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E5AD" w14:textId="77777777" w:rsidR="00D560C9" w:rsidRPr="006061EB" w:rsidRDefault="00D560C9" w:rsidP="004771C9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>KAUNO TECHNOLOGIJOS UNIVERSITETAS</w:t>
      </w:r>
    </w:p>
    <w:p w14:paraId="1A4103FA" w14:textId="77777777" w:rsidR="00D560C9" w:rsidRPr="006061EB" w:rsidRDefault="00A06810" w:rsidP="004771C9">
      <w:pPr>
        <w:pStyle w:val="Vireliouraai"/>
        <w:rPr>
          <w:rFonts w:ascii="Times New Roman" w:hAnsi="Times New Roman"/>
          <w:sz w:val="36"/>
          <w:szCs w:val="36"/>
        </w:rPr>
      </w:pPr>
      <w:r w:rsidRPr="006061EB">
        <w:rPr>
          <w:rFonts w:ascii="Times New Roman" w:hAnsi="Times New Roman"/>
          <w:sz w:val="36"/>
          <w:szCs w:val="36"/>
        </w:rPr>
        <w:t xml:space="preserve">INFORMATIKOS </w:t>
      </w:r>
      <w:r w:rsidR="00404E84" w:rsidRPr="006061EB">
        <w:rPr>
          <w:rFonts w:ascii="Times New Roman" w:hAnsi="Times New Roman"/>
          <w:sz w:val="36"/>
          <w:szCs w:val="36"/>
        </w:rPr>
        <w:t>FAKULTETAS</w:t>
      </w:r>
    </w:p>
    <w:p w14:paraId="4B425766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B1FCC2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1DE6F34B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0104DE7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C895F99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D2551C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2BBE963C" w14:textId="77777777" w:rsidR="004C3D88" w:rsidRPr="006061EB" w:rsidRDefault="004C3D88" w:rsidP="004771C9">
      <w:pPr>
        <w:pStyle w:val="Vireliouraai"/>
        <w:rPr>
          <w:rFonts w:ascii="Times New Roman" w:hAnsi="Times New Roman"/>
        </w:rPr>
      </w:pPr>
    </w:p>
    <w:p w14:paraId="499640F5" w14:textId="77777777" w:rsidR="004C3D88" w:rsidRPr="006061EB" w:rsidRDefault="004C3D88" w:rsidP="004771C9">
      <w:pPr>
        <w:pStyle w:val="Vireliouraai"/>
        <w:rPr>
          <w:rFonts w:ascii="Times New Roman" w:hAnsi="Times New Roman"/>
        </w:rPr>
      </w:pPr>
    </w:p>
    <w:p w14:paraId="2446C395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9C9F708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6416C7D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8FC9BEE" w14:textId="77777777" w:rsidR="004C3D88" w:rsidRPr="006061EB" w:rsidRDefault="00B93D28" w:rsidP="004771C9">
      <w:pPr>
        <w:pStyle w:val="Ataskaitospavadinimas"/>
        <w:rPr>
          <w:rFonts w:ascii="Times New Roman" w:hAnsi="Times New Roman"/>
        </w:rPr>
      </w:pPr>
      <w:r w:rsidRPr="006061EB">
        <w:rPr>
          <w:rFonts w:ascii="Times New Roman" w:hAnsi="Times New Roman"/>
        </w:rPr>
        <w:t>Programavimo kalbų teorija</w:t>
      </w:r>
      <w:r w:rsidR="00CD083D" w:rsidRPr="006061EB">
        <w:rPr>
          <w:rFonts w:ascii="Times New Roman" w:hAnsi="Times New Roman"/>
        </w:rPr>
        <w:t xml:space="preserve"> (P175B124)</w:t>
      </w:r>
    </w:p>
    <w:p w14:paraId="6DF6CEBA" w14:textId="77777777" w:rsidR="00D560C9" w:rsidRPr="006061EB" w:rsidRDefault="004C3D88" w:rsidP="004771C9">
      <w:pPr>
        <w:pStyle w:val="Ataskaita"/>
        <w:rPr>
          <w:rFonts w:ascii="Times New Roman" w:hAnsi="Times New Roman"/>
        </w:rPr>
      </w:pPr>
      <w:r w:rsidRPr="006061EB">
        <w:rPr>
          <w:rFonts w:ascii="Times New Roman" w:hAnsi="Times New Roman"/>
        </w:rPr>
        <w:t>L</w:t>
      </w:r>
      <w:r w:rsidR="00CD083D" w:rsidRPr="006061EB">
        <w:rPr>
          <w:rFonts w:ascii="Times New Roman" w:hAnsi="Times New Roman"/>
        </w:rPr>
        <w:t>aboratorinių darbų</w:t>
      </w:r>
      <w:r w:rsidR="00D560C9" w:rsidRPr="006061EB">
        <w:rPr>
          <w:rFonts w:ascii="Times New Roman" w:hAnsi="Times New Roman"/>
        </w:rPr>
        <w:t xml:space="preserve"> ataskaita</w:t>
      </w:r>
    </w:p>
    <w:p w14:paraId="3065AA89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74C121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C5E479B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7EDE3F1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5C4E7E33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4A4C48B6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6B8E5451" w14:textId="77777777" w:rsidR="004771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 xml:space="preserve">Atliko: </w:t>
      </w:r>
    </w:p>
    <w:p w14:paraId="4E459E56" w14:textId="6ECCF07F" w:rsidR="004771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A06810" w:rsidRPr="006061EB">
        <w:rPr>
          <w:szCs w:val="22"/>
        </w:rPr>
        <w:t>IFF-</w:t>
      </w:r>
      <w:r w:rsidR="00C61C1C">
        <w:rPr>
          <w:szCs w:val="22"/>
        </w:rPr>
        <w:t>7</w:t>
      </w:r>
      <w:r w:rsidR="00A06810" w:rsidRPr="006061EB">
        <w:rPr>
          <w:szCs w:val="22"/>
        </w:rPr>
        <w:t>/</w:t>
      </w:r>
      <w:r w:rsidR="00C61C1C">
        <w:rPr>
          <w:szCs w:val="22"/>
        </w:rPr>
        <w:t>14</w:t>
      </w:r>
      <w:r w:rsidR="00AE7C8B" w:rsidRPr="006061EB">
        <w:rPr>
          <w:szCs w:val="22"/>
        </w:rPr>
        <w:t xml:space="preserve"> </w:t>
      </w:r>
      <w:r w:rsidRPr="006061EB">
        <w:rPr>
          <w:szCs w:val="22"/>
        </w:rPr>
        <w:t xml:space="preserve">gr. </w:t>
      </w:r>
      <w:r w:rsidR="00AE7C8B" w:rsidRPr="006061EB">
        <w:rPr>
          <w:szCs w:val="22"/>
        </w:rPr>
        <w:t>studentas</w:t>
      </w:r>
    </w:p>
    <w:p w14:paraId="5FD82D45" w14:textId="1A57FAF1" w:rsidR="00D560C9" w:rsidRPr="006061EB" w:rsidRDefault="004771C9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C61C1C">
        <w:rPr>
          <w:szCs w:val="22"/>
        </w:rPr>
        <w:t>Eigijus Kiudys</w:t>
      </w:r>
    </w:p>
    <w:p w14:paraId="034D9CB7" w14:textId="04209B41" w:rsidR="00D560C9" w:rsidRPr="006061EB" w:rsidRDefault="00CD58DB" w:rsidP="00EB5168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844988" w:rsidRPr="006061EB">
        <w:rPr>
          <w:szCs w:val="22"/>
        </w:rPr>
        <w:fldChar w:fldCharType="begin"/>
      </w:r>
      <w:r w:rsidR="00844988" w:rsidRPr="006061EB">
        <w:rPr>
          <w:szCs w:val="22"/>
        </w:rPr>
        <w:instrText xml:space="preserve"> TIME \@ "yyyy 'm.' MMMM d 'd.'" </w:instrText>
      </w:r>
      <w:r w:rsidR="00844988" w:rsidRPr="006061EB">
        <w:rPr>
          <w:szCs w:val="22"/>
        </w:rPr>
        <w:fldChar w:fldCharType="separate"/>
      </w:r>
      <w:r w:rsidR="0069318E">
        <w:rPr>
          <w:noProof/>
          <w:szCs w:val="22"/>
        </w:rPr>
        <w:t>2020 m. vasario 24 d.</w:t>
      </w:r>
      <w:r w:rsidR="00844988" w:rsidRPr="006061EB">
        <w:rPr>
          <w:szCs w:val="22"/>
        </w:rPr>
        <w:fldChar w:fldCharType="end"/>
      </w:r>
    </w:p>
    <w:p w14:paraId="5381DA7E" w14:textId="77777777" w:rsidR="004771C9" w:rsidRPr="006061EB" w:rsidRDefault="00D560C9" w:rsidP="00EB5168">
      <w:pPr>
        <w:pStyle w:val="Autorius"/>
        <w:rPr>
          <w:szCs w:val="22"/>
        </w:rPr>
      </w:pPr>
      <w:r w:rsidRPr="006061EB">
        <w:rPr>
          <w:szCs w:val="22"/>
        </w:rPr>
        <w:t>Priėmė:</w:t>
      </w:r>
    </w:p>
    <w:p w14:paraId="06E16BAB" w14:textId="77777777" w:rsidR="006C34D6" w:rsidRDefault="004771C9" w:rsidP="006C34D6">
      <w:pPr>
        <w:pStyle w:val="Autorius"/>
        <w:rPr>
          <w:szCs w:val="22"/>
        </w:rPr>
      </w:pPr>
      <w:r w:rsidRPr="006061EB">
        <w:rPr>
          <w:szCs w:val="22"/>
        </w:rPr>
        <w:tab/>
      </w:r>
      <w:r w:rsidR="00A06810" w:rsidRPr="006061EB">
        <w:rPr>
          <w:szCs w:val="22"/>
        </w:rPr>
        <w:t>lekt. Evaldas Guogis</w:t>
      </w:r>
    </w:p>
    <w:p w14:paraId="4078E707" w14:textId="10EC2C15" w:rsidR="00CD58DB" w:rsidRPr="006C34D6" w:rsidRDefault="006C34D6" w:rsidP="006C34D6">
      <w:pPr>
        <w:pStyle w:val="Autorius"/>
        <w:rPr>
          <w:szCs w:val="22"/>
        </w:rPr>
      </w:pPr>
      <w:r>
        <w:rPr>
          <w:szCs w:val="22"/>
        </w:rPr>
        <w:tab/>
      </w:r>
      <w:r w:rsidRPr="006C34D6">
        <w:t>lekt. Fyleris Tautvydas</w:t>
      </w:r>
    </w:p>
    <w:p w14:paraId="7943DF04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3BCF96BD" w14:textId="77777777" w:rsidR="00D560C9" w:rsidRPr="006061EB" w:rsidRDefault="00D560C9" w:rsidP="004771C9">
      <w:pPr>
        <w:pStyle w:val="Vireliouraai"/>
        <w:rPr>
          <w:rFonts w:ascii="Times New Roman" w:hAnsi="Times New Roman"/>
        </w:rPr>
      </w:pPr>
    </w:p>
    <w:p w14:paraId="25D694EC" w14:textId="77777777" w:rsidR="00CD58DB" w:rsidRPr="006061EB" w:rsidRDefault="00CD58DB" w:rsidP="004771C9">
      <w:pPr>
        <w:pStyle w:val="Vireliouraai"/>
        <w:rPr>
          <w:rFonts w:ascii="Times New Roman" w:hAnsi="Times New Roman"/>
        </w:rPr>
      </w:pPr>
    </w:p>
    <w:p w14:paraId="341BE76B" w14:textId="77777777" w:rsidR="00CD58DB" w:rsidRPr="006061EB" w:rsidRDefault="00CD58DB" w:rsidP="004771C9">
      <w:pPr>
        <w:pStyle w:val="Vireliouraai"/>
        <w:rPr>
          <w:rFonts w:ascii="Times New Roman" w:hAnsi="Times New Roman"/>
        </w:rPr>
      </w:pPr>
    </w:p>
    <w:p w14:paraId="1A3855B5" w14:textId="77777777" w:rsidR="0052026C" w:rsidRPr="006061EB" w:rsidRDefault="0052026C" w:rsidP="006061EB">
      <w:pPr>
        <w:pStyle w:val="Vireliouraai"/>
        <w:ind w:firstLine="0"/>
        <w:jc w:val="both"/>
        <w:rPr>
          <w:rFonts w:ascii="Times New Roman" w:hAnsi="Times New Roman"/>
        </w:rPr>
      </w:pPr>
    </w:p>
    <w:p w14:paraId="7E3CB6EC" w14:textId="6CEBB305" w:rsidR="0052026C" w:rsidRPr="006061EB" w:rsidRDefault="00D560C9" w:rsidP="00CD083D">
      <w:pPr>
        <w:pStyle w:val="Vireliouraai"/>
        <w:ind w:firstLine="0"/>
        <w:rPr>
          <w:rFonts w:ascii="Times New Roman" w:hAnsi="Times New Roman"/>
        </w:rPr>
      </w:pPr>
      <w:r w:rsidRPr="006061EB">
        <w:rPr>
          <w:rFonts w:ascii="Times New Roman" w:hAnsi="Times New Roman"/>
        </w:rPr>
        <w:t>KAUNAS 20</w:t>
      </w:r>
      <w:r w:rsidR="00A25923">
        <w:rPr>
          <w:rFonts w:ascii="Times New Roman" w:hAnsi="Times New Roman"/>
        </w:rPr>
        <w:t>20</w:t>
      </w:r>
    </w:p>
    <w:p w14:paraId="7A428872" w14:textId="77777777" w:rsidR="0052026C" w:rsidRPr="006061EB" w:rsidRDefault="0052026C" w:rsidP="00A06810">
      <w:pPr>
        <w:ind w:firstLine="0"/>
        <w:sectPr w:rsidR="0052026C" w:rsidRPr="006061EB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5798269" w14:textId="77777777" w:rsidR="00D560C9" w:rsidRPr="006061EB" w:rsidRDefault="00D560C9" w:rsidP="00816B92">
      <w:pPr>
        <w:pStyle w:val="Vireliouraai"/>
        <w:ind w:firstLine="0"/>
        <w:rPr>
          <w:rFonts w:ascii="Times New Roman" w:hAnsi="Times New Roman"/>
        </w:rPr>
      </w:pPr>
      <w:r w:rsidRPr="006061EB">
        <w:rPr>
          <w:rFonts w:ascii="Times New Roman" w:hAnsi="Times New Roman"/>
        </w:rPr>
        <w:lastRenderedPageBreak/>
        <w:t>TURINYS</w:t>
      </w:r>
    </w:p>
    <w:p w14:paraId="018CDFDF" w14:textId="77777777" w:rsidR="00D560C9" w:rsidRPr="006061EB" w:rsidRDefault="00D560C9" w:rsidP="0052026C"/>
    <w:p w14:paraId="76C9FEAB" w14:textId="3FD07E3C" w:rsidR="00A25923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061EB">
        <w:fldChar w:fldCharType="begin"/>
      </w:r>
      <w:r w:rsidRPr="006061EB">
        <w:instrText xml:space="preserve"> TOC \o "1-3" </w:instrText>
      </w:r>
      <w:r w:rsidRPr="006061EB">
        <w:fldChar w:fldCharType="separate"/>
      </w:r>
      <w:r w:rsidR="00A25923">
        <w:rPr>
          <w:noProof/>
        </w:rPr>
        <w:t>1.</w:t>
      </w:r>
      <w:r w:rsidR="00A25923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A25923">
        <w:rPr>
          <w:noProof/>
        </w:rPr>
        <w:t>Python (L1)</w:t>
      </w:r>
      <w:r w:rsidR="00A25923">
        <w:rPr>
          <w:noProof/>
        </w:rPr>
        <w:tab/>
      </w:r>
      <w:r w:rsidR="00A25923">
        <w:rPr>
          <w:noProof/>
        </w:rPr>
        <w:fldChar w:fldCharType="begin"/>
      </w:r>
      <w:r w:rsidR="00A25923">
        <w:rPr>
          <w:noProof/>
        </w:rPr>
        <w:instrText xml:space="preserve"> PAGEREF _Toc33449424 \h </w:instrText>
      </w:r>
      <w:r w:rsidR="00A25923">
        <w:rPr>
          <w:noProof/>
        </w:rPr>
      </w:r>
      <w:r w:rsidR="00A25923">
        <w:rPr>
          <w:noProof/>
        </w:rPr>
        <w:fldChar w:fldCharType="separate"/>
      </w:r>
      <w:r w:rsidR="00A25923">
        <w:rPr>
          <w:noProof/>
        </w:rPr>
        <w:t>3</w:t>
      </w:r>
      <w:r w:rsidR="00A25923">
        <w:rPr>
          <w:noProof/>
        </w:rPr>
        <w:fldChar w:fldCharType="end"/>
      </w:r>
    </w:p>
    <w:p w14:paraId="3E3BE068" w14:textId="373CBC99" w:rsidR="00A25923" w:rsidRDefault="00A259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_Toc33449425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1CBA0B" w14:textId="412C3E48" w:rsidR="00A25923" w:rsidRDefault="00A259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_Toc33449426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19FDAE" w14:textId="5B9B582C" w:rsidR="00A25923" w:rsidRDefault="00A259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035D2">
        <w:rPr>
          <w:noProof/>
          <w:lang w:val="en-US" w:eastAsia="lt-LT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035D2">
        <w:rPr>
          <w:noProof/>
          <w:lang w:val="en-US" w:eastAsia="lt-LT"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_Toc33449427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42479A" w14:textId="21EF5CDB" w:rsidR="00FA1EE1" w:rsidRPr="006061EB" w:rsidRDefault="00D560C9" w:rsidP="00FA1EE1">
      <w:pPr>
        <w:pStyle w:val="Heading1"/>
        <w:numPr>
          <w:ilvl w:val="0"/>
          <w:numId w:val="0"/>
        </w:numPr>
      </w:pPr>
      <w:r w:rsidRPr="006061EB">
        <w:fldChar w:fldCharType="end"/>
      </w:r>
      <w:r w:rsidR="00FA1EE1" w:rsidRPr="006061EB">
        <w:br w:type="page"/>
      </w:r>
    </w:p>
    <w:p w14:paraId="375B30AC" w14:textId="745A8F8F" w:rsidR="00D560C9" w:rsidRPr="006061EB" w:rsidRDefault="00A06810" w:rsidP="00A06810">
      <w:pPr>
        <w:pStyle w:val="Heading1"/>
      </w:pPr>
      <w:bookmarkStart w:id="0" w:name="_Toc33449424"/>
      <w:r w:rsidRPr="006061EB">
        <w:lastRenderedPageBreak/>
        <w:t>Python (L1)</w:t>
      </w:r>
      <w:bookmarkEnd w:id="0"/>
    </w:p>
    <w:p w14:paraId="62D0F3FE" w14:textId="4B78961F" w:rsidR="00FA1EE1" w:rsidRPr="006061EB" w:rsidRDefault="00A06810" w:rsidP="00FA1EE1">
      <w:pPr>
        <w:pStyle w:val="Heading2"/>
      </w:pPr>
      <w:bookmarkStart w:id="1" w:name="_Toc33449425"/>
      <w:r w:rsidRPr="006061EB">
        <w:t>Darbo užduotis</w:t>
      </w:r>
      <w:bookmarkEnd w:id="1"/>
    </w:p>
    <w:p w14:paraId="7DE16632" w14:textId="0494E8D3" w:rsidR="00990D35" w:rsidRPr="006061EB" w:rsidRDefault="0069318E" w:rsidP="0069318E">
      <w:pPr>
        <w:ind w:firstLine="0"/>
        <w:jc w:val="left"/>
        <w:rPr>
          <w:lang w:val="en-US"/>
        </w:rPr>
      </w:pPr>
      <w:hyperlink r:id="rId11" w:history="1">
        <w:r>
          <w:rPr>
            <w:rStyle w:val="Hyperlink"/>
          </w:rPr>
          <w:t>https://onlinejudge.org/index.php?option=com_onlinejudge&amp;Itemid=8&amp;category=3&amp;page=show_problem&amp;problem=75</w:t>
        </w:r>
      </w:hyperlink>
      <w:r>
        <w:rPr>
          <w:noProof/>
        </w:rPr>
        <w:drawing>
          <wp:inline distT="0" distB="0" distL="0" distR="0" wp14:anchorId="214E8038" wp14:editId="686B4A8C">
            <wp:extent cx="6091316" cy="8477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968" cy="85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7E6" w14:textId="77777777" w:rsidR="00FA1EE1" w:rsidRPr="006061EB" w:rsidRDefault="00FA1EE1">
      <w:pPr>
        <w:ind w:firstLine="0"/>
        <w:jc w:val="left"/>
        <w:rPr>
          <w:b/>
          <w:bCs/>
          <w:iCs/>
          <w:szCs w:val="28"/>
        </w:rPr>
      </w:pPr>
      <w:r w:rsidRPr="006061EB">
        <w:br w:type="page"/>
      </w:r>
    </w:p>
    <w:p w14:paraId="543FE734" w14:textId="414AC05D" w:rsidR="00FA1EE1" w:rsidRPr="006061EB" w:rsidRDefault="00FA1EE1" w:rsidP="00FA1EE1">
      <w:pPr>
        <w:pStyle w:val="Heading2"/>
      </w:pPr>
      <w:bookmarkStart w:id="2" w:name="_Toc33449426"/>
      <w:r w:rsidRPr="006061EB">
        <w:lastRenderedPageBreak/>
        <w:t>Programos tekstas</w:t>
      </w:r>
      <w:bookmarkEnd w:id="2"/>
    </w:p>
    <w:p w14:paraId="225AF343" w14:textId="76B8B1D3" w:rsidR="00557604" w:rsidRDefault="00557604" w:rsidP="0055760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code, name, price):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= code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= price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priceSeconds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round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number, time):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 = number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 = 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Data (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number, code, name, price, time):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 = number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= code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 = price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 = 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calcuPrice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 xml:space="preserve">) * </w:t>
      </w:r>
      <w:r>
        <w:rPr>
          <w:rFonts w:ascii="Consolas" w:hAnsi="Consolas"/>
          <w:color w:val="0000FF"/>
        </w:rPr>
        <w:t xml:space="preserve">0.1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"{0:15} {1:16} {2:8} {3:6} {4:6} {5:.2f}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.priceSeconds</w:t>
      </w:r>
      <w:proofErr w:type="spellEnd"/>
      <w:r>
        <w:rPr>
          <w:rFonts w:ascii="Consolas" w:hAnsi="Consolas"/>
          <w:color w:val="000000"/>
        </w:rPr>
        <w:t xml:space="preserve">()),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.calcuPrice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"{0:15} {1:16} {2:8} {3:6} {4:6} {5:.2f}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.time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.price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Main: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read, write):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.readFromFile</w:t>
      </w:r>
      <w:proofErr w:type="spellEnd"/>
      <w:r>
        <w:rPr>
          <w:rFonts w:ascii="Consolas" w:hAnsi="Consolas"/>
          <w:color w:val="000000"/>
        </w:rPr>
        <w:t xml:space="preserve"> = read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.writeToFile</w:t>
      </w:r>
      <w:proofErr w:type="spellEnd"/>
      <w:r>
        <w:rPr>
          <w:rFonts w:ascii="Consolas" w:hAnsi="Consolas"/>
          <w:color w:val="000000"/>
        </w:rPr>
        <w:t xml:space="preserve"> = write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dataRead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data = []</w:t>
      </w:r>
      <w:r>
        <w:rPr>
          <w:rFonts w:ascii="Consolas" w:hAnsi="Consolas"/>
          <w:color w:val="000000"/>
        </w:rPr>
        <w:br/>
        <w:t xml:space="preserve">        file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.readFromFile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file: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data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splitLine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,dataFromFile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split = []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listForInfo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listForCalls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info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dataFromFile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==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info:</w:t>
      </w:r>
      <w:r>
        <w:rPr>
          <w:rFonts w:ascii="Consolas" w:hAnsi="Consolas"/>
          <w:color w:val="000000"/>
        </w:rPr>
        <w:br/>
        <w:t xml:space="preserve">                split = []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not </w:t>
      </w:r>
      <w:r>
        <w:rPr>
          <w:rFonts w:ascii="Consolas" w:hAnsi="Consolas"/>
          <w:color w:val="000000"/>
        </w:rPr>
        <w:t>info:</w:t>
      </w:r>
      <w:r>
        <w:rPr>
          <w:rFonts w:ascii="Consolas" w:hAnsi="Consolas"/>
          <w:color w:val="000000"/>
        </w:rPr>
        <w:br/>
        <w:t xml:space="preserve">                split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i: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string == 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:index])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[index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)])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index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index ==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split.append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i.strip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&gt;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    data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].split(</w:t>
      </w:r>
      <w:r>
        <w:rPr>
          <w:rFonts w:ascii="Consolas" w:hAnsi="Consolas"/>
          <w:b/>
          <w:bCs/>
          <w:color w:val="008080"/>
        </w:rPr>
        <w:t>'$'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data[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(data[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*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listForInfo.append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==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b/>
          <w:bCs/>
          <w:color w:val="008080"/>
        </w:rPr>
        <w:t xml:space="preserve">"000000"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split = []</w:t>
      </w:r>
      <w:r>
        <w:rPr>
          <w:rFonts w:ascii="Consolas" w:hAnsi="Consolas"/>
          <w:color w:val="000000"/>
        </w:rPr>
        <w:br/>
        <w:t xml:space="preserve">                info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(split) &gt;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(info):</w:t>
      </w:r>
      <w:r>
        <w:rPr>
          <w:rFonts w:ascii="Consolas" w:hAnsi="Consolas"/>
          <w:color w:val="000000"/>
        </w:rPr>
        <w:br/>
        <w:t xml:space="preserve">               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].strip()</w:t>
      </w:r>
      <w:r>
        <w:rPr>
          <w:rFonts w:ascii="Consolas" w:hAnsi="Consolas"/>
          <w:color w:val="000000"/>
        </w:rPr>
        <w:br/>
        <w:t xml:space="preserve">                calls = </w:t>
      </w:r>
      <w:proofErr w:type="spellStart"/>
      <w:r>
        <w:rPr>
          <w:rFonts w:ascii="Consolas" w:hAnsi="Consolas"/>
          <w:color w:val="000000"/>
        </w:rPr>
        <w:t>TelephoneCalls</w:t>
      </w:r>
      <w:proofErr w:type="spellEnd"/>
      <w:r>
        <w:rPr>
          <w:rFonts w:ascii="Consolas" w:hAnsi="Consolas"/>
          <w:color w:val="000000"/>
        </w:rPr>
        <w:t>(split[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split[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listForCalls.append</w:t>
      </w:r>
      <w:proofErr w:type="spellEnd"/>
      <w:r>
        <w:rPr>
          <w:rFonts w:ascii="Consolas" w:hAnsi="Consolas"/>
          <w:color w:val="000000"/>
        </w:rPr>
        <w:t>(calls)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listForInfo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listForCalls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calculatePrice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listOfCall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listOfInfo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calls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listOfCall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state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for </w:t>
      </w:r>
      <w:r>
        <w:rPr>
          <w:rFonts w:ascii="Consolas" w:hAnsi="Consolas"/>
          <w:color w:val="000000"/>
        </w:rPr>
        <w:t xml:space="preserve">info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listOfInfo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 xml:space="preserve">)] == 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info.code</w:t>
      </w:r>
      <w:proofErr w:type="spellEnd"/>
      <w:r>
        <w:rPr>
          <w:rFonts w:ascii="Consolas" w:hAnsi="Consolas"/>
          <w:color w:val="000000"/>
        </w:rPr>
        <w:t>):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)], info.name, </w:t>
      </w:r>
      <w:proofErr w:type="spellStart"/>
      <w:r>
        <w:rPr>
          <w:rFonts w:ascii="Consolas" w:hAnsi="Consolas"/>
          <w:color w:val="000000"/>
        </w:rPr>
        <w:t>info.price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            state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!= </w:t>
      </w:r>
      <w:r>
        <w:rPr>
          <w:rFonts w:ascii="Consolas" w:hAnsi="Consolas"/>
          <w:b/>
          <w:bCs/>
          <w:color w:val="008080"/>
        </w:rPr>
        <w:t>"0"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tempInfo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TelephoneInfo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tempInfo.code</w:t>
      </w:r>
      <w:proofErr w:type="spellEnd"/>
      <w:r>
        <w:rPr>
          <w:rFonts w:ascii="Consolas" w:hAnsi="Consolas"/>
          <w:color w:val="000000"/>
        </w:rPr>
        <w:t xml:space="preserve">, tempInfo.name, </w:t>
      </w:r>
      <w:proofErr w:type="spellStart"/>
      <w:r>
        <w:rPr>
          <w:rFonts w:ascii="Consolas" w:hAnsi="Consolas"/>
          <w:color w:val="000000"/>
        </w:rPr>
        <w:t>tempInfo.price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            state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if not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(state):</w:t>
      </w:r>
      <w:r>
        <w:rPr>
          <w:rFonts w:ascii="Consolas" w:hAnsi="Consolas"/>
          <w:color w:val="000000"/>
        </w:rPr>
        <w:br/>
        <w:t xml:space="preserve">                data = Data(</w:t>
      </w:r>
      <w:proofErr w:type="spellStart"/>
      <w:r>
        <w:rPr>
          <w:rFonts w:ascii="Consolas" w:hAnsi="Consolas"/>
          <w:color w:val="000000"/>
        </w:rPr>
        <w:t>calls.number</w:t>
      </w:r>
      <w:proofErr w:type="spellEnd"/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"Unknown"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calls.time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calculatedData.append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saveData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fSave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.writeToFile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"w+"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data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calculatedData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fSave.write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(data))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fSave.close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run(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.dataRead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infoList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callsList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.splitLine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fileData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.calculatePrice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callsList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infoList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.saveData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main = Main(</w:t>
      </w:r>
      <w:r>
        <w:rPr>
          <w:rFonts w:ascii="Consolas" w:hAnsi="Consolas"/>
          <w:b/>
          <w:bCs/>
          <w:color w:val="008080"/>
        </w:rPr>
        <w:t>"test.txt"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"data.txt"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main.run</w:t>
      </w:r>
      <w:proofErr w:type="spellEnd"/>
      <w:r>
        <w:rPr>
          <w:rFonts w:ascii="Consolas" w:hAnsi="Consolas"/>
          <w:color w:val="000000"/>
        </w:rPr>
        <w:t>()</w:t>
      </w:r>
    </w:p>
    <w:p w14:paraId="453B58B0" w14:textId="08B4AB8A" w:rsidR="00557604" w:rsidRPr="00557604" w:rsidRDefault="00557604" w:rsidP="00557604">
      <w:pPr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>
        <w:rPr>
          <w:rFonts w:ascii="Consolas" w:hAnsi="Consolas"/>
          <w:color w:val="000000"/>
        </w:rPr>
        <w:br w:type="page"/>
      </w:r>
    </w:p>
    <w:p w14:paraId="208940F0" w14:textId="1B93E67B" w:rsidR="00FA1EE1" w:rsidRPr="006061EB" w:rsidRDefault="00FA1EE1" w:rsidP="00FA1EE1">
      <w:pPr>
        <w:pStyle w:val="Heading2"/>
        <w:rPr>
          <w:lang w:val="en-US" w:eastAsia="lt-LT"/>
        </w:rPr>
      </w:pPr>
      <w:bookmarkStart w:id="3" w:name="_Toc33449427"/>
      <w:proofErr w:type="spellStart"/>
      <w:r w:rsidRPr="006061EB">
        <w:rPr>
          <w:lang w:val="en-US" w:eastAsia="lt-LT"/>
        </w:rPr>
        <w:lastRenderedPageBreak/>
        <w:t>Pradiniai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duomenys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ir</w:t>
      </w:r>
      <w:proofErr w:type="spellEnd"/>
      <w:r w:rsidRPr="006061EB">
        <w:rPr>
          <w:lang w:val="en-US" w:eastAsia="lt-LT"/>
        </w:rPr>
        <w:t xml:space="preserve"> </w:t>
      </w:r>
      <w:proofErr w:type="spellStart"/>
      <w:r w:rsidRPr="006061EB">
        <w:rPr>
          <w:lang w:val="en-US" w:eastAsia="lt-LT"/>
        </w:rPr>
        <w:t>rezultatai</w:t>
      </w:r>
      <w:bookmarkEnd w:id="3"/>
      <w:proofErr w:type="spellEnd"/>
    </w:p>
    <w:p w14:paraId="5293DD5B" w14:textId="0D9FC886" w:rsidR="00FA1EE1" w:rsidRPr="006061EB" w:rsidRDefault="00FA1EE1" w:rsidP="00FA1EE1">
      <w:pPr>
        <w:ind w:firstLine="0"/>
        <w:rPr>
          <w:lang w:val="en-US" w:eastAsia="lt-LT"/>
        </w:rPr>
      </w:pP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898"/>
        <w:gridCol w:w="7064"/>
      </w:tblGrid>
      <w:tr w:rsidR="00FA1EE1" w:rsidRPr="006061EB" w14:paraId="459292B3" w14:textId="77777777" w:rsidTr="008478D8">
        <w:trPr>
          <w:trHeight w:val="263"/>
        </w:trPr>
        <w:tc>
          <w:tcPr>
            <w:tcW w:w="2898" w:type="dxa"/>
          </w:tcPr>
          <w:p w14:paraId="3E557FAC" w14:textId="77777777" w:rsidR="00FA1EE1" w:rsidRPr="006061EB" w:rsidRDefault="00FA1EE1" w:rsidP="00FA1EE1">
            <w:pPr>
              <w:ind w:firstLine="0"/>
              <w:rPr>
                <w:b/>
                <w:lang w:val="en-US" w:eastAsia="lt-LT"/>
              </w:rPr>
            </w:pPr>
            <w:proofErr w:type="spellStart"/>
            <w:r w:rsidRPr="006061EB">
              <w:rPr>
                <w:b/>
                <w:lang w:val="en-US" w:eastAsia="lt-LT"/>
              </w:rPr>
              <w:t>Pradiniai</w:t>
            </w:r>
            <w:proofErr w:type="spellEnd"/>
            <w:r w:rsidRPr="006061EB">
              <w:rPr>
                <w:b/>
                <w:lang w:val="en-US" w:eastAsia="lt-LT"/>
              </w:rPr>
              <w:t xml:space="preserve"> </w:t>
            </w:r>
            <w:proofErr w:type="spellStart"/>
            <w:r w:rsidRPr="006061EB">
              <w:rPr>
                <w:b/>
                <w:lang w:val="en-US" w:eastAsia="lt-LT"/>
              </w:rPr>
              <w:t>duomenys</w:t>
            </w:r>
            <w:proofErr w:type="spellEnd"/>
          </w:p>
        </w:tc>
        <w:tc>
          <w:tcPr>
            <w:tcW w:w="7064" w:type="dxa"/>
          </w:tcPr>
          <w:p w14:paraId="2C3698D9" w14:textId="033A3E9F" w:rsidR="00FA1EE1" w:rsidRPr="006061EB" w:rsidRDefault="00FA1EE1" w:rsidP="00FA1EE1">
            <w:pPr>
              <w:ind w:firstLine="0"/>
              <w:rPr>
                <w:b/>
                <w:lang w:val="en-US" w:eastAsia="lt-LT"/>
              </w:rPr>
            </w:pPr>
            <w:proofErr w:type="spellStart"/>
            <w:r w:rsidRPr="006061EB">
              <w:rPr>
                <w:b/>
                <w:lang w:val="en-US" w:eastAsia="lt-LT"/>
              </w:rPr>
              <w:t>Rezultatai</w:t>
            </w:r>
            <w:proofErr w:type="spellEnd"/>
          </w:p>
        </w:tc>
      </w:tr>
      <w:tr w:rsidR="00FA1EE1" w:rsidRPr="006061EB" w14:paraId="20E9E9B8" w14:textId="77777777" w:rsidTr="008478D8">
        <w:trPr>
          <w:trHeight w:val="4835"/>
        </w:trPr>
        <w:tc>
          <w:tcPr>
            <w:tcW w:w="2898" w:type="dxa"/>
          </w:tcPr>
          <w:p w14:paraId="3B8F6E87" w14:textId="77777777" w:rsid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16802E7D" w14:textId="77777777" w:rsidR="00FA1EE1" w:rsidRDefault="00855B4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088925 Broadwood$81</w:t>
            </w:r>
            <w:r>
              <w:rPr>
                <w:rFonts w:ascii="Consolas" w:hAnsi="Consolas"/>
                <w:color w:val="000000"/>
              </w:rPr>
              <w:br/>
              <w:t>03 Arrowtown$38</w:t>
            </w:r>
            <w:r>
              <w:rPr>
                <w:rFonts w:ascii="Consolas" w:hAnsi="Consolas"/>
                <w:color w:val="000000"/>
              </w:rPr>
              <w:br/>
              <w:t>0061 Australia$140</w:t>
            </w:r>
            <w:r>
              <w:rPr>
                <w:rFonts w:ascii="Consolas" w:hAnsi="Consolas"/>
                <w:color w:val="000000"/>
              </w:rPr>
              <w:br/>
              <w:t>000000</w:t>
            </w:r>
            <w:r>
              <w:rPr>
                <w:rFonts w:ascii="Consolas" w:hAnsi="Consolas"/>
                <w:color w:val="000000"/>
              </w:rPr>
              <w:br/>
              <w:t>031526 22</w:t>
            </w:r>
            <w:r>
              <w:rPr>
                <w:rFonts w:ascii="Consolas" w:hAnsi="Consolas"/>
                <w:color w:val="000000"/>
              </w:rPr>
              <w:br/>
              <w:t>0061853279 3</w:t>
            </w:r>
            <w:r>
              <w:rPr>
                <w:rFonts w:ascii="Consolas" w:hAnsi="Consolas"/>
                <w:color w:val="000000"/>
              </w:rPr>
              <w:br/>
              <w:t>0889256287213 122</w:t>
            </w:r>
            <w:r>
              <w:rPr>
                <w:rFonts w:ascii="Consolas" w:hAnsi="Consolas"/>
                <w:color w:val="000000"/>
              </w:rPr>
              <w:br/>
              <w:t>779760 1</w:t>
            </w:r>
            <w:r>
              <w:rPr>
                <w:rFonts w:ascii="Consolas" w:hAnsi="Consolas"/>
                <w:color w:val="000000"/>
              </w:rPr>
              <w:br/>
              <w:t>002832769 5</w:t>
            </w:r>
            <w:r>
              <w:rPr>
                <w:rFonts w:ascii="Consolas" w:hAnsi="Consolas"/>
                <w:color w:val="000000"/>
              </w:rPr>
              <w:br/>
              <w:t>#</w:t>
            </w:r>
          </w:p>
          <w:p w14:paraId="3904FCFA" w14:textId="088FFA40" w:rsidR="008478D8" w:rsidRP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7064" w:type="dxa"/>
          </w:tcPr>
          <w:p w14:paraId="5FD30570" w14:textId="77777777" w:rsidR="008478D8" w:rsidRDefault="008478D8" w:rsidP="008478D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031526          Arrowtown        1526     22     0.38   8.36</w:t>
            </w:r>
            <w:r>
              <w:rPr>
                <w:rFonts w:ascii="Consolas" w:hAnsi="Consolas"/>
                <w:color w:val="000000"/>
              </w:rPr>
              <w:br/>
              <w:t>0061853279      Australia        853279   3      1.4    4.20</w:t>
            </w:r>
            <w:r>
              <w:rPr>
                <w:rFonts w:ascii="Consolas" w:hAnsi="Consolas"/>
                <w:color w:val="000000"/>
              </w:rPr>
              <w:br/>
              <w:t xml:space="preserve">0889256287213   Broadwood        </w:t>
            </w:r>
            <w:proofErr w:type="gramStart"/>
            <w:r>
              <w:rPr>
                <w:rFonts w:ascii="Consolas" w:hAnsi="Consolas"/>
                <w:color w:val="000000"/>
              </w:rPr>
              <w:t>6287213  122</w:t>
            </w:r>
            <w:proofErr w:type="gramEnd"/>
            <w:r>
              <w:rPr>
                <w:rFonts w:ascii="Consolas" w:hAnsi="Consolas"/>
                <w:color w:val="000000"/>
              </w:rPr>
              <w:t xml:space="preserve">    0.81   98.82</w:t>
            </w:r>
            <w:r>
              <w:rPr>
                <w:rFonts w:ascii="Consolas" w:hAnsi="Consolas"/>
                <w:color w:val="000000"/>
              </w:rPr>
              <w:br/>
              <w:t>779760          Local            779760   1      0.0    0.00</w:t>
            </w:r>
            <w:r>
              <w:rPr>
                <w:rFonts w:ascii="Consolas" w:hAnsi="Consolas"/>
                <w:color w:val="000000"/>
              </w:rPr>
              <w:br/>
              <w:t>002832769       Unknown                   5             -1.00</w:t>
            </w:r>
          </w:p>
          <w:p w14:paraId="2312BD03" w14:textId="0C84DB05" w:rsidR="00FA1EE1" w:rsidRPr="006061EB" w:rsidRDefault="00FA1EE1" w:rsidP="00FA1EE1">
            <w:pPr>
              <w:ind w:firstLine="0"/>
              <w:rPr>
                <w:lang w:val="en-US" w:eastAsia="lt-LT"/>
              </w:rPr>
            </w:pPr>
            <w:bookmarkStart w:id="4" w:name="_GoBack"/>
            <w:bookmarkEnd w:id="4"/>
          </w:p>
        </w:tc>
      </w:tr>
    </w:tbl>
    <w:p w14:paraId="167896B4" w14:textId="77777777" w:rsidR="00FA1EE1" w:rsidRPr="006061EB" w:rsidRDefault="00FA1EE1" w:rsidP="008478D8">
      <w:pPr>
        <w:ind w:firstLine="0"/>
      </w:pPr>
    </w:p>
    <w:sectPr w:rsidR="00FA1EE1" w:rsidRPr="006061EB" w:rsidSect="00322B4F">
      <w:footerReference w:type="first" r:id="rId13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02EEA" w14:textId="77777777" w:rsidR="00601228" w:rsidRDefault="00601228">
      <w:r>
        <w:separator/>
      </w:r>
    </w:p>
  </w:endnote>
  <w:endnote w:type="continuationSeparator" w:id="0">
    <w:p w14:paraId="0BACA0ED" w14:textId="77777777" w:rsidR="00601228" w:rsidRDefault="0060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C43C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D7017ED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DCED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04B2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362B1" w14:textId="77777777" w:rsidR="00601228" w:rsidRDefault="00601228">
      <w:r>
        <w:separator/>
      </w:r>
    </w:p>
  </w:footnote>
  <w:footnote w:type="continuationSeparator" w:id="0">
    <w:p w14:paraId="4F4AA85D" w14:textId="77777777" w:rsidR="00601228" w:rsidRDefault="0060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3C29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57604"/>
    <w:rsid w:val="005B13B5"/>
    <w:rsid w:val="005C73ED"/>
    <w:rsid w:val="005F283E"/>
    <w:rsid w:val="00601228"/>
    <w:rsid w:val="006061EB"/>
    <w:rsid w:val="0069318E"/>
    <w:rsid w:val="006C34D6"/>
    <w:rsid w:val="006F141F"/>
    <w:rsid w:val="007016E8"/>
    <w:rsid w:val="007E6559"/>
    <w:rsid w:val="007F39F5"/>
    <w:rsid w:val="007F3AFD"/>
    <w:rsid w:val="00803DB6"/>
    <w:rsid w:val="00816B92"/>
    <w:rsid w:val="00844988"/>
    <w:rsid w:val="008478D8"/>
    <w:rsid w:val="00855B48"/>
    <w:rsid w:val="009103C4"/>
    <w:rsid w:val="00932992"/>
    <w:rsid w:val="00953893"/>
    <w:rsid w:val="00965287"/>
    <w:rsid w:val="00990D35"/>
    <w:rsid w:val="009C0211"/>
    <w:rsid w:val="00A049DD"/>
    <w:rsid w:val="00A06810"/>
    <w:rsid w:val="00A25923"/>
    <w:rsid w:val="00A6795E"/>
    <w:rsid w:val="00AB26BB"/>
    <w:rsid w:val="00AB7416"/>
    <w:rsid w:val="00AE0E37"/>
    <w:rsid w:val="00AE7C8B"/>
    <w:rsid w:val="00B4162B"/>
    <w:rsid w:val="00B47EC5"/>
    <w:rsid w:val="00B93D28"/>
    <w:rsid w:val="00BA4DB8"/>
    <w:rsid w:val="00BC6F03"/>
    <w:rsid w:val="00BE7267"/>
    <w:rsid w:val="00C1743D"/>
    <w:rsid w:val="00C25271"/>
    <w:rsid w:val="00C61C1C"/>
    <w:rsid w:val="00C87140"/>
    <w:rsid w:val="00CA347D"/>
    <w:rsid w:val="00CD083D"/>
    <w:rsid w:val="00CD58DB"/>
    <w:rsid w:val="00D0359C"/>
    <w:rsid w:val="00D10218"/>
    <w:rsid w:val="00D253F8"/>
    <w:rsid w:val="00D52156"/>
    <w:rsid w:val="00D560C9"/>
    <w:rsid w:val="00DB6F2C"/>
    <w:rsid w:val="00E03A86"/>
    <w:rsid w:val="00E51130"/>
    <w:rsid w:val="00E55394"/>
    <w:rsid w:val="00E768B1"/>
    <w:rsid w:val="00EA7E22"/>
    <w:rsid w:val="00EB5168"/>
    <w:rsid w:val="00F16C66"/>
    <w:rsid w:val="00F32903"/>
    <w:rsid w:val="00F45991"/>
    <w:rsid w:val="00F7101F"/>
    <w:rsid w:val="00FA1EE1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97678"/>
  <w15:docId w15:val="{E09E91A3-2641-4E68-91A1-72352C8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EE1"/>
    <w:pPr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A06810"/>
    <w:pPr>
      <w:keepNext/>
      <w:numPr>
        <w:numId w:val="33"/>
      </w:numPr>
      <w:spacing w:before="240" w:after="60"/>
      <w:ind w:left="425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1EE1"/>
    <w:pPr>
      <w:keepNext/>
      <w:numPr>
        <w:ilvl w:val="1"/>
        <w:numId w:val="33"/>
      </w:numPr>
      <w:spacing w:before="240" w:after="60"/>
      <w:ind w:left="562" w:hanging="562"/>
      <w:jc w:val="left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FA1EE1"/>
    <w:rPr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068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locked/>
    <w:rsid w:val="00FA1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locked/>
    <w:rsid w:val="0069318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69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18E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judge.org/index.php?option=com_onlinejudge&amp;Itemid=8&amp;category=3&amp;page=show_problem&amp;problem=7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6E21-8323-48E4-912C-9979FBAB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53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Eligijus Kiudys</cp:lastModifiedBy>
  <cp:revision>10</cp:revision>
  <dcterms:created xsi:type="dcterms:W3CDTF">2019-02-17T18:09:00Z</dcterms:created>
  <dcterms:modified xsi:type="dcterms:W3CDTF">2020-02-24T13:17:00Z</dcterms:modified>
  <cp:contentStatus/>
</cp:coreProperties>
</file>