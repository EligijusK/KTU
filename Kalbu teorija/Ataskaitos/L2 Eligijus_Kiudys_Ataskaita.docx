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DE5AD" w14:textId="77777777" w:rsidR="00D560C9" w:rsidRPr="006061EB" w:rsidRDefault="00D560C9" w:rsidP="004771C9">
      <w:pPr>
        <w:pStyle w:val="Vireliouraai"/>
        <w:rPr>
          <w:rFonts w:ascii="Times New Roman" w:hAnsi="Times New Roman"/>
          <w:sz w:val="36"/>
          <w:szCs w:val="36"/>
        </w:rPr>
      </w:pPr>
      <w:r w:rsidRPr="006061EB">
        <w:rPr>
          <w:rFonts w:ascii="Times New Roman" w:hAnsi="Times New Roman"/>
          <w:sz w:val="36"/>
          <w:szCs w:val="36"/>
        </w:rPr>
        <w:t>KAUNO TECHNOLOGIJOS UNIVERSITETAS</w:t>
      </w:r>
    </w:p>
    <w:p w14:paraId="1A4103FA" w14:textId="77777777" w:rsidR="00D560C9" w:rsidRPr="006061EB" w:rsidRDefault="00A06810" w:rsidP="004771C9">
      <w:pPr>
        <w:pStyle w:val="Vireliouraai"/>
        <w:rPr>
          <w:rFonts w:ascii="Times New Roman" w:hAnsi="Times New Roman"/>
          <w:sz w:val="36"/>
          <w:szCs w:val="36"/>
        </w:rPr>
      </w:pPr>
      <w:r w:rsidRPr="006061EB">
        <w:rPr>
          <w:rFonts w:ascii="Times New Roman" w:hAnsi="Times New Roman"/>
          <w:sz w:val="36"/>
          <w:szCs w:val="36"/>
        </w:rPr>
        <w:t xml:space="preserve">INFORMATIKOS </w:t>
      </w:r>
      <w:r w:rsidR="00404E84" w:rsidRPr="006061EB">
        <w:rPr>
          <w:rFonts w:ascii="Times New Roman" w:hAnsi="Times New Roman"/>
          <w:sz w:val="36"/>
          <w:szCs w:val="36"/>
        </w:rPr>
        <w:t>FAKULTETAS</w:t>
      </w:r>
    </w:p>
    <w:p w14:paraId="4B425766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B1FCC21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1DE6F34B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0104DE7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C895F99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D2551C3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2BBE963C" w14:textId="77777777" w:rsidR="004C3D88" w:rsidRPr="006061EB" w:rsidRDefault="004C3D88" w:rsidP="004771C9">
      <w:pPr>
        <w:pStyle w:val="Vireliouraai"/>
        <w:rPr>
          <w:rFonts w:ascii="Times New Roman" w:hAnsi="Times New Roman"/>
        </w:rPr>
      </w:pPr>
    </w:p>
    <w:p w14:paraId="499640F5" w14:textId="77777777" w:rsidR="004C3D88" w:rsidRPr="006061EB" w:rsidRDefault="004C3D88" w:rsidP="004771C9">
      <w:pPr>
        <w:pStyle w:val="Vireliouraai"/>
        <w:rPr>
          <w:rFonts w:ascii="Times New Roman" w:hAnsi="Times New Roman"/>
        </w:rPr>
      </w:pPr>
    </w:p>
    <w:p w14:paraId="2446C395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9C9F708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6416C7D1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58FC9BEE" w14:textId="77777777" w:rsidR="004C3D88" w:rsidRPr="006061EB" w:rsidRDefault="00B93D28" w:rsidP="004771C9">
      <w:pPr>
        <w:pStyle w:val="Ataskaitospavadinimas"/>
        <w:rPr>
          <w:rFonts w:ascii="Times New Roman" w:hAnsi="Times New Roman"/>
        </w:rPr>
      </w:pPr>
      <w:r w:rsidRPr="006061EB">
        <w:rPr>
          <w:rFonts w:ascii="Times New Roman" w:hAnsi="Times New Roman"/>
        </w:rPr>
        <w:t>Programavimo kalbų teorija</w:t>
      </w:r>
      <w:r w:rsidR="00CD083D" w:rsidRPr="006061EB">
        <w:rPr>
          <w:rFonts w:ascii="Times New Roman" w:hAnsi="Times New Roman"/>
        </w:rPr>
        <w:t xml:space="preserve"> (P175B124)</w:t>
      </w:r>
    </w:p>
    <w:p w14:paraId="6DF6CEBA" w14:textId="77777777" w:rsidR="00D560C9" w:rsidRPr="006061EB" w:rsidRDefault="004C3D88" w:rsidP="004771C9">
      <w:pPr>
        <w:pStyle w:val="Ataskaita"/>
        <w:rPr>
          <w:rFonts w:ascii="Times New Roman" w:hAnsi="Times New Roman"/>
        </w:rPr>
      </w:pPr>
      <w:r w:rsidRPr="006061EB">
        <w:rPr>
          <w:rFonts w:ascii="Times New Roman" w:hAnsi="Times New Roman"/>
        </w:rPr>
        <w:t>L</w:t>
      </w:r>
      <w:r w:rsidR="00CD083D" w:rsidRPr="006061EB">
        <w:rPr>
          <w:rFonts w:ascii="Times New Roman" w:hAnsi="Times New Roman"/>
        </w:rPr>
        <w:t>aboratorinių darbų</w:t>
      </w:r>
      <w:r w:rsidR="00D560C9" w:rsidRPr="006061EB">
        <w:rPr>
          <w:rFonts w:ascii="Times New Roman" w:hAnsi="Times New Roman"/>
        </w:rPr>
        <w:t xml:space="preserve"> ataskaita</w:t>
      </w:r>
    </w:p>
    <w:p w14:paraId="3065AA89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74C1213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C5E479B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57EDE3F1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5C4E7E33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A4C48B6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6B8E5451" w14:textId="77777777" w:rsidR="004771C9" w:rsidRPr="006061EB" w:rsidRDefault="004771C9" w:rsidP="00EB5168">
      <w:pPr>
        <w:pStyle w:val="Autorius"/>
        <w:rPr>
          <w:szCs w:val="22"/>
        </w:rPr>
      </w:pPr>
      <w:r w:rsidRPr="006061EB">
        <w:rPr>
          <w:szCs w:val="22"/>
        </w:rPr>
        <w:t xml:space="preserve">Atliko: </w:t>
      </w:r>
    </w:p>
    <w:p w14:paraId="4E459E56" w14:textId="6ECCF07F" w:rsidR="004771C9" w:rsidRPr="006061EB" w:rsidRDefault="004771C9" w:rsidP="00EB5168">
      <w:pPr>
        <w:pStyle w:val="Autorius"/>
        <w:rPr>
          <w:szCs w:val="22"/>
        </w:rPr>
      </w:pPr>
      <w:r w:rsidRPr="006061EB">
        <w:rPr>
          <w:szCs w:val="22"/>
        </w:rPr>
        <w:tab/>
      </w:r>
      <w:r w:rsidR="00A06810" w:rsidRPr="006061EB">
        <w:rPr>
          <w:szCs w:val="22"/>
        </w:rPr>
        <w:t>IFF-</w:t>
      </w:r>
      <w:r w:rsidR="00C61C1C">
        <w:rPr>
          <w:szCs w:val="22"/>
        </w:rPr>
        <w:t>7</w:t>
      </w:r>
      <w:r w:rsidR="00A06810" w:rsidRPr="006061EB">
        <w:rPr>
          <w:szCs w:val="22"/>
        </w:rPr>
        <w:t>/</w:t>
      </w:r>
      <w:r w:rsidR="00C61C1C">
        <w:rPr>
          <w:szCs w:val="22"/>
        </w:rPr>
        <w:t>14</w:t>
      </w:r>
      <w:r w:rsidR="00AE7C8B" w:rsidRPr="006061EB">
        <w:rPr>
          <w:szCs w:val="22"/>
        </w:rPr>
        <w:t xml:space="preserve"> </w:t>
      </w:r>
      <w:r w:rsidRPr="006061EB">
        <w:rPr>
          <w:szCs w:val="22"/>
        </w:rPr>
        <w:t xml:space="preserve">gr. </w:t>
      </w:r>
      <w:r w:rsidR="00AE7C8B" w:rsidRPr="006061EB">
        <w:rPr>
          <w:szCs w:val="22"/>
        </w:rPr>
        <w:t>studentas</w:t>
      </w:r>
    </w:p>
    <w:p w14:paraId="5FD82D45" w14:textId="1A57FAF1" w:rsidR="00D560C9" w:rsidRPr="006061EB" w:rsidRDefault="004771C9" w:rsidP="00EB5168">
      <w:pPr>
        <w:pStyle w:val="Autorius"/>
        <w:rPr>
          <w:szCs w:val="22"/>
        </w:rPr>
      </w:pPr>
      <w:r w:rsidRPr="006061EB">
        <w:rPr>
          <w:szCs w:val="22"/>
        </w:rPr>
        <w:tab/>
      </w:r>
      <w:r w:rsidR="00C61C1C">
        <w:rPr>
          <w:szCs w:val="22"/>
        </w:rPr>
        <w:t>Eigijus Kiudys</w:t>
      </w:r>
    </w:p>
    <w:p w14:paraId="034D9CB7" w14:textId="13375170" w:rsidR="00D560C9" w:rsidRPr="006061EB" w:rsidRDefault="00CD58DB" w:rsidP="00EB5168">
      <w:pPr>
        <w:pStyle w:val="Autorius"/>
        <w:rPr>
          <w:szCs w:val="22"/>
        </w:rPr>
      </w:pPr>
      <w:r w:rsidRPr="006061EB">
        <w:rPr>
          <w:szCs w:val="22"/>
        </w:rPr>
        <w:tab/>
      </w:r>
      <w:r w:rsidR="00844988" w:rsidRPr="006061EB">
        <w:rPr>
          <w:szCs w:val="22"/>
        </w:rPr>
        <w:fldChar w:fldCharType="begin"/>
      </w:r>
      <w:r w:rsidR="00844988" w:rsidRPr="006061EB">
        <w:rPr>
          <w:szCs w:val="22"/>
        </w:rPr>
        <w:instrText xml:space="preserve"> TIME \@ "yyyy 'm.' MMMM d 'd.'" </w:instrText>
      </w:r>
      <w:r w:rsidR="00844988" w:rsidRPr="006061EB">
        <w:rPr>
          <w:szCs w:val="22"/>
        </w:rPr>
        <w:fldChar w:fldCharType="separate"/>
      </w:r>
      <w:r w:rsidR="00CF0A33">
        <w:rPr>
          <w:noProof/>
          <w:szCs w:val="22"/>
        </w:rPr>
        <w:t>2020 m. balandžio 2 d.</w:t>
      </w:r>
      <w:r w:rsidR="00844988" w:rsidRPr="006061EB">
        <w:rPr>
          <w:szCs w:val="22"/>
        </w:rPr>
        <w:fldChar w:fldCharType="end"/>
      </w:r>
    </w:p>
    <w:p w14:paraId="5381DA7E" w14:textId="77777777" w:rsidR="004771C9" w:rsidRPr="006061EB" w:rsidRDefault="00D560C9" w:rsidP="00EB5168">
      <w:pPr>
        <w:pStyle w:val="Autorius"/>
        <w:rPr>
          <w:szCs w:val="22"/>
        </w:rPr>
      </w:pPr>
      <w:r w:rsidRPr="006061EB">
        <w:rPr>
          <w:szCs w:val="22"/>
        </w:rPr>
        <w:t>Priėmė:</w:t>
      </w:r>
    </w:p>
    <w:p w14:paraId="06E16BAB" w14:textId="77777777" w:rsidR="006C34D6" w:rsidRDefault="004771C9" w:rsidP="006C34D6">
      <w:pPr>
        <w:pStyle w:val="Autorius"/>
        <w:rPr>
          <w:szCs w:val="22"/>
        </w:rPr>
      </w:pPr>
      <w:r w:rsidRPr="006061EB">
        <w:rPr>
          <w:szCs w:val="22"/>
        </w:rPr>
        <w:tab/>
      </w:r>
      <w:r w:rsidR="00A06810" w:rsidRPr="006061EB">
        <w:rPr>
          <w:szCs w:val="22"/>
        </w:rPr>
        <w:t>lekt. Evaldas Guogis</w:t>
      </w:r>
    </w:p>
    <w:p w14:paraId="4078E707" w14:textId="10EC2C15" w:rsidR="00CD58DB" w:rsidRPr="006C34D6" w:rsidRDefault="006C34D6" w:rsidP="006C34D6">
      <w:pPr>
        <w:pStyle w:val="Autorius"/>
        <w:rPr>
          <w:szCs w:val="22"/>
        </w:rPr>
      </w:pPr>
      <w:r>
        <w:rPr>
          <w:szCs w:val="22"/>
        </w:rPr>
        <w:tab/>
      </w:r>
      <w:r w:rsidRPr="006C34D6">
        <w:t>lekt. Fyleris Tautvydas</w:t>
      </w:r>
    </w:p>
    <w:p w14:paraId="7943DF04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3BCF96BD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25D694EC" w14:textId="77777777" w:rsidR="00CD58DB" w:rsidRPr="006061EB" w:rsidRDefault="00CD58DB" w:rsidP="004771C9">
      <w:pPr>
        <w:pStyle w:val="Vireliouraai"/>
        <w:rPr>
          <w:rFonts w:ascii="Times New Roman" w:hAnsi="Times New Roman"/>
        </w:rPr>
      </w:pPr>
    </w:p>
    <w:p w14:paraId="341BE76B" w14:textId="77777777" w:rsidR="00CD58DB" w:rsidRPr="006061EB" w:rsidRDefault="00CD58DB" w:rsidP="004771C9">
      <w:pPr>
        <w:pStyle w:val="Vireliouraai"/>
        <w:rPr>
          <w:rFonts w:ascii="Times New Roman" w:hAnsi="Times New Roman"/>
        </w:rPr>
      </w:pPr>
    </w:p>
    <w:p w14:paraId="1A3855B5" w14:textId="77777777" w:rsidR="0052026C" w:rsidRPr="006061EB" w:rsidRDefault="0052026C" w:rsidP="006061EB">
      <w:pPr>
        <w:pStyle w:val="Vireliouraai"/>
        <w:ind w:firstLine="0"/>
        <w:jc w:val="both"/>
        <w:rPr>
          <w:rFonts w:ascii="Times New Roman" w:hAnsi="Times New Roman"/>
        </w:rPr>
      </w:pPr>
    </w:p>
    <w:p w14:paraId="7E3CB6EC" w14:textId="6CEBB305" w:rsidR="0052026C" w:rsidRPr="006061EB" w:rsidRDefault="00D560C9" w:rsidP="00CD083D">
      <w:pPr>
        <w:pStyle w:val="Vireliouraai"/>
        <w:ind w:firstLine="0"/>
        <w:rPr>
          <w:rFonts w:ascii="Times New Roman" w:hAnsi="Times New Roman"/>
        </w:rPr>
      </w:pPr>
      <w:r w:rsidRPr="006061EB">
        <w:rPr>
          <w:rFonts w:ascii="Times New Roman" w:hAnsi="Times New Roman"/>
        </w:rPr>
        <w:t>KAUNAS 20</w:t>
      </w:r>
      <w:r w:rsidR="00A25923">
        <w:rPr>
          <w:rFonts w:ascii="Times New Roman" w:hAnsi="Times New Roman"/>
        </w:rPr>
        <w:t>20</w:t>
      </w:r>
    </w:p>
    <w:p w14:paraId="7A428872" w14:textId="77777777" w:rsidR="0052026C" w:rsidRPr="006061EB" w:rsidRDefault="0052026C" w:rsidP="00A06810">
      <w:pPr>
        <w:ind w:firstLine="0"/>
        <w:sectPr w:rsidR="0052026C" w:rsidRPr="006061EB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5798269" w14:textId="77777777" w:rsidR="00D560C9" w:rsidRPr="006061EB" w:rsidRDefault="00D560C9" w:rsidP="00816B92">
      <w:pPr>
        <w:pStyle w:val="Vireliouraai"/>
        <w:ind w:firstLine="0"/>
        <w:rPr>
          <w:rFonts w:ascii="Times New Roman" w:hAnsi="Times New Roman"/>
        </w:rPr>
      </w:pPr>
      <w:r w:rsidRPr="006061EB">
        <w:rPr>
          <w:rFonts w:ascii="Times New Roman" w:hAnsi="Times New Roman"/>
        </w:rPr>
        <w:lastRenderedPageBreak/>
        <w:t>TURINYS</w:t>
      </w:r>
    </w:p>
    <w:p w14:paraId="018CDFDF" w14:textId="77777777" w:rsidR="00D560C9" w:rsidRPr="006061EB" w:rsidRDefault="00D560C9" w:rsidP="0052026C"/>
    <w:p w14:paraId="76C9FEAB" w14:textId="3FD07E3C" w:rsidR="00A25923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6061EB">
        <w:fldChar w:fldCharType="begin"/>
      </w:r>
      <w:r w:rsidRPr="006061EB">
        <w:instrText xml:space="preserve"> TOC \o "1-3" </w:instrText>
      </w:r>
      <w:r w:rsidRPr="006061EB">
        <w:fldChar w:fldCharType="separate"/>
      </w:r>
      <w:r w:rsidR="00A25923">
        <w:rPr>
          <w:noProof/>
        </w:rPr>
        <w:t>1.</w:t>
      </w:r>
      <w:r w:rsidR="00A25923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="00A25923">
        <w:rPr>
          <w:noProof/>
        </w:rPr>
        <w:t>Python (L1)</w:t>
      </w:r>
      <w:r w:rsidR="00A25923">
        <w:rPr>
          <w:noProof/>
        </w:rPr>
        <w:tab/>
      </w:r>
      <w:r w:rsidR="00A25923">
        <w:rPr>
          <w:noProof/>
        </w:rPr>
        <w:fldChar w:fldCharType="begin"/>
      </w:r>
      <w:r w:rsidR="00A25923">
        <w:rPr>
          <w:noProof/>
        </w:rPr>
        <w:instrText xml:space="preserve"> PAGEREF _Toc33449424 \h </w:instrText>
      </w:r>
      <w:r w:rsidR="00A25923">
        <w:rPr>
          <w:noProof/>
        </w:rPr>
      </w:r>
      <w:r w:rsidR="00A25923">
        <w:rPr>
          <w:noProof/>
        </w:rPr>
        <w:fldChar w:fldCharType="separate"/>
      </w:r>
      <w:r w:rsidR="00A25923">
        <w:rPr>
          <w:noProof/>
        </w:rPr>
        <w:t>3</w:t>
      </w:r>
      <w:r w:rsidR="00A25923">
        <w:rPr>
          <w:noProof/>
        </w:rPr>
        <w:fldChar w:fldCharType="end"/>
      </w:r>
    </w:p>
    <w:p w14:paraId="3E3BE068" w14:textId="373CBC99" w:rsidR="00A25923" w:rsidRDefault="00A259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_Toc33449425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1CBA0B" w14:textId="412C3E48" w:rsidR="00A25923" w:rsidRDefault="00A259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_Toc33449426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19FDAE" w14:textId="5B9B582C" w:rsidR="00A25923" w:rsidRDefault="00A259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035D2">
        <w:rPr>
          <w:noProof/>
          <w:lang w:val="en-US" w:eastAsia="lt-LT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035D2">
        <w:rPr>
          <w:noProof/>
          <w:lang w:val="en-US" w:eastAsia="lt-LT"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_Toc33449427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42479A" w14:textId="21EF5CDB" w:rsidR="00FA1EE1" w:rsidRPr="006061EB" w:rsidRDefault="00D560C9" w:rsidP="00FA1EE1">
      <w:pPr>
        <w:pStyle w:val="Heading1"/>
        <w:numPr>
          <w:ilvl w:val="0"/>
          <w:numId w:val="0"/>
        </w:numPr>
      </w:pPr>
      <w:r w:rsidRPr="006061EB">
        <w:fldChar w:fldCharType="end"/>
      </w:r>
      <w:r w:rsidR="00FA1EE1" w:rsidRPr="006061EB">
        <w:br w:type="page"/>
      </w:r>
    </w:p>
    <w:p w14:paraId="375B30AC" w14:textId="745A8F8F" w:rsidR="00D560C9" w:rsidRPr="006061EB" w:rsidRDefault="00A06810" w:rsidP="00A06810">
      <w:pPr>
        <w:pStyle w:val="Heading1"/>
      </w:pPr>
      <w:bookmarkStart w:id="0" w:name="_Toc33449424"/>
      <w:r w:rsidRPr="006061EB">
        <w:lastRenderedPageBreak/>
        <w:t>Python (L1)</w:t>
      </w:r>
      <w:bookmarkEnd w:id="0"/>
    </w:p>
    <w:p w14:paraId="62D0F3FE" w14:textId="4B78961F" w:rsidR="00FA1EE1" w:rsidRPr="006061EB" w:rsidRDefault="00A06810" w:rsidP="00FA1EE1">
      <w:pPr>
        <w:pStyle w:val="Heading2"/>
      </w:pPr>
      <w:bookmarkStart w:id="1" w:name="_Toc33449425"/>
      <w:r w:rsidRPr="006061EB">
        <w:t>Darbo užduotis</w:t>
      </w:r>
      <w:bookmarkEnd w:id="1"/>
    </w:p>
    <w:p w14:paraId="7DE16632" w14:textId="0494E8D3" w:rsidR="00990D35" w:rsidRPr="00CF0A33" w:rsidRDefault="00461D7F" w:rsidP="0069318E">
      <w:pPr>
        <w:ind w:firstLine="0"/>
        <w:jc w:val="left"/>
      </w:pPr>
      <w:hyperlink r:id="rId11" w:history="1">
        <w:r w:rsidR="0069318E">
          <w:rPr>
            <w:rStyle w:val="Hyperlink"/>
          </w:rPr>
          <w:t>https://onlinejudge.org/index.php?option=com_onlinejudge&amp;Itemid=8&amp;category=3&amp;page=show_problem&amp;problem=75</w:t>
        </w:r>
      </w:hyperlink>
      <w:r w:rsidR="0069318E">
        <w:rPr>
          <w:noProof/>
        </w:rPr>
        <w:drawing>
          <wp:inline distT="0" distB="0" distL="0" distR="0" wp14:anchorId="214E8038" wp14:editId="686B4A8C">
            <wp:extent cx="6091316" cy="8477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968" cy="85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87E6" w14:textId="77777777" w:rsidR="00FA1EE1" w:rsidRPr="006061EB" w:rsidRDefault="00FA1EE1">
      <w:pPr>
        <w:ind w:firstLine="0"/>
        <w:jc w:val="left"/>
        <w:rPr>
          <w:b/>
          <w:bCs/>
          <w:iCs/>
          <w:szCs w:val="28"/>
        </w:rPr>
      </w:pPr>
      <w:r w:rsidRPr="006061EB">
        <w:br w:type="page"/>
      </w:r>
    </w:p>
    <w:p w14:paraId="543FE734" w14:textId="414AC05D" w:rsidR="00FA1EE1" w:rsidRPr="006061EB" w:rsidRDefault="00FA1EE1" w:rsidP="00FA1EE1">
      <w:pPr>
        <w:pStyle w:val="Heading2"/>
      </w:pPr>
      <w:bookmarkStart w:id="2" w:name="_Toc33449426"/>
      <w:r w:rsidRPr="006061EB">
        <w:lastRenderedPageBreak/>
        <w:t>Programos tekstas</w:t>
      </w:r>
      <w:bookmarkEnd w:id="2"/>
    </w:p>
    <w:p w14:paraId="225AF343" w14:textId="76B8B1D3" w:rsidR="00557604" w:rsidRDefault="00557604" w:rsidP="00557604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code, name, price):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.code</w:t>
      </w:r>
      <w:proofErr w:type="spellEnd"/>
      <w:r>
        <w:rPr>
          <w:rFonts w:ascii="Consolas" w:hAnsi="Consolas"/>
          <w:color w:val="000000"/>
        </w:rPr>
        <w:t xml:space="preserve"> = code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.name = name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</w:t>
      </w:r>
      <w:proofErr w:type="spellEnd"/>
      <w:r>
        <w:rPr>
          <w:rFonts w:ascii="Consolas" w:hAnsi="Consolas"/>
          <w:color w:val="000000"/>
        </w:rPr>
        <w:t xml:space="preserve"> = price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priceSeconds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80"/>
        </w:rPr>
        <w:t>round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</w:t>
      </w:r>
      <w:proofErr w:type="spellEnd"/>
      <w:r>
        <w:rPr>
          <w:rFonts w:ascii="Consolas" w:hAnsi="Consolas"/>
          <w:color w:val="000000"/>
        </w:rPr>
        <w:t xml:space="preserve"> * </w:t>
      </w:r>
      <w:r>
        <w:rPr>
          <w:rFonts w:ascii="Consolas" w:hAnsi="Consolas"/>
          <w:color w:val="0000FF"/>
        </w:rPr>
        <w:t>0.1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TelephoneCalls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number, time):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.number</w:t>
      </w:r>
      <w:proofErr w:type="spellEnd"/>
      <w:r>
        <w:rPr>
          <w:rFonts w:ascii="Consolas" w:hAnsi="Consolas"/>
          <w:color w:val="000000"/>
        </w:rPr>
        <w:t xml:space="preserve"> = number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.time</w:t>
      </w:r>
      <w:proofErr w:type="spellEnd"/>
      <w:r>
        <w:rPr>
          <w:rFonts w:ascii="Consolas" w:hAnsi="Consolas"/>
          <w:color w:val="000000"/>
        </w:rPr>
        <w:t xml:space="preserve"> = time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Data (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TelephoneCalls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number, code, name, price, time):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.number</w:t>
      </w:r>
      <w:proofErr w:type="spellEnd"/>
      <w:r>
        <w:rPr>
          <w:rFonts w:ascii="Consolas" w:hAnsi="Consolas"/>
          <w:color w:val="000000"/>
        </w:rPr>
        <w:t xml:space="preserve"> = number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.code</w:t>
      </w:r>
      <w:proofErr w:type="spellEnd"/>
      <w:r>
        <w:rPr>
          <w:rFonts w:ascii="Consolas" w:hAnsi="Consolas"/>
          <w:color w:val="000000"/>
        </w:rPr>
        <w:t xml:space="preserve"> = code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.name = name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</w:t>
      </w:r>
      <w:proofErr w:type="spellEnd"/>
      <w:r>
        <w:rPr>
          <w:rFonts w:ascii="Consolas" w:hAnsi="Consolas"/>
          <w:color w:val="000000"/>
        </w:rPr>
        <w:t xml:space="preserve"> = price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.time</w:t>
      </w:r>
      <w:proofErr w:type="spellEnd"/>
      <w:r>
        <w:rPr>
          <w:rFonts w:ascii="Consolas" w:hAnsi="Consolas"/>
          <w:color w:val="000000"/>
        </w:rPr>
        <w:t xml:space="preserve"> = time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calcuPrice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</w:t>
      </w:r>
      <w:proofErr w:type="spellEnd"/>
      <w:r>
        <w:rPr>
          <w:rFonts w:ascii="Consolas" w:hAnsi="Consolas"/>
          <w:color w:val="000000"/>
        </w:rPr>
        <w:t xml:space="preserve">) * </w:t>
      </w:r>
      <w:r>
        <w:rPr>
          <w:rFonts w:ascii="Consolas" w:hAnsi="Consolas"/>
          <w:color w:val="0000FF"/>
        </w:rPr>
        <w:t xml:space="preserve">0.1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.time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.code</w:t>
      </w:r>
      <w:proofErr w:type="spellEnd"/>
      <w:r>
        <w:rPr>
          <w:rFonts w:ascii="Consolas" w:hAnsi="Consolas"/>
          <w:color w:val="000000"/>
        </w:rPr>
        <w:t xml:space="preserve"> !=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80"/>
        </w:rPr>
        <w:t>"{0:15} {1:16} {2:8} {3:6} {4:6} {5:.2f}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.format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.number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.name,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.code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.time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.priceSeconds</w:t>
      </w:r>
      <w:proofErr w:type="spellEnd"/>
      <w:r>
        <w:rPr>
          <w:rFonts w:ascii="Consolas" w:hAnsi="Consolas"/>
          <w:color w:val="000000"/>
        </w:rPr>
        <w:t xml:space="preserve">()),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.calcuPrice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80"/>
        </w:rPr>
        <w:t>"{0:15} {1:16} {2:8} {3:6} {4:6} {5:.2f}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.format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.number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.name, 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.time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Main: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read, write):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.readFromFile</w:t>
      </w:r>
      <w:proofErr w:type="spellEnd"/>
      <w:r>
        <w:rPr>
          <w:rFonts w:ascii="Consolas" w:hAnsi="Consolas"/>
          <w:color w:val="000000"/>
        </w:rPr>
        <w:t xml:space="preserve"> = read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.writeToFile</w:t>
      </w:r>
      <w:proofErr w:type="spellEnd"/>
      <w:r>
        <w:rPr>
          <w:rFonts w:ascii="Consolas" w:hAnsi="Consolas"/>
          <w:color w:val="000000"/>
        </w:rPr>
        <w:t xml:space="preserve"> = write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dataRead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data = []</w:t>
      </w:r>
      <w:r>
        <w:rPr>
          <w:rFonts w:ascii="Consolas" w:hAnsi="Consolas"/>
          <w:color w:val="000000"/>
        </w:rPr>
        <w:br/>
        <w:t xml:space="preserve">        file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.readFromFile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dataFromFile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file: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data.append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dataFromFile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data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splitLine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,dataFromFile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split = []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listForInfo</w:t>
      </w:r>
      <w:proofErr w:type="spellEnd"/>
      <w:r>
        <w:rPr>
          <w:rFonts w:ascii="Consolas" w:hAnsi="Consolas"/>
          <w:color w:val="000000"/>
        </w:rPr>
        <w:t xml:space="preserve"> = []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listForCalls</w:t>
      </w:r>
      <w:proofErr w:type="spellEnd"/>
      <w:r>
        <w:rPr>
          <w:rFonts w:ascii="Consolas" w:hAnsi="Consolas"/>
          <w:color w:val="000000"/>
        </w:rPr>
        <w:t xml:space="preserve"> = []</w:t>
      </w:r>
      <w:r>
        <w:rPr>
          <w:rFonts w:ascii="Consolas" w:hAnsi="Consolas"/>
          <w:color w:val="000000"/>
        </w:rPr>
        <w:br/>
        <w:t xml:space="preserve">        info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dataFromFile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index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 xml:space="preserve">(split) ==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info:</w:t>
      </w:r>
      <w:r>
        <w:rPr>
          <w:rFonts w:ascii="Consolas" w:hAnsi="Consolas"/>
          <w:color w:val="000000"/>
        </w:rPr>
        <w:br/>
        <w:t xml:space="preserve">                split = []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not </w:t>
      </w:r>
      <w:r>
        <w:rPr>
          <w:rFonts w:ascii="Consolas" w:hAnsi="Consolas"/>
          <w:color w:val="000000"/>
        </w:rPr>
        <w:t>info:</w:t>
      </w:r>
      <w:r>
        <w:rPr>
          <w:rFonts w:ascii="Consolas" w:hAnsi="Consolas"/>
          <w:color w:val="000000"/>
        </w:rPr>
        <w:br/>
        <w:t xml:space="preserve">                split = 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i: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string == </w:t>
      </w:r>
      <w:r>
        <w:rPr>
          <w:rFonts w:ascii="Consolas" w:hAnsi="Consolas"/>
          <w:b/>
          <w:bCs/>
          <w:color w:val="008080"/>
        </w:rPr>
        <w:t>" 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split.append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:index])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split.append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[index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)])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index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index ==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split.append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i.strip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split[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= split[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].strip()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 xml:space="preserve">(split) &gt;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b/>
          <w:bCs/>
          <w:color w:val="000080"/>
        </w:rPr>
        <w:t xml:space="preserve">and not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>(info):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= 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].strip()</w:t>
      </w:r>
      <w:r>
        <w:rPr>
          <w:rFonts w:ascii="Consolas" w:hAnsi="Consolas"/>
          <w:color w:val="000000"/>
        </w:rPr>
        <w:br/>
        <w:t xml:space="preserve">                data = 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].split(</w:t>
      </w:r>
      <w:r>
        <w:rPr>
          <w:rFonts w:ascii="Consolas" w:hAnsi="Consolas"/>
          <w:b/>
          <w:bCs/>
          <w:color w:val="008080"/>
        </w:rPr>
        <w:t>'$'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>(split[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 data[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(data[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]) * </w:t>
      </w:r>
      <w:r>
        <w:rPr>
          <w:rFonts w:ascii="Consolas" w:hAnsi="Consolas"/>
          <w:color w:val="0000FF"/>
        </w:rPr>
        <w:t>0.1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listForInfo.append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 xml:space="preserve">(split) ==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split[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== </w:t>
      </w:r>
      <w:r>
        <w:rPr>
          <w:rFonts w:ascii="Consolas" w:hAnsi="Consolas"/>
          <w:b/>
          <w:bCs/>
          <w:color w:val="008080"/>
        </w:rPr>
        <w:t xml:space="preserve">"000000" </w:t>
      </w:r>
      <w:r>
        <w:rPr>
          <w:rFonts w:ascii="Consolas" w:hAnsi="Consolas"/>
          <w:b/>
          <w:bCs/>
          <w:color w:val="000080"/>
        </w:rPr>
        <w:t xml:space="preserve">and not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>(info):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split = []</w:t>
      </w:r>
      <w:r>
        <w:rPr>
          <w:rFonts w:ascii="Consolas" w:hAnsi="Consolas"/>
          <w:color w:val="000000"/>
        </w:rPr>
        <w:br/>
        <w:t xml:space="preserve">                info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 xml:space="preserve">(split) &gt;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>(info):</w:t>
      </w:r>
      <w:r>
        <w:rPr>
          <w:rFonts w:ascii="Consolas" w:hAnsi="Consolas"/>
          <w:color w:val="000000"/>
        </w:rPr>
        <w:br/>
        <w:t xml:space="preserve">                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= 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].strip()</w:t>
      </w:r>
      <w:r>
        <w:rPr>
          <w:rFonts w:ascii="Consolas" w:hAnsi="Consolas"/>
          <w:color w:val="000000"/>
        </w:rPr>
        <w:br/>
        <w:t xml:space="preserve">                calls = </w:t>
      </w:r>
      <w:proofErr w:type="spellStart"/>
      <w:r>
        <w:rPr>
          <w:rFonts w:ascii="Consolas" w:hAnsi="Consolas"/>
          <w:color w:val="000000"/>
        </w:rPr>
        <w:t>TelephoneCalls</w:t>
      </w:r>
      <w:proofErr w:type="spellEnd"/>
      <w:r>
        <w:rPr>
          <w:rFonts w:ascii="Consolas" w:hAnsi="Consolas"/>
          <w:color w:val="000000"/>
        </w:rPr>
        <w:t>(split[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 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listForCalls.append</w:t>
      </w:r>
      <w:proofErr w:type="spellEnd"/>
      <w:r>
        <w:rPr>
          <w:rFonts w:ascii="Consolas" w:hAnsi="Consolas"/>
          <w:color w:val="000000"/>
        </w:rPr>
        <w:t>(calls)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listForInfo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listForCalls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calculatePrice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listOfCall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listOfInfo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calculatedData</w:t>
      </w:r>
      <w:proofErr w:type="spellEnd"/>
      <w:r>
        <w:rPr>
          <w:rFonts w:ascii="Consolas" w:hAnsi="Consolas"/>
          <w:color w:val="000000"/>
        </w:rPr>
        <w:t xml:space="preserve">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calls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listOfCall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state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for </w:t>
      </w:r>
      <w:r>
        <w:rPr>
          <w:rFonts w:ascii="Consolas" w:hAnsi="Consolas"/>
          <w:color w:val="000000"/>
        </w:rPr>
        <w:t xml:space="preserve">info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listOfInfo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info.code</w:t>
      </w:r>
      <w:proofErr w:type="spellEnd"/>
      <w:r>
        <w:rPr>
          <w:rFonts w:ascii="Consolas" w:hAnsi="Consolas"/>
          <w:color w:val="000000"/>
        </w:rPr>
        <w:t xml:space="preserve">)] == </w:t>
      </w:r>
      <w:proofErr w:type="spellStart"/>
      <w:r>
        <w:rPr>
          <w:rFonts w:ascii="Consolas" w:hAnsi="Consolas"/>
          <w:color w:val="000000"/>
        </w:rPr>
        <w:t>info.code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data = Data(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info.code</w:t>
      </w:r>
      <w:proofErr w:type="spellEnd"/>
      <w:r>
        <w:rPr>
          <w:rFonts w:ascii="Consolas" w:hAnsi="Consolas"/>
          <w:color w:val="000000"/>
        </w:rPr>
        <w:t>):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 xml:space="preserve">)], info.name, </w:t>
      </w:r>
      <w:proofErr w:type="spellStart"/>
      <w:r>
        <w:rPr>
          <w:rFonts w:ascii="Consolas" w:hAnsi="Consolas"/>
          <w:color w:val="000000"/>
        </w:rPr>
        <w:t>info.price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calls.time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calculatedData.append</w:t>
      </w:r>
      <w:proofErr w:type="spellEnd"/>
      <w:r>
        <w:rPr>
          <w:rFonts w:ascii="Consolas" w:hAnsi="Consolas"/>
          <w:color w:val="000000"/>
        </w:rPr>
        <w:t>(data)</w:t>
      </w:r>
      <w:r>
        <w:rPr>
          <w:rFonts w:ascii="Consolas" w:hAnsi="Consolas"/>
          <w:color w:val="000000"/>
        </w:rPr>
        <w:br/>
        <w:t xml:space="preserve">                    state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    break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!= </w:t>
      </w:r>
      <w:r>
        <w:rPr>
          <w:rFonts w:ascii="Consolas" w:hAnsi="Consolas"/>
          <w:b/>
          <w:bCs/>
          <w:color w:val="008080"/>
        </w:rPr>
        <w:t>"0"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tempInfo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"Local"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data = Data(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tempInfo.code</w:t>
      </w:r>
      <w:proofErr w:type="spellEnd"/>
      <w:r>
        <w:rPr>
          <w:rFonts w:ascii="Consolas" w:hAnsi="Consolas"/>
          <w:color w:val="000000"/>
        </w:rPr>
        <w:t xml:space="preserve">, tempInfo.name, </w:t>
      </w:r>
      <w:proofErr w:type="spellStart"/>
      <w:r>
        <w:rPr>
          <w:rFonts w:ascii="Consolas" w:hAnsi="Consolas"/>
          <w:color w:val="000000"/>
        </w:rPr>
        <w:t>tempInfo.price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calls.time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calculatedData.append</w:t>
      </w:r>
      <w:proofErr w:type="spellEnd"/>
      <w:r>
        <w:rPr>
          <w:rFonts w:ascii="Consolas" w:hAnsi="Consolas"/>
          <w:color w:val="000000"/>
        </w:rPr>
        <w:t>(data)</w:t>
      </w:r>
      <w:r>
        <w:rPr>
          <w:rFonts w:ascii="Consolas" w:hAnsi="Consolas"/>
          <w:color w:val="000000"/>
        </w:rPr>
        <w:br/>
        <w:t xml:space="preserve">                    state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    break</w:t>
      </w:r>
      <w:r>
        <w:rPr>
          <w:rFonts w:ascii="Consolas" w:hAnsi="Consolas"/>
          <w:b/>
          <w:bCs/>
          <w:color w:val="000080"/>
        </w:rPr>
        <w:br/>
        <w:t xml:space="preserve">            if not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>(state):</w:t>
      </w:r>
      <w:r>
        <w:rPr>
          <w:rFonts w:ascii="Consolas" w:hAnsi="Consolas"/>
          <w:color w:val="000000"/>
        </w:rPr>
        <w:br/>
        <w:t xml:space="preserve">                data = Data(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"Unknown"</w:t>
      </w:r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calls.time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calculatedData.append</w:t>
      </w:r>
      <w:proofErr w:type="spellEnd"/>
      <w:r>
        <w:rPr>
          <w:rFonts w:ascii="Consolas" w:hAnsi="Consolas"/>
          <w:color w:val="000000"/>
        </w:rPr>
        <w:t>(data)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calculatedData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saveData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calculatedData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fSave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.writeToFile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"w+"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data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calculatedData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fSave.write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(data))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fSave.close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run(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fileData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.dataRead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infoList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callsList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.splitLine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fileData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dataList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.calculatePrice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callsList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infoList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.saveData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dataList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main = Main(</w:t>
      </w:r>
      <w:r>
        <w:rPr>
          <w:rFonts w:ascii="Consolas" w:hAnsi="Consolas"/>
          <w:b/>
          <w:bCs/>
          <w:color w:val="008080"/>
        </w:rPr>
        <w:t>"test.txt"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"data.txt"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main.run</w:t>
      </w:r>
      <w:proofErr w:type="spellEnd"/>
      <w:r>
        <w:rPr>
          <w:rFonts w:ascii="Consolas" w:hAnsi="Consolas"/>
          <w:color w:val="000000"/>
        </w:rPr>
        <w:t>()</w:t>
      </w:r>
    </w:p>
    <w:p w14:paraId="453B58B0" w14:textId="08B4AB8A" w:rsidR="00557604" w:rsidRPr="00557604" w:rsidRDefault="00557604" w:rsidP="00557604">
      <w:pPr>
        <w:ind w:firstLine="0"/>
        <w:jc w:val="left"/>
        <w:rPr>
          <w:rFonts w:ascii="Consolas" w:hAnsi="Consolas" w:cs="Courier New"/>
          <w:color w:val="000000"/>
          <w:sz w:val="20"/>
          <w:lang w:val="en-US"/>
        </w:rPr>
      </w:pPr>
      <w:r>
        <w:rPr>
          <w:rFonts w:ascii="Consolas" w:hAnsi="Consolas"/>
          <w:color w:val="000000"/>
        </w:rPr>
        <w:br w:type="page"/>
      </w:r>
    </w:p>
    <w:p w14:paraId="208940F0" w14:textId="1B93E67B" w:rsidR="00FA1EE1" w:rsidRPr="006061EB" w:rsidRDefault="00FA1EE1" w:rsidP="00FA1EE1">
      <w:pPr>
        <w:pStyle w:val="Heading2"/>
        <w:rPr>
          <w:lang w:val="en-US" w:eastAsia="lt-LT"/>
        </w:rPr>
      </w:pPr>
      <w:bookmarkStart w:id="3" w:name="_Toc33449427"/>
      <w:proofErr w:type="spellStart"/>
      <w:r w:rsidRPr="006061EB">
        <w:rPr>
          <w:lang w:val="en-US" w:eastAsia="lt-LT"/>
        </w:rPr>
        <w:lastRenderedPageBreak/>
        <w:t>Pradiniai</w:t>
      </w:r>
      <w:proofErr w:type="spellEnd"/>
      <w:r w:rsidRPr="006061EB">
        <w:rPr>
          <w:lang w:val="en-US" w:eastAsia="lt-LT"/>
        </w:rPr>
        <w:t xml:space="preserve"> </w:t>
      </w:r>
      <w:proofErr w:type="spellStart"/>
      <w:r w:rsidRPr="006061EB">
        <w:rPr>
          <w:lang w:val="en-US" w:eastAsia="lt-LT"/>
        </w:rPr>
        <w:t>duomenys</w:t>
      </w:r>
      <w:proofErr w:type="spellEnd"/>
      <w:r w:rsidRPr="006061EB">
        <w:rPr>
          <w:lang w:val="en-US" w:eastAsia="lt-LT"/>
        </w:rPr>
        <w:t xml:space="preserve"> </w:t>
      </w:r>
      <w:proofErr w:type="spellStart"/>
      <w:r w:rsidRPr="006061EB">
        <w:rPr>
          <w:lang w:val="en-US" w:eastAsia="lt-LT"/>
        </w:rPr>
        <w:t>ir</w:t>
      </w:r>
      <w:proofErr w:type="spellEnd"/>
      <w:r w:rsidRPr="006061EB">
        <w:rPr>
          <w:lang w:val="en-US" w:eastAsia="lt-LT"/>
        </w:rPr>
        <w:t xml:space="preserve"> </w:t>
      </w:r>
      <w:proofErr w:type="spellStart"/>
      <w:r w:rsidRPr="006061EB">
        <w:rPr>
          <w:lang w:val="en-US" w:eastAsia="lt-LT"/>
        </w:rPr>
        <w:t>rezultatai</w:t>
      </w:r>
      <w:bookmarkEnd w:id="3"/>
      <w:proofErr w:type="spellEnd"/>
    </w:p>
    <w:p w14:paraId="5293DD5B" w14:textId="0D9FC886" w:rsidR="00FA1EE1" w:rsidRPr="006061EB" w:rsidRDefault="00FA1EE1" w:rsidP="00FA1EE1">
      <w:pPr>
        <w:ind w:firstLine="0"/>
        <w:rPr>
          <w:lang w:val="en-US" w:eastAsia="lt-LT"/>
        </w:rPr>
      </w:pP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2898"/>
        <w:gridCol w:w="7064"/>
      </w:tblGrid>
      <w:tr w:rsidR="00FA1EE1" w:rsidRPr="006061EB" w14:paraId="459292B3" w14:textId="77777777" w:rsidTr="008478D8">
        <w:trPr>
          <w:trHeight w:val="263"/>
        </w:trPr>
        <w:tc>
          <w:tcPr>
            <w:tcW w:w="2898" w:type="dxa"/>
          </w:tcPr>
          <w:p w14:paraId="3E557FAC" w14:textId="77777777" w:rsidR="00FA1EE1" w:rsidRPr="006061EB" w:rsidRDefault="00FA1EE1" w:rsidP="00FA1EE1">
            <w:pPr>
              <w:ind w:firstLine="0"/>
              <w:rPr>
                <w:b/>
                <w:lang w:val="en-US" w:eastAsia="lt-LT"/>
              </w:rPr>
            </w:pPr>
            <w:proofErr w:type="spellStart"/>
            <w:r w:rsidRPr="006061EB">
              <w:rPr>
                <w:b/>
                <w:lang w:val="en-US" w:eastAsia="lt-LT"/>
              </w:rPr>
              <w:t>Pradiniai</w:t>
            </w:r>
            <w:proofErr w:type="spellEnd"/>
            <w:r w:rsidRPr="006061EB">
              <w:rPr>
                <w:b/>
                <w:lang w:val="en-US" w:eastAsia="lt-LT"/>
              </w:rPr>
              <w:t xml:space="preserve"> </w:t>
            </w:r>
            <w:proofErr w:type="spellStart"/>
            <w:r w:rsidRPr="006061EB">
              <w:rPr>
                <w:b/>
                <w:lang w:val="en-US" w:eastAsia="lt-LT"/>
              </w:rPr>
              <w:t>duomenys</w:t>
            </w:r>
            <w:proofErr w:type="spellEnd"/>
          </w:p>
        </w:tc>
        <w:tc>
          <w:tcPr>
            <w:tcW w:w="7064" w:type="dxa"/>
          </w:tcPr>
          <w:p w14:paraId="2C3698D9" w14:textId="033A3E9F" w:rsidR="00FA1EE1" w:rsidRPr="006061EB" w:rsidRDefault="00FA1EE1" w:rsidP="00FA1EE1">
            <w:pPr>
              <w:ind w:firstLine="0"/>
              <w:rPr>
                <w:b/>
                <w:lang w:val="en-US" w:eastAsia="lt-LT"/>
              </w:rPr>
            </w:pPr>
            <w:proofErr w:type="spellStart"/>
            <w:r w:rsidRPr="006061EB">
              <w:rPr>
                <w:b/>
                <w:lang w:val="en-US" w:eastAsia="lt-LT"/>
              </w:rPr>
              <w:t>Rezultatai</w:t>
            </w:r>
            <w:proofErr w:type="spellEnd"/>
          </w:p>
        </w:tc>
      </w:tr>
      <w:tr w:rsidR="00FA1EE1" w:rsidRPr="006061EB" w14:paraId="20E9E9B8" w14:textId="77777777" w:rsidTr="008478D8">
        <w:trPr>
          <w:trHeight w:val="4835"/>
        </w:trPr>
        <w:tc>
          <w:tcPr>
            <w:tcW w:w="2898" w:type="dxa"/>
          </w:tcPr>
          <w:p w14:paraId="3B8F6E87" w14:textId="77777777" w:rsidR="008478D8" w:rsidRDefault="008478D8" w:rsidP="008478D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16802E7D" w14:textId="77777777" w:rsidR="00FA1EE1" w:rsidRDefault="00855B48" w:rsidP="008478D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088925 Broadwood$81</w:t>
            </w:r>
            <w:r>
              <w:rPr>
                <w:rFonts w:ascii="Consolas" w:hAnsi="Consolas"/>
                <w:color w:val="000000"/>
              </w:rPr>
              <w:br/>
              <w:t>03 Arrowtown$38</w:t>
            </w:r>
            <w:r>
              <w:rPr>
                <w:rFonts w:ascii="Consolas" w:hAnsi="Consolas"/>
                <w:color w:val="000000"/>
              </w:rPr>
              <w:br/>
              <w:t>0061 Australia$140</w:t>
            </w:r>
            <w:r>
              <w:rPr>
                <w:rFonts w:ascii="Consolas" w:hAnsi="Consolas"/>
                <w:color w:val="000000"/>
              </w:rPr>
              <w:br/>
              <w:t>000000</w:t>
            </w:r>
            <w:r>
              <w:rPr>
                <w:rFonts w:ascii="Consolas" w:hAnsi="Consolas"/>
                <w:color w:val="000000"/>
              </w:rPr>
              <w:br/>
              <w:t>031526 22</w:t>
            </w:r>
            <w:r>
              <w:rPr>
                <w:rFonts w:ascii="Consolas" w:hAnsi="Consolas"/>
                <w:color w:val="000000"/>
              </w:rPr>
              <w:br/>
              <w:t>0061853279 3</w:t>
            </w:r>
            <w:r>
              <w:rPr>
                <w:rFonts w:ascii="Consolas" w:hAnsi="Consolas"/>
                <w:color w:val="000000"/>
              </w:rPr>
              <w:br/>
              <w:t>0889256287213 122</w:t>
            </w:r>
            <w:r>
              <w:rPr>
                <w:rFonts w:ascii="Consolas" w:hAnsi="Consolas"/>
                <w:color w:val="000000"/>
              </w:rPr>
              <w:br/>
              <w:t>779760 1</w:t>
            </w:r>
            <w:r>
              <w:rPr>
                <w:rFonts w:ascii="Consolas" w:hAnsi="Consolas"/>
                <w:color w:val="000000"/>
              </w:rPr>
              <w:br/>
              <w:t>002832769 5</w:t>
            </w:r>
            <w:r>
              <w:rPr>
                <w:rFonts w:ascii="Consolas" w:hAnsi="Consolas"/>
                <w:color w:val="000000"/>
              </w:rPr>
              <w:br/>
              <w:t>#</w:t>
            </w:r>
          </w:p>
          <w:p w14:paraId="3904FCFA" w14:textId="088FFA40" w:rsidR="008478D8" w:rsidRPr="008478D8" w:rsidRDefault="008478D8" w:rsidP="008478D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</w:tc>
        <w:tc>
          <w:tcPr>
            <w:tcW w:w="7064" w:type="dxa"/>
          </w:tcPr>
          <w:p w14:paraId="5FD30570" w14:textId="77777777" w:rsidR="008478D8" w:rsidRDefault="008478D8" w:rsidP="008478D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031526          Arrowtown        1526     22     0.38   8.36</w:t>
            </w:r>
            <w:r>
              <w:rPr>
                <w:rFonts w:ascii="Consolas" w:hAnsi="Consolas"/>
                <w:color w:val="000000"/>
              </w:rPr>
              <w:br/>
              <w:t>0061853279      Australia        853279   3      1.4    4.20</w:t>
            </w:r>
            <w:r>
              <w:rPr>
                <w:rFonts w:ascii="Consolas" w:hAnsi="Consolas"/>
                <w:color w:val="000000"/>
              </w:rPr>
              <w:br/>
              <w:t xml:space="preserve">0889256287213   Broadwood        </w:t>
            </w:r>
            <w:proofErr w:type="gramStart"/>
            <w:r>
              <w:rPr>
                <w:rFonts w:ascii="Consolas" w:hAnsi="Consolas"/>
                <w:color w:val="000000"/>
              </w:rPr>
              <w:t>6287213  122</w:t>
            </w:r>
            <w:proofErr w:type="gramEnd"/>
            <w:r>
              <w:rPr>
                <w:rFonts w:ascii="Consolas" w:hAnsi="Consolas"/>
                <w:color w:val="000000"/>
              </w:rPr>
              <w:t xml:space="preserve">    0.81   98.82</w:t>
            </w:r>
            <w:r>
              <w:rPr>
                <w:rFonts w:ascii="Consolas" w:hAnsi="Consolas"/>
                <w:color w:val="000000"/>
              </w:rPr>
              <w:br/>
              <w:t>779760          Local            779760   1      0.0    0.00</w:t>
            </w:r>
            <w:r>
              <w:rPr>
                <w:rFonts w:ascii="Consolas" w:hAnsi="Consolas"/>
                <w:color w:val="000000"/>
              </w:rPr>
              <w:br/>
              <w:t>002832769       Unknown                   5             -1.00</w:t>
            </w:r>
          </w:p>
          <w:p w14:paraId="2312BD03" w14:textId="0C84DB05" w:rsidR="00FA1EE1" w:rsidRPr="006061EB" w:rsidRDefault="00FA1EE1" w:rsidP="00FA1EE1">
            <w:pPr>
              <w:ind w:firstLine="0"/>
              <w:rPr>
                <w:lang w:val="en-US" w:eastAsia="lt-LT"/>
              </w:rPr>
            </w:pPr>
          </w:p>
        </w:tc>
      </w:tr>
    </w:tbl>
    <w:p w14:paraId="167896B4" w14:textId="3DDB152C" w:rsidR="00FA1EE1" w:rsidRDefault="00FA1EE1" w:rsidP="008478D8">
      <w:pPr>
        <w:ind w:firstLine="0"/>
      </w:pPr>
    </w:p>
    <w:p w14:paraId="18C7FDEC" w14:textId="4B64FE68" w:rsidR="00CF0A33" w:rsidRDefault="00CF0A33">
      <w:pPr>
        <w:ind w:firstLine="0"/>
        <w:jc w:val="left"/>
      </w:pPr>
      <w:r>
        <w:br w:type="page"/>
      </w:r>
    </w:p>
    <w:p w14:paraId="7C80B40B" w14:textId="29530786" w:rsidR="00CF0A33" w:rsidRDefault="00AF73C7" w:rsidP="00AF73C7">
      <w:pPr>
        <w:pStyle w:val="Heading1"/>
      </w:pPr>
      <w:proofErr w:type="spellStart"/>
      <w:r>
        <w:lastRenderedPageBreak/>
        <w:t>Scalatron</w:t>
      </w:r>
      <w:proofErr w:type="spellEnd"/>
      <w:r>
        <w:t xml:space="preserve"> botas</w:t>
      </w:r>
    </w:p>
    <w:p w14:paraId="35CF97B9" w14:textId="70115260" w:rsidR="00AF73C7" w:rsidRPr="00AF73C7" w:rsidRDefault="00AF73C7" w:rsidP="00AF73C7">
      <w:pPr>
        <w:pStyle w:val="Heading2"/>
      </w:pPr>
      <w:r>
        <w:t>Darbo užduotis</w:t>
      </w:r>
    </w:p>
    <w:p w14:paraId="18BDB8E5" w14:textId="77777777" w:rsidR="00AF73C7" w:rsidRDefault="00AF73C7" w:rsidP="00AF73C7">
      <w:pPr>
        <w:ind w:firstLine="0"/>
      </w:pPr>
      <w:r>
        <w:t xml:space="preserve">Sukurti </w:t>
      </w:r>
      <w:proofErr w:type="spellStart"/>
      <w:r>
        <w:t>Scalatron</w:t>
      </w:r>
      <w:proofErr w:type="spellEnd"/>
      <w:r>
        <w:t xml:space="preserve"> botą.</w:t>
      </w:r>
    </w:p>
    <w:p w14:paraId="416AF8D7" w14:textId="77777777" w:rsidR="00AF73C7" w:rsidRDefault="00AF73C7" w:rsidP="00AF73C7">
      <w:pPr>
        <w:ind w:firstLine="0"/>
      </w:pPr>
    </w:p>
    <w:p w14:paraId="3FD92D2B" w14:textId="77777777" w:rsidR="00AF73C7" w:rsidRDefault="00AF73C7" w:rsidP="00AF73C7">
      <w:pPr>
        <w:ind w:firstLine="0"/>
      </w:pPr>
      <w:r>
        <w:t>Reikalavimai:</w:t>
      </w:r>
    </w:p>
    <w:p w14:paraId="09A69507" w14:textId="77777777" w:rsidR="00AF73C7" w:rsidRDefault="00AF73C7" w:rsidP="00AF73C7">
      <w:pPr>
        <w:pStyle w:val="ListParagraph"/>
        <w:numPr>
          <w:ilvl w:val="0"/>
          <w:numId w:val="46"/>
        </w:numPr>
      </w:pPr>
      <w:r>
        <w:t xml:space="preserve">Panaudoti bent kelis </w:t>
      </w:r>
      <w:proofErr w:type="spellStart"/>
      <w:r>
        <w:t>master</w:t>
      </w:r>
      <w:proofErr w:type="spellEnd"/>
      <w:r>
        <w:t xml:space="preserve"> boto išleidžiamus botų padėjėjų tipus (pvz.: minos, raketos į priešus, "kamikadzės", rinkikai, masalas ir pan.)</w:t>
      </w:r>
    </w:p>
    <w:p w14:paraId="56AFEF2E" w14:textId="77777777" w:rsidR="00AF73C7" w:rsidRDefault="00AF73C7" w:rsidP="00AF73C7">
      <w:pPr>
        <w:pStyle w:val="ListParagraph"/>
        <w:numPr>
          <w:ilvl w:val="0"/>
          <w:numId w:val="46"/>
        </w:numPr>
      </w:pPr>
      <w:r>
        <w:t xml:space="preserve">Panaudoti bet kurį vieną iš kelio radimo algoritmų (DFS, BFS, A*, </w:t>
      </w:r>
      <w:proofErr w:type="spellStart"/>
      <w:r>
        <w:t>Greedy</w:t>
      </w:r>
      <w:proofErr w:type="spellEnd"/>
      <w:r>
        <w:t xml:space="preserve">, </w:t>
      </w:r>
      <w:proofErr w:type="spellStart"/>
      <w:r>
        <w:t>Dijkstra</w:t>
      </w:r>
      <w:proofErr w:type="spellEnd"/>
      <w:r>
        <w:t>).</w:t>
      </w:r>
    </w:p>
    <w:p w14:paraId="3677960C" w14:textId="77777777" w:rsidR="00AF73C7" w:rsidRDefault="00AF73C7" w:rsidP="00AF73C7">
      <w:pPr>
        <w:ind w:firstLine="0"/>
      </w:pPr>
    </w:p>
    <w:p w14:paraId="24C41823" w14:textId="28EA06A3" w:rsidR="00AF73C7" w:rsidRDefault="00AF73C7" w:rsidP="00AF73C7">
      <w:pPr>
        <w:ind w:firstLine="0"/>
      </w:pPr>
      <w:r>
        <w:t>Realizuotos minos</w:t>
      </w:r>
      <w:r w:rsidR="00F452C2">
        <w:t>,</w:t>
      </w:r>
      <w:r>
        <w:t xml:space="preserve"> g</w:t>
      </w:r>
      <w:proofErr w:type="spellStart"/>
      <w:r>
        <w:t>yvųnų</w:t>
      </w:r>
      <w:proofErr w:type="spellEnd"/>
      <w:r>
        <w:t xml:space="preserve"> gaudytojai/rinkikai</w:t>
      </w:r>
      <w:r w:rsidR="00F452C2">
        <w:t xml:space="preserve"> ir „</w:t>
      </w:r>
      <w:proofErr w:type="spellStart"/>
      <w:r w:rsidR="00F452C2">
        <w:t>Kamimadzė</w:t>
      </w:r>
      <w:proofErr w:type="spellEnd"/>
      <w:r w:rsidR="00F452C2">
        <w:t xml:space="preserve">“ </w:t>
      </w:r>
      <w:proofErr w:type="spellStart"/>
      <w:r w:rsidR="00F452C2">
        <w:t>akytvus</w:t>
      </w:r>
      <w:proofErr w:type="spellEnd"/>
      <w:r w:rsidR="00F452C2">
        <w:t xml:space="preserve"> botai,</w:t>
      </w:r>
      <w:r>
        <w:t xml:space="preserve"> modifikuotos agresyvios ir apsauginės raketos.</w:t>
      </w:r>
    </w:p>
    <w:p w14:paraId="5AB62531" w14:textId="2FD0B1C7" w:rsidR="00AF73C7" w:rsidRDefault="00AF73C7" w:rsidP="00AF73C7">
      <w:pPr>
        <w:ind w:firstLine="0"/>
      </w:pPr>
      <w:proofErr w:type="spellStart"/>
      <w:r>
        <w:t>Master</w:t>
      </w:r>
      <w:proofErr w:type="spellEnd"/>
      <w:r>
        <w:t xml:space="preserve"> botas</w:t>
      </w:r>
      <w:r w:rsidR="00F452C2">
        <w:t>,</w:t>
      </w:r>
      <w:r>
        <w:t xml:space="preserve"> </w:t>
      </w:r>
      <w:proofErr w:type="spellStart"/>
      <w:r>
        <w:t>gyvųnų</w:t>
      </w:r>
      <w:proofErr w:type="spellEnd"/>
      <w:r>
        <w:t xml:space="preserve"> gaudytojai/rinkikai</w:t>
      </w:r>
      <w:r w:rsidR="00F452C2">
        <w:t xml:space="preserve"> ir „Kamikadzė“,</w:t>
      </w:r>
      <w:r>
        <w:t xml:space="preserve"> kelio radimui naudoja </w:t>
      </w:r>
      <w:proofErr w:type="spellStart"/>
      <w:r>
        <w:t>Djikstros</w:t>
      </w:r>
      <w:proofErr w:type="spellEnd"/>
      <w:r>
        <w:t xml:space="preserve"> algoritmą.</w:t>
      </w:r>
    </w:p>
    <w:p w14:paraId="4D821D04" w14:textId="7440E0DB" w:rsidR="00F452C2" w:rsidRDefault="00F452C2">
      <w:pPr>
        <w:ind w:firstLine="0"/>
        <w:jc w:val="left"/>
      </w:pPr>
      <w:r>
        <w:br w:type="page"/>
      </w:r>
    </w:p>
    <w:p w14:paraId="1C5CBE92" w14:textId="6D95703B" w:rsidR="00F452C2" w:rsidRDefault="00F452C2" w:rsidP="00F452C2">
      <w:pPr>
        <w:pStyle w:val="Heading2"/>
      </w:pPr>
      <w:r>
        <w:lastRenderedPageBreak/>
        <w:t>Programos tekstas</w:t>
      </w:r>
    </w:p>
    <w:p w14:paraId="134A3227" w14:textId="77777777" w:rsidR="00F452C2" w:rsidRDefault="00F452C2" w:rsidP="00F452C2">
      <w:r>
        <w:t xml:space="preserve">  </w:t>
      </w:r>
    </w:p>
    <w:p w14:paraId="2072BC04" w14:textId="77777777" w:rsidR="00F452C2" w:rsidRDefault="00F452C2" w:rsidP="00F452C2">
      <w:proofErr w:type="spellStart"/>
      <w:r>
        <w:t>import</w:t>
      </w:r>
      <w:proofErr w:type="spellEnd"/>
      <w:r>
        <w:t xml:space="preserve"> </w:t>
      </w:r>
      <w:proofErr w:type="spellStart"/>
      <w:r>
        <w:t>scala.util.control.Breaks</w:t>
      </w:r>
      <w:proofErr w:type="spellEnd"/>
      <w:r>
        <w:t>._</w:t>
      </w:r>
    </w:p>
    <w:p w14:paraId="6CA3A19E" w14:textId="77777777" w:rsidR="00F452C2" w:rsidRDefault="00F452C2" w:rsidP="00F452C2">
      <w:proofErr w:type="spellStart"/>
      <w:r>
        <w:t>import</w:t>
      </w:r>
      <w:proofErr w:type="spellEnd"/>
      <w:r>
        <w:t xml:space="preserve"> </w:t>
      </w:r>
      <w:proofErr w:type="spellStart"/>
      <w:r>
        <w:t>scala.math.sqrt</w:t>
      </w:r>
      <w:proofErr w:type="spellEnd"/>
    </w:p>
    <w:p w14:paraId="5C7C2521" w14:textId="77777777" w:rsidR="00F452C2" w:rsidRDefault="00F452C2" w:rsidP="00F452C2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</w:p>
    <w:p w14:paraId="21A95136" w14:textId="77777777" w:rsidR="00F452C2" w:rsidRDefault="00F452C2" w:rsidP="00F452C2">
      <w:proofErr w:type="spellStart"/>
      <w:r>
        <w:t>import</w:t>
      </w:r>
      <w:proofErr w:type="spellEnd"/>
      <w:r>
        <w:t xml:space="preserve"> </w:t>
      </w:r>
      <w:proofErr w:type="spellStart"/>
      <w:r>
        <w:t>scala.collection.mutable.ListBuffer</w:t>
      </w:r>
      <w:proofErr w:type="spellEnd"/>
    </w:p>
    <w:p w14:paraId="779D3F82" w14:textId="77777777" w:rsidR="00F452C2" w:rsidRDefault="00F452C2" w:rsidP="00F452C2"/>
    <w:p w14:paraId="669A5596" w14:textId="77777777" w:rsidR="00F452C2" w:rsidRDefault="00F452C2" w:rsidP="00F452C2"/>
    <w:p w14:paraId="49D242F8" w14:textId="77777777" w:rsidR="00F452C2" w:rsidRDefault="00F452C2" w:rsidP="00F452C2"/>
    <w:p w14:paraId="225FF804" w14:textId="77777777" w:rsidR="00F452C2" w:rsidRDefault="00F452C2" w:rsidP="00F452C2">
      <w:proofErr w:type="spellStart"/>
      <w:r>
        <w:t>object</w:t>
      </w:r>
      <w:proofErr w:type="spellEnd"/>
      <w:r>
        <w:t xml:space="preserve"> </w:t>
      </w:r>
      <w:proofErr w:type="spellStart"/>
      <w:r>
        <w:t>ControlFunction</w:t>
      </w:r>
      <w:proofErr w:type="spellEnd"/>
    </w:p>
    <w:p w14:paraId="56BA75B6" w14:textId="77777777" w:rsidR="00F452C2" w:rsidRDefault="00F452C2" w:rsidP="00F452C2">
      <w:r>
        <w:t>{</w:t>
      </w:r>
    </w:p>
    <w:p w14:paraId="4A42B32A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forMaster</w:t>
      </w:r>
      <w:proofErr w:type="spellEnd"/>
      <w:r>
        <w:t>(bot: Bot) {</w:t>
      </w:r>
    </w:p>
    <w:p w14:paraId="7BE0293F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(</w:t>
      </w:r>
      <w:proofErr w:type="spellStart"/>
      <w:r>
        <w:t>directionValue</w:t>
      </w:r>
      <w:proofErr w:type="spellEnd"/>
      <w:r>
        <w:t xml:space="preserve">, </w:t>
      </w:r>
      <w:proofErr w:type="spellStart"/>
      <w:r>
        <w:t>nearestEnemyMaster</w:t>
      </w:r>
      <w:proofErr w:type="spellEnd"/>
      <w:r>
        <w:t xml:space="preserve">, </w:t>
      </w:r>
      <w:proofErr w:type="spellStart"/>
      <w:r>
        <w:t>nearestEnemySlave</w:t>
      </w:r>
      <w:proofErr w:type="spellEnd"/>
      <w:r>
        <w:t xml:space="preserve">) = </w:t>
      </w:r>
      <w:proofErr w:type="spellStart"/>
      <w:r>
        <w:t>analyzeViewAsMaster</w:t>
      </w:r>
      <w:proofErr w:type="spellEnd"/>
      <w:r>
        <w:t>(bot)</w:t>
      </w:r>
    </w:p>
    <w:p w14:paraId="619B51AB" w14:textId="77777777" w:rsidR="00F452C2" w:rsidRDefault="00F452C2" w:rsidP="00F452C2"/>
    <w:p w14:paraId="1E98E9A9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dontFireAggressiveMissileUntil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dontFireAggressiveMissileUntil</w:t>
      </w:r>
      <w:proofErr w:type="spellEnd"/>
      <w:r>
        <w:t>", -1)</w:t>
      </w:r>
    </w:p>
    <w:p w14:paraId="6B48B862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dontFireDefensiveMissileUntil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dontFireDefensiveMissileUntil</w:t>
      </w:r>
      <w:proofErr w:type="spellEnd"/>
      <w:r>
        <w:t>", -1)</w:t>
      </w:r>
    </w:p>
    <w:p w14:paraId="5FD66616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lastDirection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lastDirection</w:t>
      </w:r>
      <w:proofErr w:type="spellEnd"/>
      <w:r>
        <w:t>", 0)</w:t>
      </w:r>
    </w:p>
    <w:p w14:paraId="3F1735C8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dontPlantMineUntil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dontPlantMineUntil</w:t>
      </w:r>
      <w:proofErr w:type="spellEnd"/>
      <w:r>
        <w:t>", -1)</w:t>
      </w:r>
    </w:p>
    <w:p w14:paraId="787700AF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dontReleaseKamekadzeUntil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dontReleaseKamekadzeUntil</w:t>
      </w:r>
      <w:proofErr w:type="spellEnd"/>
      <w:r>
        <w:t>", -1)</w:t>
      </w:r>
    </w:p>
    <w:p w14:paraId="08624146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dontGatherFood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dontGatherFood</w:t>
      </w:r>
      <w:proofErr w:type="spellEnd"/>
      <w:r>
        <w:t>", -1)</w:t>
      </w:r>
    </w:p>
    <w:p w14:paraId="3C6ECC1C" w14:textId="77777777" w:rsidR="00F452C2" w:rsidRDefault="00F452C2" w:rsidP="00F452C2"/>
    <w:p w14:paraId="01991210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= XY.fromDirection45(</w:t>
      </w:r>
      <w:proofErr w:type="spellStart"/>
      <w:r>
        <w:t>directionValue</w:t>
      </w:r>
      <w:proofErr w:type="spellEnd"/>
      <w:r>
        <w:t>)</w:t>
      </w:r>
    </w:p>
    <w:p w14:paraId="685692A7" w14:textId="77777777" w:rsidR="00F452C2" w:rsidRDefault="00F452C2" w:rsidP="00F452C2">
      <w:r>
        <w:t xml:space="preserve">        </w:t>
      </w:r>
    </w:p>
    <w:p w14:paraId="5C44FC44" w14:textId="77777777" w:rsidR="00F452C2" w:rsidRDefault="00F452C2" w:rsidP="00F452C2">
      <w:r>
        <w:t xml:space="preserve">        </w:t>
      </w:r>
      <w:proofErr w:type="spellStart"/>
      <w:r>
        <w:t>bot.move</w:t>
      </w:r>
      <w:proofErr w:type="spellEnd"/>
      <w:r>
        <w:t>(</w:t>
      </w:r>
      <w:proofErr w:type="spellStart"/>
      <w:r>
        <w:t>direction</w:t>
      </w:r>
      <w:proofErr w:type="spellEnd"/>
      <w:r>
        <w:t>) //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direction</w:t>
      </w:r>
      <w:proofErr w:type="spellEnd"/>
    </w:p>
    <w:p w14:paraId="5D8E9BB6" w14:textId="77777777" w:rsidR="00F452C2" w:rsidRDefault="00F452C2" w:rsidP="00F452C2">
      <w:r>
        <w:t xml:space="preserve">        </w:t>
      </w:r>
      <w:proofErr w:type="spellStart"/>
      <w:r>
        <w:t>bot.set</w:t>
      </w:r>
      <w:proofErr w:type="spellEnd"/>
      <w:r>
        <w:t>("</w:t>
      </w:r>
      <w:proofErr w:type="spellStart"/>
      <w:r>
        <w:t>lastDirection</w:t>
      </w:r>
      <w:proofErr w:type="spellEnd"/>
      <w:r>
        <w:t xml:space="preserve">" -&gt; </w:t>
      </w:r>
      <w:proofErr w:type="spellStart"/>
      <w:r>
        <w:t>directionValue</w:t>
      </w:r>
      <w:proofErr w:type="spellEnd"/>
      <w:r>
        <w:t>)</w:t>
      </w:r>
    </w:p>
    <w:p w14:paraId="42F87B3F" w14:textId="77777777" w:rsidR="00F452C2" w:rsidRDefault="00F452C2" w:rsidP="00F452C2">
      <w:r>
        <w:t xml:space="preserve">        </w:t>
      </w:r>
    </w:p>
    <w:p w14:paraId="519CE977" w14:textId="77777777" w:rsidR="00F452C2" w:rsidRDefault="00F452C2" w:rsidP="00F452C2">
      <w:r>
        <w:t xml:space="preserve">        //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bot, </w:t>
      </w:r>
      <w:proofErr w:type="spellStart"/>
      <w:r>
        <w:t>this</w:t>
      </w:r>
      <w:proofErr w:type="spellEnd"/>
      <w:r>
        <w:t xml:space="preserve"> bot </w:t>
      </w:r>
      <w:proofErr w:type="spellStart"/>
      <w:r>
        <w:t>gathers</w:t>
      </w:r>
      <w:proofErr w:type="spellEnd"/>
      <w:r>
        <w:t xml:space="preserve"> 1500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givven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master</w:t>
      </w:r>
      <w:proofErr w:type="spellEnd"/>
    </w:p>
    <w:p w14:paraId="0BB5624F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dontGatherFood</w:t>
      </w:r>
      <w:proofErr w:type="spellEnd"/>
      <w:r>
        <w:t xml:space="preserve"> &lt; </w:t>
      </w:r>
      <w:proofErr w:type="spellStart"/>
      <w:r>
        <w:t>bot.time</w:t>
      </w:r>
      <w:proofErr w:type="spellEnd"/>
      <w:r>
        <w:t xml:space="preserve"> &amp;&amp; </w:t>
      </w:r>
      <w:proofErr w:type="spellStart"/>
      <w:r>
        <w:t>bot.energy</w:t>
      </w:r>
      <w:proofErr w:type="spellEnd"/>
      <w:r>
        <w:t xml:space="preserve"> &gt; 500){</w:t>
      </w:r>
    </w:p>
    <w:p w14:paraId="48892FA4" w14:textId="77777777" w:rsidR="00F452C2" w:rsidRDefault="00F452C2" w:rsidP="00F452C2">
      <w:r>
        <w:t xml:space="preserve">            </w:t>
      </w:r>
      <w:proofErr w:type="spellStart"/>
      <w:r>
        <w:t>bot.view.offsetToNearest</w:t>
      </w:r>
      <w:proofErr w:type="spellEnd"/>
      <w:r>
        <w:t xml:space="preserve">('P') </w:t>
      </w:r>
      <w:proofErr w:type="spellStart"/>
      <w:r>
        <w:t>match</w:t>
      </w:r>
      <w:proofErr w:type="spellEnd"/>
      <w:r>
        <w:t xml:space="preserve"> {</w:t>
      </w:r>
    </w:p>
    <w:p w14:paraId="51F5703B" w14:textId="77777777" w:rsidR="00F452C2" w:rsidRDefault="00F452C2" w:rsidP="00F452C2">
      <w:r>
        <w:t xml:space="preserve">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4FDF767A" w14:textId="77777777" w:rsidR="00F452C2" w:rsidRDefault="00F452C2" w:rsidP="00F452C2">
      <w:r>
        <w:t xml:space="preserve">    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4AD10781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unitDelta</w:t>
      </w:r>
      <w:proofErr w:type="spellEnd"/>
      <w:r>
        <w:t xml:space="preserve"> = XY.fromDirection45((</w:t>
      </w:r>
      <w:proofErr w:type="spellStart"/>
      <w:r>
        <w:t>lastDirection</w:t>
      </w:r>
      <w:proofErr w:type="spellEnd"/>
      <w:r>
        <w:t xml:space="preserve"> + 4) % 8)</w:t>
      </w:r>
    </w:p>
    <w:p w14:paraId="5019A9E4" w14:textId="77777777" w:rsidR="00F452C2" w:rsidRDefault="00F452C2" w:rsidP="00F452C2">
      <w:r>
        <w:t xml:space="preserve">                    </w:t>
      </w:r>
      <w:proofErr w:type="spellStart"/>
      <w:r>
        <w:t>bot.spawn</w:t>
      </w:r>
      <w:proofErr w:type="spellEnd"/>
      <w:r>
        <w:t>(</w:t>
      </w:r>
      <w:proofErr w:type="spellStart"/>
      <w:r>
        <w:t>unitDelta</w:t>
      </w:r>
      <w:proofErr w:type="spellEnd"/>
      <w:r>
        <w:t>, "</w:t>
      </w:r>
      <w:proofErr w:type="spellStart"/>
      <w:r>
        <w:t>energy</w:t>
      </w:r>
      <w:proofErr w:type="spellEnd"/>
      <w:r>
        <w:t>" -&gt; 400, "</w:t>
      </w:r>
      <w:proofErr w:type="spellStart"/>
      <w:r>
        <w:t>mood</w:t>
      </w:r>
      <w:proofErr w:type="spellEnd"/>
      <w:r>
        <w:t>" -&gt; "</w:t>
      </w:r>
      <w:proofErr w:type="spellStart"/>
      <w:r>
        <w:t>Gather</w:t>
      </w:r>
      <w:proofErr w:type="spellEnd"/>
      <w:r>
        <w:t>")</w:t>
      </w:r>
    </w:p>
    <w:p w14:paraId="03977B5B" w14:textId="77777777" w:rsidR="00F452C2" w:rsidRDefault="00F452C2" w:rsidP="00F452C2">
      <w:r>
        <w:t xml:space="preserve">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dontGatherFood</w:t>
      </w:r>
      <w:proofErr w:type="spellEnd"/>
      <w:r>
        <w:t>" -&gt; (</w:t>
      </w:r>
      <w:proofErr w:type="spellStart"/>
      <w:r>
        <w:t>bot.time</w:t>
      </w:r>
      <w:proofErr w:type="spellEnd"/>
      <w:r>
        <w:t xml:space="preserve"> + </w:t>
      </w:r>
      <w:proofErr w:type="spellStart"/>
      <w:r>
        <w:t>delta.stepCount</w:t>
      </w:r>
      <w:proofErr w:type="spellEnd"/>
      <w:r>
        <w:t xml:space="preserve"> + 1))</w:t>
      </w:r>
    </w:p>
    <w:p w14:paraId="6563F845" w14:textId="77777777" w:rsidR="00F452C2" w:rsidRDefault="00F452C2" w:rsidP="00F452C2">
      <w:r>
        <w:t xml:space="preserve">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47386155" w14:textId="77777777" w:rsidR="00F452C2" w:rsidRDefault="00F452C2" w:rsidP="00F452C2">
      <w:r>
        <w:t xml:space="preserve">            }</w:t>
      </w:r>
    </w:p>
    <w:p w14:paraId="58FAD3CB" w14:textId="77777777" w:rsidR="00F452C2" w:rsidRDefault="00F452C2" w:rsidP="00F452C2">
      <w:r>
        <w:t xml:space="preserve">            </w:t>
      </w:r>
      <w:proofErr w:type="spellStart"/>
      <w:r>
        <w:t>bot.view.offsetToNearest</w:t>
      </w:r>
      <w:proofErr w:type="spellEnd"/>
      <w:r>
        <w:t xml:space="preserve">('B') </w:t>
      </w:r>
      <w:proofErr w:type="spellStart"/>
      <w:r>
        <w:t>match</w:t>
      </w:r>
      <w:proofErr w:type="spellEnd"/>
      <w:r>
        <w:t xml:space="preserve"> {</w:t>
      </w:r>
    </w:p>
    <w:p w14:paraId="299BEB63" w14:textId="77777777" w:rsidR="00F452C2" w:rsidRDefault="00F452C2" w:rsidP="00F452C2">
      <w:r>
        <w:t xml:space="preserve">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5DA20A3B" w14:textId="77777777" w:rsidR="00F452C2" w:rsidRDefault="00F452C2" w:rsidP="00F452C2">
      <w:r>
        <w:t xml:space="preserve">    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2C6F6E66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unitDelta</w:t>
      </w:r>
      <w:proofErr w:type="spellEnd"/>
      <w:r>
        <w:t xml:space="preserve"> = XY.fromDirection45((</w:t>
      </w:r>
      <w:proofErr w:type="spellStart"/>
      <w:r>
        <w:t>lastDirection</w:t>
      </w:r>
      <w:proofErr w:type="spellEnd"/>
      <w:r>
        <w:t xml:space="preserve"> + 4) % 8)</w:t>
      </w:r>
    </w:p>
    <w:p w14:paraId="49EB0749" w14:textId="77777777" w:rsidR="00F452C2" w:rsidRDefault="00F452C2" w:rsidP="00F452C2">
      <w:r>
        <w:t xml:space="preserve">                    </w:t>
      </w:r>
      <w:proofErr w:type="spellStart"/>
      <w:r>
        <w:t>bot.spawn</w:t>
      </w:r>
      <w:proofErr w:type="spellEnd"/>
      <w:r>
        <w:t>(</w:t>
      </w:r>
      <w:proofErr w:type="spellStart"/>
      <w:r>
        <w:t>unitDelta</w:t>
      </w:r>
      <w:proofErr w:type="spellEnd"/>
      <w:r>
        <w:t>, "</w:t>
      </w:r>
      <w:proofErr w:type="spellStart"/>
      <w:r>
        <w:t>energy</w:t>
      </w:r>
      <w:proofErr w:type="spellEnd"/>
      <w:r>
        <w:t>" -&gt; 500, "</w:t>
      </w:r>
      <w:proofErr w:type="spellStart"/>
      <w:r>
        <w:t>mood</w:t>
      </w:r>
      <w:proofErr w:type="spellEnd"/>
      <w:r>
        <w:t>" -&gt; "</w:t>
      </w:r>
      <w:proofErr w:type="spellStart"/>
      <w:r>
        <w:t>Gather</w:t>
      </w:r>
      <w:proofErr w:type="spellEnd"/>
      <w:r>
        <w:t>")</w:t>
      </w:r>
    </w:p>
    <w:p w14:paraId="58835941" w14:textId="77777777" w:rsidR="00F452C2" w:rsidRDefault="00F452C2" w:rsidP="00F452C2">
      <w:r>
        <w:t xml:space="preserve">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dontGatherFood</w:t>
      </w:r>
      <w:proofErr w:type="spellEnd"/>
      <w:r>
        <w:t>" -&gt; (</w:t>
      </w:r>
      <w:proofErr w:type="spellStart"/>
      <w:r>
        <w:t>bot.time</w:t>
      </w:r>
      <w:proofErr w:type="spellEnd"/>
      <w:r>
        <w:t xml:space="preserve"> + </w:t>
      </w:r>
      <w:proofErr w:type="spellStart"/>
      <w:r>
        <w:t>delta.stepCount</w:t>
      </w:r>
      <w:proofErr w:type="spellEnd"/>
      <w:r>
        <w:t xml:space="preserve"> + 1))</w:t>
      </w:r>
    </w:p>
    <w:p w14:paraId="4203F55E" w14:textId="77777777" w:rsidR="00F452C2" w:rsidRDefault="00F452C2" w:rsidP="00F452C2">
      <w:r>
        <w:t xml:space="preserve">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2CE9006D" w14:textId="77777777" w:rsidR="00F452C2" w:rsidRDefault="00F452C2" w:rsidP="00F452C2">
      <w:r>
        <w:t xml:space="preserve">            }   </w:t>
      </w:r>
    </w:p>
    <w:p w14:paraId="01C210F2" w14:textId="77777777" w:rsidR="00F452C2" w:rsidRDefault="00F452C2" w:rsidP="00F452C2"/>
    <w:p w14:paraId="0D10C200" w14:textId="77777777" w:rsidR="00F452C2" w:rsidRDefault="00F452C2" w:rsidP="00F452C2">
      <w:r>
        <w:t xml:space="preserve">        </w:t>
      </w:r>
    </w:p>
    <w:p w14:paraId="56EF2250" w14:textId="77777777" w:rsidR="00F452C2" w:rsidRDefault="00F452C2" w:rsidP="00F452C2">
      <w:r>
        <w:t xml:space="preserve">        }</w:t>
      </w:r>
    </w:p>
    <w:p w14:paraId="2F043D42" w14:textId="77777777" w:rsidR="00F452C2" w:rsidRDefault="00F452C2" w:rsidP="00F452C2">
      <w:r>
        <w:t xml:space="preserve">        </w:t>
      </w:r>
    </w:p>
    <w:p w14:paraId="50AECE3D" w14:textId="77777777" w:rsidR="00F452C2" w:rsidRDefault="00F452C2" w:rsidP="00F452C2">
      <w:r>
        <w:t xml:space="preserve">        // </w:t>
      </w:r>
      <w:proofErr w:type="spellStart"/>
      <w:r>
        <w:t>mine</w:t>
      </w:r>
      <w:proofErr w:type="spellEnd"/>
      <w:r>
        <w:t xml:space="preserve"> </w:t>
      </w:r>
      <w:proofErr w:type="spellStart"/>
      <w:r>
        <w:t>planting</w:t>
      </w:r>
      <w:proofErr w:type="spellEnd"/>
    </w:p>
    <w:p w14:paraId="5D2ADC04" w14:textId="77777777" w:rsidR="00F452C2" w:rsidRDefault="00F452C2" w:rsidP="00F452C2">
      <w:r>
        <w:lastRenderedPageBreak/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dontPlantMineUntil</w:t>
      </w:r>
      <w:proofErr w:type="spellEnd"/>
      <w:r>
        <w:t xml:space="preserve"> &lt; </w:t>
      </w:r>
      <w:proofErr w:type="spellStart"/>
      <w:r>
        <w:t>bot.time</w:t>
      </w:r>
      <w:proofErr w:type="spellEnd"/>
      <w:r>
        <w:t xml:space="preserve"> &amp;&amp; </w:t>
      </w:r>
      <w:proofErr w:type="spellStart"/>
      <w:r>
        <w:t>bot.energy</w:t>
      </w:r>
      <w:proofErr w:type="spellEnd"/>
      <w:r>
        <w:t xml:space="preserve"> &gt; 600){</w:t>
      </w:r>
    </w:p>
    <w:p w14:paraId="504767D5" w14:textId="77777777" w:rsidR="00F452C2" w:rsidRDefault="00F452C2" w:rsidP="00F452C2">
      <w:r>
        <w:t xml:space="preserve">            </w:t>
      </w:r>
    </w:p>
    <w:p w14:paraId="5E67432C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unitDelta</w:t>
      </w:r>
      <w:proofErr w:type="spellEnd"/>
      <w:r>
        <w:t xml:space="preserve"> = XY.fromDirection45((</w:t>
      </w:r>
      <w:proofErr w:type="spellStart"/>
      <w:r>
        <w:t>lastDirection</w:t>
      </w:r>
      <w:proofErr w:type="spellEnd"/>
      <w:r>
        <w:t xml:space="preserve"> + 4) % 8)</w:t>
      </w:r>
    </w:p>
    <w:p w14:paraId="3A88E54C" w14:textId="77777777" w:rsidR="00F452C2" w:rsidRDefault="00F452C2" w:rsidP="00F452C2">
      <w:r>
        <w:t xml:space="preserve">            </w:t>
      </w:r>
      <w:proofErr w:type="spellStart"/>
      <w:r>
        <w:t>bot.spawn</w:t>
      </w:r>
      <w:proofErr w:type="spellEnd"/>
      <w:r>
        <w:t>(</w:t>
      </w:r>
      <w:proofErr w:type="spellStart"/>
      <w:r>
        <w:t>unitDelta</w:t>
      </w:r>
      <w:proofErr w:type="spellEnd"/>
      <w:r>
        <w:t>, "</w:t>
      </w:r>
      <w:proofErr w:type="spellStart"/>
      <w:r>
        <w:t>energy</w:t>
      </w:r>
      <w:proofErr w:type="spellEnd"/>
      <w:r>
        <w:t>" -&gt; 400, "</w:t>
      </w:r>
      <w:proofErr w:type="spellStart"/>
      <w:r>
        <w:t>mood</w:t>
      </w:r>
      <w:proofErr w:type="spellEnd"/>
      <w:r>
        <w:t>" -&gt; "</w:t>
      </w:r>
      <w:proofErr w:type="spellStart"/>
      <w:r>
        <w:t>Mine</w:t>
      </w:r>
      <w:proofErr w:type="spellEnd"/>
      <w:r>
        <w:t>")</w:t>
      </w:r>
    </w:p>
    <w:p w14:paraId="30D1672E" w14:textId="77777777" w:rsidR="00F452C2" w:rsidRDefault="00F452C2" w:rsidP="00F452C2">
      <w:r>
        <w:t xml:space="preserve">            </w:t>
      </w:r>
      <w:proofErr w:type="spellStart"/>
      <w:r>
        <w:t>bot.set</w:t>
      </w:r>
      <w:proofErr w:type="spellEnd"/>
      <w:r>
        <w:t>("</w:t>
      </w:r>
      <w:proofErr w:type="spellStart"/>
      <w:r>
        <w:t>dontPlantMineUntil</w:t>
      </w:r>
      <w:proofErr w:type="spellEnd"/>
      <w:r>
        <w:t>" -&gt; (</w:t>
      </w:r>
      <w:proofErr w:type="spellStart"/>
      <w:r>
        <w:t>bot.time</w:t>
      </w:r>
      <w:proofErr w:type="spellEnd"/>
      <w:r>
        <w:t xml:space="preserve"> + 20))</w:t>
      </w:r>
    </w:p>
    <w:p w14:paraId="6C702FFE" w14:textId="77777777" w:rsidR="00F452C2" w:rsidRDefault="00F452C2" w:rsidP="00F452C2">
      <w:r>
        <w:t xml:space="preserve">        </w:t>
      </w:r>
    </w:p>
    <w:p w14:paraId="26EE0CC6" w14:textId="77777777" w:rsidR="00F452C2" w:rsidRDefault="00F452C2" w:rsidP="00F452C2">
      <w:r>
        <w:t xml:space="preserve">        }</w:t>
      </w:r>
    </w:p>
    <w:p w14:paraId="156CD82E" w14:textId="77777777" w:rsidR="00F452C2" w:rsidRDefault="00F452C2" w:rsidP="00F452C2">
      <w:r>
        <w:t xml:space="preserve">        </w:t>
      </w:r>
    </w:p>
    <w:p w14:paraId="0BAE24CC" w14:textId="77777777" w:rsidR="00F452C2" w:rsidRDefault="00F452C2" w:rsidP="00F452C2">
      <w:r>
        <w:t xml:space="preserve">        // </w:t>
      </w:r>
      <w:proofErr w:type="spellStart"/>
      <w:r>
        <w:t>kamekadze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kamikaze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straight</w:t>
      </w:r>
      <w:proofErr w:type="spellEnd"/>
      <w:r>
        <w:t xml:space="preserve"> slave bot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self</w:t>
      </w:r>
      <w:proofErr w:type="spellEnd"/>
    </w:p>
    <w:p w14:paraId="32C64F8C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dontReleaseKamekadzeUntil</w:t>
      </w:r>
      <w:proofErr w:type="spellEnd"/>
      <w:r>
        <w:t xml:space="preserve"> &lt; </w:t>
      </w:r>
      <w:proofErr w:type="spellStart"/>
      <w:r>
        <w:t>bot.time</w:t>
      </w:r>
      <w:proofErr w:type="spellEnd"/>
      <w:r>
        <w:t xml:space="preserve"> &amp;&amp; </w:t>
      </w:r>
      <w:proofErr w:type="spellStart"/>
      <w:r>
        <w:t>bot.energy</w:t>
      </w:r>
      <w:proofErr w:type="spellEnd"/>
      <w:r>
        <w:t xml:space="preserve"> &gt; 200) { //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defensive</w:t>
      </w:r>
      <w:proofErr w:type="spellEnd"/>
      <w:r>
        <w:t xml:space="preserve"> </w:t>
      </w:r>
      <w:proofErr w:type="spellStart"/>
      <w:r>
        <w:t>missile</w:t>
      </w:r>
      <w:proofErr w:type="spellEnd"/>
      <w:r>
        <w:t>?</w:t>
      </w:r>
    </w:p>
    <w:p w14:paraId="7CE6727E" w14:textId="77777777" w:rsidR="00F452C2" w:rsidRDefault="00F452C2" w:rsidP="00F452C2">
      <w:r>
        <w:t xml:space="preserve">            </w:t>
      </w:r>
      <w:proofErr w:type="spellStart"/>
      <w:r>
        <w:t>bot.view.offsetToNearest</w:t>
      </w:r>
      <w:proofErr w:type="spellEnd"/>
      <w:r>
        <w:t xml:space="preserve">('m') </w:t>
      </w:r>
      <w:proofErr w:type="spellStart"/>
      <w:r>
        <w:t>match</w:t>
      </w:r>
      <w:proofErr w:type="spellEnd"/>
      <w:r>
        <w:t xml:space="preserve"> {</w:t>
      </w:r>
    </w:p>
    <w:p w14:paraId="2FC3344D" w14:textId="77777777" w:rsidR="00F452C2" w:rsidRDefault="00F452C2" w:rsidP="00F452C2">
      <w:r>
        <w:t xml:space="preserve">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6EBA306E" w14:textId="77777777" w:rsidR="00F452C2" w:rsidRDefault="00F452C2" w:rsidP="00F452C2">
      <w:r>
        <w:t xml:space="preserve">    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77E0F095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unitDelta</w:t>
      </w:r>
      <w:proofErr w:type="spellEnd"/>
      <w:r>
        <w:t xml:space="preserve"> = XY.fromDirection45((</w:t>
      </w:r>
      <w:proofErr w:type="spellStart"/>
      <w:r>
        <w:t>lastDirection</w:t>
      </w:r>
      <w:proofErr w:type="spellEnd"/>
      <w:r>
        <w:t xml:space="preserve"> + 4) % 8)</w:t>
      </w:r>
    </w:p>
    <w:p w14:paraId="0B7A7174" w14:textId="77777777" w:rsidR="00F452C2" w:rsidRDefault="00F452C2" w:rsidP="00F452C2">
      <w:r>
        <w:t xml:space="preserve">                    </w:t>
      </w:r>
      <w:proofErr w:type="spellStart"/>
      <w:r>
        <w:t>bot.spawn</w:t>
      </w:r>
      <w:proofErr w:type="spellEnd"/>
      <w:r>
        <w:t>(</w:t>
      </w:r>
      <w:proofErr w:type="spellStart"/>
      <w:r>
        <w:t>unitDelta</w:t>
      </w:r>
      <w:proofErr w:type="spellEnd"/>
      <w:r>
        <w:t>, "</w:t>
      </w:r>
      <w:proofErr w:type="spellStart"/>
      <w:r>
        <w:t>energy</w:t>
      </w:r>
      <w:proofErr w:type="spellEnd"/>
      <w:r>
        <w:t>" -&gt; 200, "</w:t>
      </w:r>
      <w:proofErr w:type="spellStart"/>
      <w:r>
        <w:t>mood</w:t>
      </w:r>
      <w:proofErr w:type="spellEnd"/>
      <w:r>
        <w:t>" -&gt; "Kamikadze")</w:t>
      </w:r>
    </w:p>
    <w:p w14:paraId="735F2337" w14:textId="77777777" w:rsidR="00F452C2" w:rsidRDefault="00F452C2" w:rsidP="00F452C2">
      <w:r>
        <w:t xml:space="preserve">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dontReleaseKamekadzeUntil</w:t>
      </w:r>
      <w:proofErr w:type="spellEnd"/>
      <w:r>
        <w:t>" -&gt; (</w:t>
      </w:r>
      <w:proofErr w:type="spellStart"/>
      <w:r>
        <w:t>bot.time</w:t>
      </w:r>
      <w:proofErr w:type="spellEnd"/>
      <w:r>
        <w:t xml:space="preserve"> + </w:t>
      </w:r>
      <w:proofErr w:type="spellStart"/>
      <w:r>
        <w:t>delta.stepCount</w:t>
      </w:r>
      <w:proofErr w:type="spellEnd"/>
      <w:r>
        <w:t xml:space="preserve"> + 1))</w:t>
      </w:r>
    </w:p>
    <w:p w14:paraId="23D6D80A" w14:textId="77777777" w:rsidR="00F452C2" w:rsidRDefault="00F452C2" w:rsidP="00F452C2">
      <w:r>
        <w:t xml:space="preserve">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042AB035" w14:textId="77777777" w:rsidR="00F452C2" w:rsidRDefault="00F452C2" w:rsidP="00F452C2">
      <w:r>
        <w:t xml:space="preserve">            }      </w:t>
      </w:r>
    </w:p>
    <w:p w14:paraId="74B69A0C" w14:textId="77777777" w:rsidR="00F452C2" w:rsidRDefault="00F452C2" w:rsidP="00F452C2">
      <w:r>
        <w:t xml:space="preserve">        }</w:t>
      </w:r>
    </w:p>
    <w:p w14:paraId="1C40B26D" w14:textId="77777777" w:rsidR="00F452C2" w:rsidRDefault="00F452C2" w:rsidP="00F452C2"/>
    <w:p w14:paraId="7909C102" w14:textId="77777777" w:rsidR="00F452C2" w:rsidRDefault="00F452C2" w:rsidP="00F452C2"/>
    <w:p w14:paraId="063E5986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dontFireAggressiveMissileUntil</w:t>
      </w:r>
      <w:proofErr w:type="spellEnd"/>
      <w:r>
        <w:t xml:space="preserve"> &lt; </w:t>
      </w:r>
      <w:proofErr w:type="spellStart"/>
      <w:r>
        <w:t>bot.time</w:t>
      </w:r>
      <w:proofErr w:type="spellEnd"/>
      <w:r>
        <w:t xml:space="preserve"> &amp;&amp; </w:t>
      </w:r>
      <w:proofErr w:type="spellStart"/>
      <w:r>
        <w:t>bot.energy</w:t>
      </w:r>
      <w:proofErr w:type="spellEnd"/>
      <w:r>
        <w:t xml:space="preserve"> &gt; 100) { //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missile</w:t>
      </w:r>
      <w:proofErr w:type="spellEnd"/>
      <w:r>
        <w:t>?</w:t>
      </w:r>
    </w:p>
    <w:p w14:paraId="20FD1D75" w14:textId="77777777" w:rsidR="00F452C2" w:rsidRDefault="00F452C2" w:rsidP="00F452C2">
      <w:r>
        <w:t xml:space="preserve">            </w:t>
      </w:r>
      <w:proofErr w:type="spellStart"/>
      <w:r>
        <w:t>nearestEnemyMaster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295FD8B0" w14:textId="77777777" w:rsidR="00F452C2" w:rsidRDefault="00F452C2" w:rsidP="00F452C2">
      <w:r>
        <w:t xml:space="preserve">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            // </w:t>
      </w:r>
      <w:proofErr w:type="spellStart"/>
      <w:r>
        <w:t>no-on</w:t>
      </w:r>
      <w:proofErr w:type="spellEnd"/>
      <w:r>
        <w:t xml:space="preserve"> </w:t>
      </w:r>
      <w:proofErr w:type="spellStart"/>
      <w:r>
        <w:t>nearby</w:t>
      </w:r>
      <w:proofErr w:type="spellEnd"/>
    </w:p>
    <w:p w14:paraId="5D08A0D7" w14:textId="77777777" w:rsidR="00F452C2" w:rsidRDefault="00F452C2" w:rsidP="00F452C2">
      <w:r>
        <w:t xml:space="preserve">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</w:t>
      </w:r>
      <w:proofErr w:type="spellStart"/>
      <w:r>
        <w:t>relPos</w:t>
      </w:r>
      <w:proofErr w:type="spellEnd"/>
      <w:r>
        <w:t xml:space="preserve">) =&gt;    // a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nearby</w:t>
      </w:r>
      <w:proofErr w:type="spellEnd"/>
    </w:p>
    <w:p w14:paraId="2F0F4E32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unitDelta</w:t>
      </w:r>
      <w:proofErr w:type="spellEnd"/>
      <w:r>
        <w:t xml:space="preserve"> = </w:t>
      </w:r>
      <w:proofErr w:type="spellStart"/>
      <w:r>
        <w:t>relPos.signum</w:t>
      </w:r>
      <w:proofErr w:type="spellEnd"/>
    </w:p>
    <w:p w14:paraId="793791D4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remainder</w:t>
      </w:r>
      <w:proofErr w:type="spellEnd"/>
      <w:r>
        <w:t xml:space="preserve"> = </w:t>
      </w:r>
      <w:proofErr w:type="spellStart"/>
      <w:r>
        <w:t>relPos</w:t>
      </w:r>
      <w:proofErr w:type="spellEnd"/>
      <w:r>
        <w:t xml:space="preserve"> - </w:t>
      </w:r>
      <w:proofErr w:type="spellStart"/>
      <w:r>
        <w:t>unitDelta</w:t>
      </w:r>
      <w:proofErr w:type="spellEnd"/>
      <w:r>
        <w:t xml:space="preserve"> //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slave </w:t>
      </w:r>
      <w:proofErr w:type="spellStart"/>
      <w:r>
        <w:t>nearer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delta</w:t>
      </w:r>
    </w:p>
    <w:p w14:paraId="63E25EA9" w14:textId="77777777" w:rsidR="00F452C2" w:rsidRDefault="00F452C2" w:rsidP="00F452C2">
      <w:r>
        <w:t xml:space="preserve">                    </w:t>
      </w:r>
      <w:proofErr w:type="spellStart"/>
      <w:r>
        <w:t>bot.spawn</w:t>
      </w:r>
      <w:proofErr w:type="spellEnd"/>
      <w:r>
        <w:t>(</w:t>
      </w:r>
      <w:proofErr w:type="spellStart"/>
      <w:r>
        <w:t>unitDelta</w:t>
      </w:r>
      <w:proofErr w:type="spellEnd"/>
      <w:r>
        <w:t>, "</w:t>
      </w:r>
      <w:proofErr w:type="spellStart"/>
      <w:r>
        <w:t>mood</w:t>
      </w:r>
      <w:proofErr w:type="spellEnd"/>
      <w:r>
        <w:t>" -&gt; "</w:t>
      </w:r>
      <w:proofErr w:type="spellStart"/>
      <w:r>
        <w:t>Aggressive</w:t>
      </w:r>
      <w:proofErr w:type="spellEnd"/>
      <w:r>
        <w:t>", "</w:t>
      </w:r>
      <w:proofErr w:type="spellStart"/>
      <w:r>
        <w:t>target</w:t>
      </w:r>
      <w:proofErr w:type="spellEnd"/>
      <w:r>
        <w:t xml:space="preserve">" -&gt; </w:t>
      </w:r>
      <w:proofErr w:type="spellStart"/>
      <w:r>
        <w:t>remainder</w:t>
      </w:r>
      <w:proofErr w:type="spellEnd"/>
      <w:r>
        <w:t>)</w:t>
      </w:r>
    </w:p>
    <w:p w14:paraId="7E5661EB" w14:textId="77777777" w:rsidR="00F452C2" w:rsidRDefault="00F452C2" w:rsidP="00F452C2">
      <w:r>
        <w:t xml:space="preserve">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dontFireAggressiveMissileUntil</w:t>
      </w:r>
      <w:proofErr w:type="spellEnd"/>
      <w:r>
        <w:t>" -&gt; (</w:t>
      </w:r>
      <w:proofErr w:type="spellStart"/>
      <w:r>
        <w:t>bot.time</w:t>
      </w:r>
      <w:proofErr w:type="spellEnd"/>
      <w:r>
        <w:t xml:space="preserve"> + </w:t>
      </w:r>
      <w:proofErr w:type="spellStart"/>
      <w:r>
        <w:t>relPos.stepCount</w:t>
      </w:r>
      <w:proofErr w:type="spellEnd"/>
      <w:r>
        <w:t xml:space="preserve"> + 1))</w:t>
      </w:r>
    </w:p>
    <w:p w14:paraId="52F75D1F" w14:textId="77777777" w:rsidR="00F452C2" w:rsidRDefault="00F452C2" w:rsidP="00F452C2">
      <w:r>
        <w:t xml:space="preserve">            }</w:t>
      </w:r>
    </w:p>
    <w:p w14:paraId="76BC45B3" w14:textId="77777777" w:rsidR="00F452C2" w:rsidRDefault="00F452C2" w:rsidP="00F452C2">
      <w:r>
        <w:t xml:space="preserve">        }</w:t>
      </w:r>
    </w:p>
    <w:p w14:paraId="2FCAE342" w14:textId="77777777" w:rsidR="00F452C2" w:rsidRDefault="00F452C2" w:rsidP="00F452C2">
      <w:r>
        <w:t xml:space="preserve">        </w:t>
      </w:r>
      <w:proofErr w:type="spellStart"/>
      <w:r>
        <w:t>else</w:t>
      </w:r>
      <w:proofErr w:type="spellEnd"/>
    </w:p>
    <w:p w14:paraId="157D1EF0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dontFireDefensiveMissileUntil</w:t>
      </w:r>
      <w:proofErr w:type="spellEnd"/>
      <w:r>
        <w:t xml:space="preserve"> &lt; </w:t>
      </w:r>
      <w:proofErr w:type="spellStart"/>
      <w:r>
        <w:t>bot.time</w:t>
      </w:r>
      <w:proofErr w:type="spellEnd"/>
      <w:r>
        <w:t xml:space="preserve"> &amp;&amp; </w:t>
      </w:r>
      <w:proofErr w:type="spellStart"/>
      <w:r>
        <w:t>bot.energy</w:t>
      </w:r>
      <w:proofErr w:type="spellEnd"/>
      <w:r>
        <w:t xml:space="preserve"> &gt; 100) { //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defensive</w:t>
      </w:r>
      <w:proofErr w:type="spellEnd"/>
      <w:r>
        <w:t xml:space="preserve"> </w:t>
      </w:r>
      <w:proofErr w:type="spellStart"/>
      <w:r>
        <w:t>missile</w:t>
      </w:r>
      <w:proofErr w:type="spellEnd"/>
      <w:r>
        <w:t>?</w:t>
      </w:r>
    </w:p>
    <w:p w14:paraId="7C18AD5C" w14:textId="77777777" w:rsidR="00F452C2" w:rsidRDefault="00F452C2" w:rsidP="00F452C2">
      <w:r>
        <w:t xml:space="preserve">            </w:t>
      </w:r>
      <w:proofErr w:type="spellStart"/>
      <w:r>
        <w:t>nearestEnemySlave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59BF89E6" w14:textId="77777777" w:rsidR="00F452C2" w:rsidRDefault="00F452C2" w:rsidP="00F452C2">
      <w:r>
        <w:t xml:space="preserve">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            // </w:t>
      </w:r>
      <w:proofErr w:type="spellStart"/>
      <w:r>
        <w:t>no-on</w:t>
      </w:r>
      <w:proofErr w:type="spellEnd"/>
      <w:r>
        <w:t xml:space="preserve"> </w:t>
      </w:r>
      <w:proofErr w:type="spellStart"/>
      <w:r>
        <w:t>nearby</w:t>
      </w:r>
      <w:proofErr w:type="spellEnd"/>
    </w:p>
    <w:p w14:paraId="241A108D" w14:textId="77777777" w:rsidR="00F452C2" w:rsidRDefault="00F452C2" w:rsidP="00F452C2">
      <w:r>
        <w:t xml:space="preserve">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</w:t>
      </w:r>
      <w:proofErr w:type="spellStart"/>
      <w:r>
        <w:t>relPos</w:t>
      </w:r>
      <w:proofErr w:type="spellEnd"/>
      <w:r>
        <w:t xml:space="preserve">) =&gt;    //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slave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nearby</w:t>
      </w:r>
      <w:proofErr w:type="spellEnd"/>
    </w:p>
    <w:p w14:paraId="16F9BC74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relPos.stepCount</w:t>
      </w:r>
      <w:proofErr w:type="spellEnd"/>
      <w:r>
        <w:t xml:space="preserve"> &lt; 8) {</w:t>
      </w:r>
    </w:p>
    <w:p w14:paraId="05BF6FB5" w14:textId="77777777" w:rsidR="00F452C2" w:rsidRDefault="00F452C2" w:rsidP="00F452C2">
      <w:r>
        <w:t xml:space="preserve">                  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close</w:t>
      </w:r>
      <w:proofErr w:type="spellEnd"/>
      <w:r>
        <w:t>!</w:t>
      </w:r>
    </w:p>
    <w:p w14:paraId="1C2D23C2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unitDelta</w:t>
      </w:r>
      <w:proofErr w:type="spellEnd"/>
      <w:r>
        <w:t xml:space="preserve"> = </w:t>
      </w:r>
      <w:proofErr w:type="spellStart"/>
      <w:r>
        <w:t>relPos.signum</w:t>
      </w:r>
      <w:proofErr w:type="spellEnd"/>
    </w:p>
    <w:p w14:paraId="0AC19B60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remainder</w:t>
      </w:r>
      <w:proofErr w:type="spellEnd"/>
      <w:r>
        <w:t xml:space="preserve"> = </w:t>
      </w:r>
      <w:proofErr w:type="spellStart"/>
      <w:r>
        <w:t>relPos</w:t>
      </w:r>
      <w:proofErr w:type="spellEnd"/>
      <w:r>
        <w:t xml:space="preserve"> - </w:t>
      </w:r>
      <w:proofErr w:type="spellStart"/>
      <w:r>
        <w:t>unitDelta</w:t>
      </w:r>
      <w:proofErr w:type="spellEnd"/>
      <w:r>
        <w:t xml:space="preserve"> //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slave </w:t>
      </w:r>
      <w:proofErr w:type="spellStart"/>
      <w:r>
        <w:t>nearer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delta</w:t>
      </w:r>
    </w:p>
    <w:p w14:paraId="407279CE" w14:textId="77777777" w:rsidR="00F452C2" w:rsidRDefault="00F452C2" w:rsidP="00F452C2">
      <w:r>
        <w:t xml:space="preserve">                        </w:t>
      </w:r>
      <w:proofErr w:type="spellStart"/>
      <w:r>
        <w:t>bot.spawn</w:t>
      </w:r>
      <w:proofErr w:type="spellEnd"/>
      <w:r>
        <w:t>(</w:t>
      </w:r>
      <w:proofErr w:type="spellStart"/>
      <w:r>
        <w:t>unitDelta</w:t>
      </w:r>
      <w:proofErr w:type="spellEnd"/>
      <w:r>
        <w:t>, "</w:t>
      </w:r>
      <w:proofErr w:type="spellStart"/>
      <w:r>
        <w:t>mood</w:t>
      </w:r>
      <w:proofErr w:type="spellEnd"/>
      <w:r>
        <w:t>" -&gt; "</w:t>
      </w:r>
      <w:proofErr w:type="spellStart"/>
      <w:r>
        <w:t>Defensive</w:t>
      </w:r>
      <w:proofErr w:type="spellEnd"/>
      <w:r>
        <w:t>", "</w:t>
      </w:r>
      <w:proofErr w:type="spellStart"/>
      <w:r>
        <w:t>target</w:t>
      </w:r>
      <w:proofErr w:type="spellEnd"/>
      <w:r>
        <w:t xml:space="preserve">" -&gt; </w:t>
      </w:r>
      <w:proofErr w:type="spellStart"/>
      <w:r>
        <w:t>remainder</w:t>
      </w:r>
      <w:proofErr w:type="spellEnd"/>
      <w:r>
        <w:t>)</w:t>
      </w:r>
    </w:p>
    <w:p w14:paraId="02B7BC11" w14:textId="77777777" w:rsidR="00F452C2" w:rsidRDefault="00F452C2" w:rsidP="00F452C2">
      <w:r>
        <w:t xml:space="preserve">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dontFireDefensiveMissileUntil</w:t>
      </w:r>
      <w:proofErr w:type="spellEnd"/>
      <w:r>
        <w:t>" -&gt; (</w:t>
      </w:r>
      <w:proofErr w:type="spellStart"/>
      <w:r>
        <w:t>bot.time</w:t>
      </w:r>
      <w:proofErr w:type="spellEnd"/>
      <w:r>
        <w:t xml:space="preserve"> + </w:t>
      </w:r>
      <w:proofErr w:type="spellStart"/>
      <w:r>
        <w:t>relPos.stepCount</w:t>
      </w:r>
      <w:proofErr w:type="spellEnd"/>
      <w:r>
        <w:t xml:space="preserve"> + 1))</w:t>
      </w:r>
    </w:p>
    <w:p w14:paraId="5DB67EB0" w14:textId="77777777" w:rsidR="00F452C2" w:rsidRDefault="00F452C2" w:rsidP="00F452C2">
      <w:r>
        <w:t xml:space="preserve">                    }</w:t>
      </w:r>
    </w:p>
    <w:p w14:paraId="3D270DB7" w14:textId="77777777" w:rsidR="00F452C2" w:rsidRDefault="00F452C2" w:rsidP="00F452C2">
      <w:r>
        <w:t xml:space="preserve">            }</w:t>
      </w:r>
    </w:p>
    <w:p w14:paraId="1E4605EA" w14:textId="77777777" w:rsidR="00F452C2" w:rsidRDefault="00F452C2" w:rsidP="00F452C2">
      <w:r>
        <w:t xml:space="preserve">        // vieta </w:t>
      </w:r>
      <w:proofErr w:type="spellStart"/>
      <w:r>
        <w:t>kazkokiai</w:t>
      </w:r>
      <w:proofErr w:type="spellEnd"/>
      <w:r>
        <w:t xml:space="preserve"> atakai</w:t>
      </w:r>
    </w:p>
    <w:p w14:paraId="7F5DB314" w14:textId="77777777" w:rsidR="00F452C2" w:rsidRDefault="00F452C2" w:rsidP="00F452C2">
      <w:r>
        <w:t xml:space="preserve">        }</w:t>
      </w:r>
    </w:p>
    <w:p w14:paraId="48ABF4A3" w14:textId="77777777" w:rsidR="00F452C2" w:rsidRDefault="00F452C2" w:rsidP="00F452C2">
      <w:r>
        <w:t xml:space="preserve">    }</w:t>
      </w:r>
    </w:p>
    <w:p w14:paraId="07D4DA20" w14:textId="77777777" w:rsidR="00F452C2" w:rsidRDefault="00F452C2" w:rsidP="00F452C2"/>
    <w:p w14:paraId="0BC0A6FD" w14:textId="77777777" w:rsidR="00F452C2" w:rsidRDefault="00F452C2" w:rsidP="00F452C2"/>
    <w:p w14:paraId="78D2F593" w14:textId="77777777" w:rsidR="00F452C2" w:rsidRDefault="00F452C2" w:rsidP="00F452C2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forSlave</w:t>
      </w:r>
      <w:proofErr w:type="spellEnd"/>
      <w:r>
        <w:t xml:space="preserve">(bot: </w:t>
      </w:r>
      <w:proofErr w:type="spellStart"/>
      <w:r>
        <w:t>MiniBot</w:t>
      </w:r>
      <w:proofErr w:type="spellEnd"/>
      <w:r>
        <w:t>) {</w:t>
      </w:r>
    </w:p>
    <w:p w14:paraId="5023F50C" w14:textId="77777777" w:rsidR="00F452C2" w:rsidRDefault="00F452C2" w:rsidP="00F452C2">
      <w:r>
        <w:t xml:space="preserve">        </w:t>
      </w:r>
      <w:proofErr w:type="spellStart"/>
      <w:r>
        <w:t>bot.inputOrElse</w:t>
      </w:r>
      <w:proofErr w:type="spellEnd"/>
      <w:r>
        <w:t>("</w:t>
      </w:r>
      <w:proofErr w:type="spellStart"/>
      <w:r>
        <w:t>mood</w:t>
      </w:r>
      <w:proofErr w:type="spellEnd"/>
      <w:r>
        <w:t>", "</w:t>
      </w:r>
      <w:proofErr w:type="spellStart"/>
      <w:r>
        <w:t>Lurking</w:t>
      </w:r>
      <w:proofErr w:type="spellEnd"/>
      <w:r>
        <w:t xml:space="preserve">") </w:t>
      </w:r>
      <w:proofErr w:type="spellStart"/>
      <w:r>
        <w:t>match</w:t>
      </w:r>
      <w:proofErr w:type="spellEnd"/>
      <w:r>
        <w:t xml:space="preserve"> {</w:t>
      </w:r>
    </w:p>
    <w:p w14:paraId="0E7CB5E3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Aggressive</w:t>
      </w:r>
      <w:proofErr w:type="spellEnd"/>
      <w:r>
        <w:t xml:space="preserve">" =&gt; </w:t>
      </w:r>
      <w:proofErr w:type="spellStart"/>
      <w:r>
        <w:t>reactAsAggressiveMissile</w:t>
      </w:r>
      <w:proofErr w:type="spellEnd"/>
      <w:r>
        <w:t>(bot)</w:t>
      </w:r>
    </w:p>
    <w:p w14:paraId="615A87D9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Defensive</w:t>
      </w:r>
      <w:proofErr w:type="spellEnd"/>
      <w:r>
        <w:t xml:space="preserve">" =&gt; </w:t>
      </w:r>
      <w:proofErr w:type="spellStart"/>
      <w:r>
        <w:t>reactAsDefensiveMissile</w:t>
      </w:r>
      <w:proofErr w:type="spellEnd"/>
      <w:r>
        <w:t>(bot)</w:t>
      </w:r>
    </w:p>
    <w:p w14:paraId="691A8D7C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Mine</w:t>
      </w:r>
      <w:proofErr w:type="spellEnd"/>
      <w:r>
        <w:t xml:space="preserve">" =&gt; </w:t>
      </w:r>
      <w:proofErr w:type="spellStart"/>
      <w:r>
        <w:t>reactAsMine</w:t>
      </w:r>
      <w:proofErr w:type="spellEnd"/>
      <w:r>
        <w:t>(bot)</w:t>
      </w:r>
    </w:p>
    <w:p w14:paraId="3AB2BF57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"Kamikadze" =&gt; </w:t>
      </w:r>
      <w:proofErr w:type="spellStart"/>
      <w:r>
        <w:t>reactAsKamekaze</w:t>
      </w:r>
      <w:proofErr w:type="spellEnd"/>
      <w:r>
        <w:t>(bot)</w:t>
      </w:r>
    </w:p>
    <w:p w14:paraId="766338A8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Gather</w:t>
      </w:r>
      <w:proofErr w:type="spellEnd"/>
      <w:r>
        <w:t xml:space="preserve">" =&gt; </w:t>
      </w:r>
      <w:proofErr w:type="spellStart"/>
      <w:r>
        <w:t>reactAsHarvest</w:t>
      </w:r>
      <w:proofErr w:type="spellEnd"/>
      <w:r>
        <w:t>(bot)</w:t>
      </w:r>
    </w:p>
    <w:p w14:paraId="57816CE1" w14:textId="77777777" w:rsidR="00F452C2" w:rsidRDefault="00F452C2" w:rsidP="00F452C2">
      <w:r>
        <w:t xml:space="preserve">            </w:t>
      </w:r>
    </w:p>
    <w:p w14:paraId="1B3AEAA7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s: </w:t>
      </w:r>
      <w:proofErr w:type="spellStart"/>
      <w:r>
        <w:t>String</w:t>
      </w:r>
      <w:proofErr w:type="spellEnd"/>
      <w:r>
        <w:t xml:space="preserve"> =&gt; bot.log("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mood</w:t>
      </w:r>
      <w:proofErr w:type="spellEnd"/>
      <w:r>
        <w:t>: " + s)</w:t>
      </w:r>
    </w:p>
    <w:p w14:paraId="3E48C642" w14:textId="77777777" w:rsidR="00F452C2" w:rsidRDefault="00F452C2" w:rsidP="00F452C2">
      <w:r>
        <w:t xml:space="preserve">        }</w:t>
      </w:r>
    </w:p>
    <w:p w14:paraId="08EAB7A8" w14:textId="77777777" w:rsidR="00F452C2" w:rsidRDefault="00F452C2" w:rsidP="00F452C2">
      <w:r>
        <w:t xml:space="preserve">    }</w:t>
      </w:r>
    </w:p>
    <w:p w14:paraId="2F946E2A" w14:textId="77777777" w:rsidR="00F452C2" w:rsidRDefault="00F452C2" w:rsidP="00F452C2">
      <w:r>
        <w:t xml:space="preserve">    </w:t>
      </w:r>
    </w:p>
    <w:p w14:paraId="6C531BB2" w14:textId="77777777" w:rsidR="00F452C2" w:rsidRDefault="00F452C2" w:rsidP="00F452C2">
      <w:r>
        <w:t xml:space="preserve">    // </w:t>
      </w:r>
      <w:proofErr w:type="spellStart"/>
      <w:r>
        <w:t>mine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4B5A5EB8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reactAsMine</w:t>
      </w:r>
      <w:proofErr w:type="spellEnd"/>
      <w:r>
        <w:t xml:space="preserve">(bot: </w:t>
      </w:r>
      <w:proofErr w:type="spellStart"/>
      <w:r>
        <w:t>MiniBot</w:t>
      </w:r>
      <w:proofErr w:type="spellEnd"/>
      <w:r>
        <w:t>) {</w:t>
      </w:r>
    </w:p>
    <w:p w14:paraId="64F097C7" w14:textId="77777777" w:rsidR="00F452C2" w:rsidRDefault="00F452C2" w:rsidP="00F452C2">
      <w:r>
        <w:t xml:space="preserve">        </w:t>
      </w:r>
      <w:proofErr w:type="spellStart"/>
      <w:r>
        <w:t>bot.view.offsetToNearest</w:t>
      </w:r>
      <w:proofErr w:type="spellEnd"/>
      <w:r>
        <w:t xml:space="preserve">('m') </w:t>
      </w:r>
      <w:proofErr w:type="spellStart"/>
      <w:r>
        <w:t>match</w:t>
      </w:r>
      <w:proofErr w:type="spellEnd"/>
      <w:r>
        <w:t xml:space="preserve"> {</w:t>
      </w:r>
    </w:p>
    <w:p w14:paraId="7CFB8C73" w14:textId="77777777" w:rsidR="00F452C2" w:rsidRDefault="00F452C2" w:rsidP="00F452C2">
      <w:r>
        <w:t xml:space="preserve">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59480BD7" w14:textId="77777777" w:rsidR="00F452C2" w:rsidRDefault="00F452C2" w:rsidP="00F452C2">
      <w:r>
        <w:t xml:space="preserve">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3BFB1EE2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delta.length</w:t>
      </w:r>
      <w:proofErr w:type="spellEnd"/>
      <w:r>
        <w:t xml:space="preserve"> &lt;= 3) {</w:t>
      </w:r>
    </w:p>
    <w:p w14:paraId="2BDC8D88" w14:textId="77777777" w:rsidR="00F452C2" w:rsidRDefault="00F452C2" w:rsidP="00F452C2">
      <w:r>
        <w:t xml:space="preserve">              // </w:t>
      </w:r>
      <w:proofErr w:type="spellStart"/>
      <w:r>
        <w:t>yes</w:t>
      </w:r>
      <w:proofErr w:type="spellEnd"/>
      <w:r>
        <w:t xml:space="preserve"> -- </w:t>
      </w:r>
      <w:proofErr w:type="spellStart"/>
      <w:r>
        <w:t>blow</w:t>
      </w:r>
      <w:proofErr w:type="spellEnd"/>
      <w:r>
        <w:t xml:space="preserve"> it </w:t>
      </w:r>
      <w:proofErr w:type="spellStart"/>
      <w:r>
        <w:t>up</w:t>
      </w:r>
      <w:proofErr w:type="spellEnd"/>
      <w:r>
        <w:t>!</w:t>
      </w:r>
    </w:p>
    <w:p w14:paraId="472E748B" w14:textId="77777777" w:rsidR="00F452C2" w:rsidRDefault="00F452C2" w:rsidP="00F452C2">
      <w:r>
        <w:t xml:space="preserve">              </w:t>
      </w:r>
      <w:proofErr w:type="spellStart"/>
      <w:r>
        <w:t>bot.explode</w:t>
      </w:r>
      <w:proofErr w:type="spellEnd"/>
      <w:r>
        <w:t>(4)</w:t>
      </w:r>
    </w:p>
    <w:p w14:paraId="5C39E60A" w14:textId="77777777" w:rsidR="00F452C2" w:rsidRDefault="00F452C2" w:rsidP="00F452C2">
      <w:r>
        <w:t xml:space="preserve">            }</w:t>
      </w:r>
    </w:p>
    <w:p w14:paraId="343AFCE7" w14:textId="77777777" w:rsidR="00F452C2" w:rsidRDefault="00F452C2" w:rsidP="00F452C2">
      <w:r>
        <w:t xml:space="preserve">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5604F9A4" w14:textId="77777777" w:rsidR="00F452C2" w:rsidRDefault="00F452C2" w:rsidP="00F452C2">
      <w:r>
        <w:t xml:space="preserve">        }</w:t>
      </w:r>
    </w:p>
    <w:p w14:paraId="17E9EC9C" w14:textId="77777777" w:rsidR="00F452C2" w:rsidRDefault="00F452C2" w:rsidP="00F452C2">
      <w:r>
        <w:t xml:space="preserve">        </w:t>
      </w:r>
      <w:proofErr w:type="spellStart"/>
      <w:r>
        <w:t>bot.view.offsetToNearest</w:t>
      </w:r>
      <w:proofErr w:type="spellEnd"/>
      <w:r>
        <w:t xml:space="preserve">('s') </w:t>
      </w:r>
      <w:proofErr w:type="spellStart"/>
      <w:r>
        <w:t>match</w:t>
      </w:r>
      <w:proofErr w:type="spellEnd"/>
      <w:r>
        <w:t xml:space="preserve"> {</w:t>
      </w:r>
    </w:p>
    <w:p w14:paraId="0426E2F5" w14:textId="77777777" w:rsidR="00F452C2" w:rsidRDefault="00F452C2" w:rsidP="00F452C2">
      <w:r>
        <w:t xml:space="preserve">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62DD9304" w14:textId="77777777" w:rsidR="00F452C2" w:rsidRDefault="00F452C2" w:rsidP="00F452C2">
      <w:r>
        <w:t xml:space="preserve">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695DDB44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delta.length</w:t>
      </w:r>
      <w:proofErr w:type="spellEnd"/>
      <w:r>
        <w:t xml:space="preserve"> &lt;= 3) {</w:t>
      </w:r>
    </w:p>
    <w:p w14:paraId="50B19F3C" w14:textId="77777777" w:rsidR="00F452C2" w:rsidRDefault="00F452C2" w:rsidP="00F452C2">
      <w:r>
        <w:t xml:space="preserve">              // </w:t>
      </w:r>
      <w:proofErr w:type="spellStart"/>
      <w:r>
        <w:t>yes</w:t>
      </w:r>
      <w:proofErr w:type="spellEnd"/>
      <w:r>
        <w:t xml:space="preserve"> -- </w:t>
      </w:r>
      <w:proofErr w:type="spellStart"/>
      <w:r>
        <w:t>blow</w:t>
      </w:r>
      <w:proofErr w:type="spellEnd"/>
      <w:r>
        <w:t xml:space="preserve"> it </w:t>
      </w:r>
      <w:proofErr w:type="spellStart"/>
      <w:r>
        <w:t>up</w:t>
      </w:r>
      <w:proofErr w:type="spellEnd"/>
      <w:r>
        <w:t>!</w:t>
      </w:r>
    </w:p>
    <w:p w14:paraId="4936B157" w14:textId="77777777" w:rsidR="00F452C2" w:rsidRDefault="00F452C2" w:rsidP="00F452C2">
      <w:r>
        <w:t xml:space="preserve">              </w:t>
      </w:r>
      <w:proofErr w:type="spellStart"/>
      <w:r>
        <w:t>bot.explode</w:t>
      </w:r>
      <w:proofErr w:type="spellEnd"/>
      <w:r>
        <w:t>(4)</w:t>
      </w:r>
    </w:p>
    <w:p w14:paraId="523E29B3" w14:textId="77777777" w:rsidR="00F452C2" w:rsidRDefault="00F452C2" w:rsidP="00F452C2">
      <w:r>
        <w:t xml:space="preserve">            }</w:t>
      </w:r>
    </w:p>
    <w:p w14:paraId="35D2A2BA" w14:textId="77777777" w:rsidR="00F452C2" w:rsidRDefault="00F452C2" w:rsidP="00F452C2">
      <w:r>
        <w:t xml:space="preserve">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6CB98638" w14:textId="77777777" w:rsidR="00F452C2" w:rsidRDefault="00F452C2" w:rsidP="00F452C2">
      <w:r>
        <w:t xml:space="preserve">        }</w:t>
      </w:r>
    </w:p>
    <w:p w14:paraId="245F0B94" w14:textId="77777777" w:rsidR="00F452C2" w:rsidRDefault="00F452C2" w:rsidP="00F452C2">
      <w:r>
        <w:t xml:space="preserve">        </w:t>
      </w:r>
      <w:proofErr w:type="spellStart"/>
      <w:r>
        <w:t>bot.view.offsetToNearest</w:t>
      </w:r>
      <w:proofErr w:type="spellEnd"/>
      <w:r>
        <w:t xml:space="preserve">('b') </w:t>
      </w:r>
      <w:proofErr w:type="spellStart"/>
      <w:r>
        <w:t>match</w:t>
      </w:r>
      <w:proofErr w:type="spellEnd"/>
      <w:r>
        <w:t xml:space="preserve"> {</w:t>
      </w:r>
    </w:p>
    <w:p w14:paraId="6D4C02B5" w14:textId="77777777" w:rsidR="00F452C2" w:rsidRDefault="00F452C2" w:rsidP="00F452C2">
      <w:r>
        <w:t xml:space="preserve">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1810C0B5" w14:textId="77777777" w:rsidR="00F452C2" w:rsidRDefault="00F452C2" w:rsidP="00F452C2">
      <w:r>
        <w:t xml:space="preserve">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55BDA968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delta.length</w:t>
      </w:r>
      <w:proofErr w:type="spellEnd"/>
      <w:r>
        <w:t xml:space="preserve"> &lt; 2) {</w:t>
      </w:r>
    </w:p>
    <w:p w14:paraId="6818E9D3" w14:textId="77777777" w:rsidR="00F452C2" w:rsidRDefault="00F452C2" w:rsidP="00F452C2">
      <w:r>
        <w:t xml:space="preserve">              // </w:t>
      </w:r>
      <w:proofErr w:type="spellStart"/>
      <w:r>
        <w:t>yes</w:t>
      </w:r>
      <w:proofErr w:type="spellEnd"/>
      <w:r>
        <w:t xml:space="preserve"> -- </w:t>
      </w:r>
      <w:proofErr w:type="spellStart"/>
      <w:r>
        <w:t>blow</w:t>
      </w:r>
      <w:proofErr w:type="spellEnd"/>
      <w:r>
        <w:t xml:space="preserve"> it </w:t>
      </w:r>
      <w:proofErr w:type="spellStart"/>
      <w:r>
        <w:t>up</w:t>
      </w:r>
      <w:proofErr w:type="spellEnd"/>
      <w:r>
        <w:t>!</w:t>
      </w:r>
    </w:p>
    <w:p w14:paraId="1ECF24D6" w14:textId="77777777" w:rsidR="00F452C2" w:rsidRDefault="00F452C2" w:rsidP="00F452C2">
      <w:r>
        <w:t xml:space="preserve">              </w:t>
      </w:r>
      <w:proofErr w:type="spellStart"/>
      <w:r>
        <w:t>bot.explode</w:t>
      </w:r>
      <w:proofErr w:type="spellEnd"/>
      <w:r>
        <w:t>(4)</w:t>
      </w:r>
    </w:p>
    <w:p w14:paraId="0BC4EFC6" w14:textId="77777777" w:rsidR="00F452C2" w:rsidRDefault="00F452C2" w:rsidP="00F452C2">
      <w:r>
        <w:t xml:space="preserve">            }</w:t>
      </w:r>
    </w:p>
    <w:p w14:paraId="1D2F4417" w14:textId="77777777" w:rsidR="00F452C2" w:rsidRDefault="00F452C2" w:rsidP="00F452C2">
      <w:r>
        <w:t xml:space="preserve">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3953F2EF" w14:textId="77777777" w:rsidR="00F452C2" w:rsidRDefault="00F452C2" w:rsidP="00F452C2">
      <w:r>
        <w:t xml:space="preserve">        }</w:t>
      </w:r>
    </w:p>
    <w:p w14:paraId="649B86BA" w14:textId="77777777" w:rsidR="00F452C2" w:rsidRDefault="00F452C2" w:rsidP="00F452C2">
      <w:r>
        <w:t xml:space="preserve">        </w:t>
      </w:r>
    </w:p>
    <w:p w14:paraId="3D8C677C" w14:textId="77777777" w:rsidR="00F452C2" w:rsidRDefault="00F452C2" w:rsidP="00F452C2">
      <w:r>
        <w:t xml:space="preserve">    }</w:t>
      </w:r>
    </w:p>
    <w:p w14:paraId="4E6AD8B0" w14:textId="77777777" w:rsidR="00F452C2" w:rsidRDefault="00F452C2" w:rsidP="00F452C2">
      <w:r>
        <w:t xml:space="preserve">    </w:t>
      </w:r>
    </w:p>
    <w:p w14:paraId="7407AD34" w14:textId="77777777" w:rsidR="00F452C2" w:rsidRDefault="00F452C2" w:rsidP="00F452C2">
      <w:r>
        <w:t xml:space="preserve">    // kamikadze </w:t>
      </w:r>
      <w:proofErr w:type="spellStart"/>
      <w:r>
        <w:t>exploads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slave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kamekazde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distructs</w:t>
      </w:r>
      <w:proofErr w:type="spellEnd"/>
    </w:p>
    <w:p w14:paraId="658C98DA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reactAsKamekaze</w:t>
      </w:r>
      <w:proofErr w:type="spellEnd"/>
      <w:r>
        <w:t xml:space="preserve">(bot: </w:t>
      </w:r>
      <w:proofErr w:type="spellStart"/>
      <w:r>
        <w:t>MiniBot</w:t>
      </w:r>
      <w:proofErr w:type="spellEnd"/>
      <w:r>
        <w:t>) {</w:t>
      </w:r>
    </w:p>
    <w:p w14:paraId="5DD0D1DD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direction45 = </w:t>
      </w:r>
      <w:proofErr w:type="spellStart"/>
      <w:r>
        <w:t>analyzeViewAsBot</w:t>
      </w:r>
      <w:proofErr w:type="spellEnd"/>
      <w:r>
        <w:t>(bot, 1000)</w:t>
      </w:r>
    </w:p>
    <w:p w14:paraId="2F0FEFFD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= XY.fromDirection45(direction45)</w:t>
      </w:r>
    </w:p>
    <w:p w14:paraId="11769B8C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direction</w:t>
      </w:r>
      <w:proofErr w:type="spellEnd"/>
      <w:r>
        <w:t xml:space="preserve"> != XY(0,0))</w:t>
      </w:r>
    </w:p>
    <w:p w14:paraId="0E3A0D26" w14:textId="77777777" w:rsidR="00F452C2" w:rsidRDefault="00F452C2" w:rsidP="00F452C2">
      <w:r>
        <w:t xml:space="preserve">            {</w:t>
      </w:r>
    </w:p>
    <w:p w14:paraId="641722A0" w14:textId="77777777" w:rsidR="00F452C2" w:rsidRDefault="00F452C2" w:rsidP="00F452C2">
      <w:r>
        <w:t xml:space="preserve">                </w:t>
      </w:r>
      <w:proofErr w:type="spellStart"/>
      <w:r>
        <w:t>bot.move</w:t>
      </w:r>
      <w:proofErr w:type="spellEnd"/>
      <w:r>
        <w:t>(</w:t>
      </w:r>
      <w:proofErr w:type="spellStart"/>
      <w:r>
        <w:t>direction</w:t>
      </w:r>
      <w:proofErr w:type="spellEnd"/>
      <w:r>
        <w:t>)</w:t>
      </w:r>
    </w:p>
    <w:p w14:paraId="66983A53" w14:textId="77777777" w:rsidR="00F452C2" w:rsidRDefault="00F452C2" w:rsidP="00F452C2">
      <w:r>
        <w:t xml:space="preserve">                </w:t>
      </w:r>
      <w:proofErr w:type="spellStart"/>
      <w:r>
        <w:t>bot.view.offsetToNearest</w:t>
      </w:r>
      <w:proofErr w:type="spellEnd"/>
      <w:r>
        <w:t xml:space="preserve">('m') </w:t>
      </w:r>
      <w:proofErr w:type="spellStart"/>
      <w:r>
        <w:t>match</w:t>
      </w:r>
      <w:proofErr w:type="spellEnd"/>
      <w:r>
        <w:t xml:space="preserve"> {</w:t>
      </w:r>
    </w:p>
    <w:p w14:paraId="7902790F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6EEB3EC4" w14:textId="77777777" w:rsidR="00F452C2" w:rsidRDefault="00F452C2" w:rsidP="00F452C2">
      <w:r>
        <w:lastRenderedPageBreak/>
        <w:t xml:space="preserve">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51D3CB08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delta.length</w:t>
      </w:r>
      <w:proofErr w:type="spellEnd"/>
      <w:r>
        <w:t xml:space="preserve"> &lt;= 4) {</w:t>
      </w:r>
    </w:p>
    <w:p w14:paraId="4520C60D" w14:textId="77777777" w:rsidR="00F452C2" w:rsidRDefault="00F452C2" w:rsidP="00F452C2">
      <w:r>
        <w:t xml:space="preserve">                            // </w:t>
      </w:r>
      <w:proofErr w:type="spellStart"/>
      <w:r>
        <w:t>yes</w:t>
      </w:r>
      <w:proofErr w:type="spellEnd"/>
      <w:r>
        <w:t xml:space="preserve"> -- </w:t>
      </w:r>
      <w:proofErr w:type="spellStart"/>
      <w:r>
        <w:t>blow</w:t>
      </w:r>
      <w:proofErr w:type="spellEnd"/>
      <w:r>
        <w:t xml:space="preserve"> it </w:t>
      </w:r>
      <w:proofErr w:type="spellStart"/>
      <w:r>
        <w:t>up</w:t>
      </w:r>
      <w:proofErr w:type="spellEnd"/>
      <w:r>
        <w:t>!</w:t>
      </w:r>
    </w:p>
    <w:p w14:paraId="155AB9E4" w14:textId="77777777" w:rsidR="00F452C2" w:rsidRDefault="00F452C2" w:rsidP="00F452C2">
      <w:r>
        <w:t xml:space="preserve">                            </w:t>
      </w:r>
      <w:proofErr w:type="spellStart"/>
      <w:r>
        <w:t>bot.explode</w:t>
      </w:r>
      <w:proofErr w:type="spellEnd"/>
      <w:r>
        <w:t>(4)</w:t>
      </w:r>
    </w:p>
    <w:p w14:paraId="549A1926" w14:textId="77777777" w:rsidR="00F452C2" w:rsidRDefault="00F452C2" w:rsidP="00F452C2">
      <w:r>
        <w:t xml:space="preserve">                        }</w:t>
      </w:r>
    </w:p>
    <w:p w14:paraId="36C39EEC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09B48E97" w14:textId="77777777" w:rsidR="00F452C2" w:rsidRDefault="00F452C2" w:rsidP="00F452C2">
      <w:r>
        <w:t xml:space="preserve">                }</w:t>
      </w:r>
    </w:p>
    <w:p w14:paraId="6ECEFBF0" w14:textId="77777777" w:rsidR="00F452C2" w:rsidRDefault="00F452C2" w:rsidP="00F452C2">
      <w:r>
        <w:t xml:space="preserve">            }</w:t>
      </w:r>
    </w:p>
    <w:p w14:paraId="15A41229" w14:textId="77777777" w:rsidR="00F452C2" w:rsidRDefault="00F452C2" w:rsidP="00F452C2">
      <w:r>
        <w:t xml:space="preserve">            </w:t>
      </w:r>
      <w:proofErr w:type="spellStart"/>
      <w:r>
        <w:t>else</w:t>
      </w:r>
      <w:proofErr w:type="spellEnd"/>
    </w:p>
    <w:p w14:paraId="52597EFE" w14:textId="77777777" w:rsidR="00F452C2" w:rsidRDefault="00F452C2" w:rsidP="00F452C2">
      <w:r>
        <w:t xml:space="preserve">            {</w:t>
      </w:r>
    </w:p>
    <w:p w14:paraId="4E69B6C8" w14:textId="77777777" w:rsidR="00F452C2" w:rsidRDefault="00F452C2" w:rsidP="00F452C2">
      <w:r>
        <w:t xml:space="preserve">               </w:t>
      </w:r>
      <w:proofErr w:type="spellStart"/>
      <w:r>
        <w:t>bot.explode</w:t>
      </w:r>
      <w:proofErr w:type="spellEnd"/>
      <w:r>
        <w:t xml:space="preserve">(4) </w:t>
      </w:r>
    </w:p>
    <w:p w14:paraId="4895EEB2" w14:textId="77777777" w:rsidR="00F452C2" w:rsidRDefault="00F452C2" w:rsidP="00F452C2">
      <w:r>
        <w:t xml:space="preserve">            }</w:t>
      </w:r>
    </w:p>
    <w:p w14:paraId="3AF30CEA" w14:textId="77777777" w:rsidR="00F452C2" w:rsidRDefault="00F452C2" w:rsidP="00F452C2">
      <w:r>
        <w:t xml:space="preserve">    }</w:t>
      </w:r>
    </w:p>
    <w:p w14:paraId="19433637" w14:textId="77777777" w:rsidR="00F452C2" w:rsidRDefault="00F452C2" w:rsidP="00F452C2"/>
    <w:p w14:paraId="4283A137" w14:textId="77777777" w:rsidR="00F452C2" w:rsidRDefault="00F452C2" w:rsidP="00F452C2"/>
    <w:p w14:paraId="4ECC8E86" w14:textId="77777777" w:rsidR="00F452C2" w:rsidRDefault="00F452C2" w:rsidP="00F452C2">
      <w:r>
        <w:t xml:space="preserve">    //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bot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obsticles</w:t>
      </w:r>
      <w:proofErr w:type="spellEnd"/>
    </w:p>
    <w:p w14:paraId="188498D4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reactAsHarvest</w:t>
      </w:r>
      <w:proofErr w:type="spellEnd"/>
      <w:r>
        <w:t xml:space="preserve">(bot: </w:t>
      </w:r>
      <w:proofErr w:type="spellStart"/>
      <w:r>
        <w:t>MiniBot</w:t>
      </w:r>
      <w:proofErr w:type="spellEnd"/>
      <w:r>
        <w:t>) {</w:t>
      </w:r>
    </w:p>
    <w:p w14:paraId="31E7B0F1" w14:textId="77777777" w:rsidR="00F452C2" w:rsidRDefault="00F452C2" w:rsidP="00F452C2"/>
    <w:p w14:paraId="207BE2AC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(</w:t>
      </w:r>
      <w:proofErr w:type="spellStart"/>
      <w:r>
        <w:t>directionValue</w:t>
      </w:r>
      <w:proofErr w:type="spellEnd"/>
      <w:r>
        <w:t xml:space="preserve">, </w:t>
      </w:r>
      <w:proofErr w:type="spellStart"/>
      <w:r>
        <w:t>nearestEnemyMaster</w:t>
      </w:r>
      <w:proofErr w:type="spellEnd"/>
      <w:r>
        <w:t xml:space="preserve">, </w:t>
      </w:r>
      <w:proofErr w:type="spellStart"/>
      <w:r>
        <w:t>nearestEnemySlave</w:t>
      </w:r>
      <w:proofErr w:type="spellEnd"/>
      <w:r>
        <w:t xml:space="preserve">) = </w:t>
      </w:r>
      <w:proofErr w:type="spellStart"/>
      <w:r>
        <w:t>analyzeViewAsMaster</w:t>
      </w:r>
      <w:proofErr w:type="spellEnd"/>
      <w:r>
        <w:t>(bot)</w:t>
      </w:r>
    </w:p>
    <w:p w14:paraId="4BB3A126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= XY.fromDirection45(</w:t>
      </w:r>
      <w:proofErr w:type="spellStart"/>
      <w:r>
        <w:t>directionValue</w:t>
      </w:r>
      <w:proofErr w:type="spellEnd"/>
      <w:r>
        <w:t>)</w:t>
      </w:r>
    </w:p>
    <w:p w14:paraId="4539FF47" w14:textId="77777777" w:rsidR="00F452C2" w:rsidRDefault="00F452C2" w:rsidP="00F452C2">
      <w:r>
        <w:t xml:space="preserve">            </w:t>
      </w:r>
      <w:proofErr w:type="spellStart"/>
      <w:r>
        <w:t>bot.move</w:t>
      </w:r>
      <w:proofErr w:type="spellEnd"/>
      <w:r>
        <w:t>(</w:t>
      </w:r>
      <w:proofErr w:type="spellStart"/>
      <w:r>
        <w:t>direction</w:t>
      </w:r>
      <w:proofErr w:type="spellEnd"/>
      <w:r>
        <w:t>)</w:t>
      </w:r>
    </w:p>
    <w:p w14:paraId="5D0323C7" w14:textId="77777777" w:rsidR="00F452C2" w:rsidRDefault="00F452C2" w:rsidP="00F452C2">
      <w:r>
        <w:t xml:space="preserve">            </w:t>
      </w:r>
      <w:proofErr w:type="spellStart"/>
      <w:r>
        <w:t>bot.set</w:t>
      </w:r>
      <w:proofErr w:type="spellEnd"/>
      <w:r>
        <w:t>("</w:t>
      </w:r>
      <w:proofErr w:type="spellStart"/>
      <w:r>
        <w:t>lastDirection</w:t>
      </w:r>
      <w:proofErr w:type="spellEnd"/>
      <w:r>
        <w:t>" -&gt; direction.toDirection45)</w:t>
      </w:r>
    </w:p>
    <w:p w14:paraId="5C807317" w14:textId="77777777" w:rsidR="00F452C2" w:rsidRDefault="00F452C2" w:rsidP="00F452C2">
      <w:r>
        <w:t xml:space="preserve">        </w:t>
      </w:r>
    </w:p>
    <w:p w14:paraId="46CC257A" w14:textId="77777777" w:rsidR="00F452C2" w:rsidRDefault="00F452C2" w:rsidP="00F452C2">
      <w:r>
        <w:t xml:space="preserve">    }</w:t>
      </w:r>
    </w:p>
    <w:p w14:paraId="20C69748" w14:textId="77777777" w:rsidR="00F452C2" w:rsidRDefault="00F452C2" w:rsidP="00F452C2"/>
    <w:p w14:paraId="7DA67673" w14:textId="77777777" w:rsidR="00F452C2" w:rsidRDefault="00F452C2" w:rsidP="00F452C2"/>
    <w:p w14:paraId="761B1D0C" w14:textId="77777777" w:rsidR="00F452C2" w:rsidRDefault="00F452C2" w:rsidP="00F452C2"/>
    <w:p w14:paraId="09365E8F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reactAsAggressiveMissile</w:t>
      </w:r>
      <w:proofErr w:type="spellEnd"/>
      <w:r>
        <w:t xml:space="preserve">(bot: </w:t>
      </w:r>
      <w:proofErr w:type="spellStart"/>
      <w:r>
        <w:t>MiniBot</w:t>
      </w:r>
      <w:proofErr w:type="spellEnd"/>
      <w:r>
        <w:t>) {</w:t>
      </w:r>
    </w:p>
    <w:p w14:paraId="05D6378B" w14:textId="77777777" w:rsidR="00F452C2" w:rsidRDefault="00F452C2" w:rsidP="00F452C2">
      <w:r>
        <w:t xml:space="preserve">        </w:t>
      </w:r>
      <w:proofErr w:type="spellStart"/>
      <w:r>
        <w:t>bot.view.offsetToNearest</w:t>
      </w:r>
      <w:proofErr w:type="spellEnd"/>
      <w:r>
        <w:t xml:space="preserve">('m') </w:t>
      </w:r>
      <w:proofErr w:type="spellStart"/>
      <w:r>
        <w:t>match</w:t>
      </w:r>
      <w:proofErr w:type="spellEnd"/>
      <w:r>
        <w:t xml:space="preserve"> {</w:t>
      </w:r>
    </w:p>
    <w:p w14:paraId="061D8DB1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36D169A3" w14:textId="77777777" w:rsidR="00F452C2" w:rsidRDefault="00F452C2" w:rsidP="00F452C2">
      <w:r>
        <w:t xml:space="preserve">                //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 </w:t>
      </w:r>
      <w:proofErr w:type="spellStart"/>
      <w:r>
        <w:t>position</w:t>
      </w:r>
      <w:proofErr w:type="spellEnd"/>
      <w:r>
        <w:t xml:space="preserve"> delta)</w:t>
      </w:r>
    </w:p>
    <w:p w14:paraId="1ACE5DBF" w14:textId="77777777" w:rsidR="00F452C2" w:rsidRDefault="00F452C2" w:rsidP="00F452C2"/>
    <w:p w14:paraId="79EF1F75" w14:textId="77777777" w:rsidR="00F452C2" w:rsidRDefault="00F452C2" w:rsidP="00F452C2">
      <w:r>
        <w:t xml:space="preserve">                //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blow</w:t>
      </w:r>
      <w:proofErr w:type="spellEnd"/>
      <w:r>
        <w:t xml:space="preserve"> it </w:t>
      </w:r>
      <w:proofErr w:type="spellStart"/>
      <w:r>
        <w:t>up</w:t>
      </w:r>
      <w:proofErr w:type="spellEnd"/>
      <w:r>
        <w:t>?</w:t>
      </w:r>
    </w:p>
    <w:p w14:paraId="6596B8BF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delta.length</w:t>
      </w:r>
      <w:proofErr w:type="spellEnd"/>
      <w:r>
        <w:t xml:space="preserve"> &lt;= 2) {</w:t>
      </w:r>
    </w:p>
    <w:p w14:paraId="623A714B" w14:textId="77777777" w:rsidR="00F452C2" w:rsidRDefault="00F452C2" w:rsidP="00F452C2">
      <w:r>
        <w:t xml:space="preserve">                    // </w:t>
      </w:r>
      <w:proofErr w:type="spellStart"/>
      <w:r>
        <w:t>yes</w:t>
      </w:r>
      <w:proofErr w:type="spellEnd"/>
      <w:r>
        <w:t xml:space="preserve"> -- </w:t>
      </w:r>
      <w:proofErr w:type="spellStart"/>
      <w:r>
        <w:t>blow</w:t>
      </w:r>
      <w:proofErr w:type="spellEnd"/>
      <w:r>
        <w:t xml:space="preserve"> it </w:t>
      </w:r>
      <w:proofErr w:type="spellStart"/>
      <w:r>
        <w:t>up</w:t>
      </w:r>
      <w:proofErr w:type="spellEnd"/>
      <w:r>
        <w:t>!</w:t>
      </w:r>
    </w:p>
    <w:p w14:paraId="77193863" w14:textId="77777777" w:rsidR="00F452C2" w:rsidRDefault="00F452C2" w:rsidP="00F452C2">
      <w:r>
        <w:t xml:space="preserve">                    </w:t>
      </w:r>
      <w:proofErr w:type="spellStart"/>
      <w:r>
        <w:t>bot.explode</w:t>
      </w:r>
      <w:proofErr w:type="spellEnd"/>
      <w:r>
        <w:t>(4)</w:t>
      </w:r>
    </w:p>
    <w:p w14:paraId="1D952E9F" w14:textId="77777777" w:rsidR="00F452C2" w:rsidRDefault="00F452C2" w:rsidP="00F452C2"/>
    <w:p w14:paraId="7F2A3897" w14:textId="77777777" w:rsidR="00F452C2" w:rsidRDefault="00F452C2" w:rsidP="00F452C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11C9E6DA" w14:textId="77777777" w:rsidR="00F452C2" w:rsidRDefault="00F452C2" w:rsidP="00F452C2">
      <w:r>
        <w:t xml:space="preserve">                    // </w:t>
      </w:r>
      <w:proofErr w:type="spellStart"/>
      <w:r>
        <w:t>no</w:t>
      </w:r>
      <w:proofErr w:type="spellEnd"/>
      <w:r>
        <w:t xml:space="preserve"> --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closer</w:t>
      </w:r>
      <w:proofErr w:type="spellEnd"/>
      <w:r>
        <w:t>!</w:t>
      </w:r>
    </w:p>
    <w:p w14:paraId="09AA058D" w14:textId="77777777" w:rsidR="00F452C2" w:rsidRDefault="00F452C2" w:rsidP="00F452C2">
      <w:r>
        <w:t xml:space="preserve">                    </w:t>
      </w:r>
      <w:proofErr w:type="spellStart"/>
      <w:r>
        <w:t>bot.move</w:t>
      </w:r>
      <w:proofErr w:type="spellEnd"/>
      <w:r>
        <w:t>(</w:t>
      </w:r>
      <w:proofErr w:type="spellStart"/>
      <w:r>
        <w:t>delta.signum</w:t>
      </w:r>
      <w:proofErr w:type="spellEnd"/>
      <w:r>
        <w:t>)</w:t>
      </w:r>
    </w:p>
    <w:p w14:paraId="5AA3A938" w14:textId="77777777" w:rsidR="00F452C2" w:rsidRDefault="00F452C2" w:rsidP="00F452C2">
      <w:r>
        <w:t xml:space="preserve">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539FAF9F" w14:textId="77777777" w:rsidR="00F452C2" w:rsidRDefault="00F452C2" w:rsidP="00F452C2">
      <w:r>
        <w:t xml:space="preserve">                }</w:t>
      </w:r>
    </w:p>
    <w:p w14:paraId="30213E47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065F09A1" w14:textId="77777777" w:rsidR="00F452C2" w:rsidRDefault="00F452C2" w:rsidP="00F452C2">
      <w:r>
        <w:t xml:space="preserve">                // </w:t>
      </w:r>
      <w:proofErr w:type="spellStart"/>
      <w:r>
        <w:t>no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--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0701252E" w14:textId="77777777" w:rsidR="00F452C2" w:rsidRDefault="00F452C2" w:rsidP="00F452C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= </w:t>
      </w:r>
      <w:proofErr w:type="spellStart"/>
      <w:r>
        <w:t>bot.inputAsXYOrElse</w:t>
      </w:r>
      <w:proofErr w:type="spellEnd"/>
      <w:r>
        <w:t>("</w:t>
      </w:r>
      <w:proofErr w:type="spellStart"/>
      <w:r>
        <w:t>target</w:t>
      </w:r>
      <w:proofErr w:type="spellEnd"/>
      <w:r>
        <w:t xml:space="preserve">", </w:t>
      </w:r>
      <w:proofErr w:type="spellStart"/>
      <w:r>
        <w:t>XY.Zero</w:t>
      </w:r>
      <w:proofErr w:type="spellEnd"/>
      <w:r>
        <w:t>)</w:t>
      </w:r>
    </w:p>
    <w:p w14:paraId="51FC1852" w14:textId="77777777" w:rsidR="00F452C2" w:rsidRDefault="00F452C2" w:rsidP="00F452C2"/>
    <w:p w14:paraId="4F3DEDFC" w14:textId="77777777" w:rsidR="00F452C2" w:rsidRDefault="00F452C2" w:rsidP="00F452C2">
      <w:r>
        <w:t xml:space="preserve">                //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>?</w:t>
      </w:r>
    </w:p>
    <w:p w14:paraId="15DFC17A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target.isNonZero</w:t>
      </w:r>
      <w:proofErr w:type="spellEnd"/>
      <w:r>
        <w:t>) {</w:t>
      </w:r>
    </w:p>
    <w:p w14:paraId="440E327F" w14:textId="77777777" w:rsidR="00F452C2" w:rsidRDefault="00F452C2" w:rsidP="00F452C2">
      <w:r>
        <w:t xml:space="preserve">                    // </w:t>
      </w:r>
      <w:proofErr w:type="spellStart"/>
      <w:r>
        <w:t>no</w:t>
      </w:r>
      <w:proofErr w:type="spellEnd"/>
      <w:r>
        <w:t xml:space="preserve"> --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</w:p>
    <w:p w14:paraId="6FB40F6B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unitDelta</w:t>
      </w:r>
      <w:proofErr w:type="spellEnd"/>
      <w:r>
        <w:t xml:space="preserve"> = </w:t>
      </w:r>
      <w:proofErr w:type="spellStart"/>
      <w:r>
        <w:t>target.signum</w:t>
      </w:r>
      <w:proofErr w:type="spellEnd"/>
      <w:r>
        <w:t xml:space="preserve"> //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CellPos</w:t>
      </w:r>
      <w:proofErr w:type="spellEnd"/>
      <w:r>
        <w:t xml:space="preserve">(-8,6) =&gt; </w:t>
      </w:r>
      <w:proofErr w:type="spellStart"/>
      <w:r>
        <w:t>CellPos</w:t>
      </w:r>
      <w:proofErr w:type="spellEnd"/>
      <w:r>
        <w:t>(-1,1)</w:t>
      </w:r>
    </w:p>
    <w:p w14:paraId="69C0818A" w14:textId="77777777" w:rsidR="00F452C2" w:rsidRDefault="00F452C2" w:rsidP="00F452C2">
      <w:r>
        <w:t xml:space="preserve">                    </w:t>
      </w:r>
      <w:proofErr w:type="spellStart"/>
      <w:r>
        <w:t>bot.move</w:t>
      </w:r>
      <w:proofErr w:type="spellEnd"/>
      <w:r>
        <w:t>(</w:t>
      </w:r>
      <w:proofErr w:type="spellStart"/>
      <w:r>
        <w:t>unitDelta</w:t>
      </w:r>
      <w:proofErr w:type="spellEnd"/>
      <w:r>
        <w:t>)</w:t>
      </w:r>
    </w:p>
    <w:p w14:paraId="19368D23" w14:textId="77777777" w:rsidR="00F452C2" w:rsidRDefault="00F452C2" w:rsidP="00F452C2"/>
    <w:p w14:paraId="5CD130CF" w14:textId="77777777" w:rsidR="00F452C2" w:rsidRDefault="00F452C2" w:rsidP="00F452C2">
      <w:r>
        <w:t xml:space="preserve">                    //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delta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encode</w:t>
      </w:r>
      <w:proofErr w:type="spellEnd"/>
      <w:r>
        <w:t xml:space="preserve"> it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'</w:t>
      </w:r>
      <w:proofErr w:type="spellStart"/>
      <w:r>
        <w:t>target</w:t>
      </w:r>
      <w:proofErr w:type="spellEnd"/>
      <w:r>
        <w:t xml:space="preserve">' </w:t>
      </w:r>
      <w:proofErr w:type="spellStart"/>
      <w:r>
        <w:t>property</w:t>
      </w:r>
      <w:proofErr w:type="spellEnd"/>
    </w:p>
    <w:p w14:paraId="604A5EC6" w14:textId="77777777" w:rsidR="00F452C2" w:rsidRDefault="00F452C2" w:rsidP="00F452C2">
      <w:r>
        <w:lastRenderedPageBreak/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remainder</w:t>
      </w:r>
      <w:proofErr w:type="spellEnd"/>
      <w:r>
        <w:t xml:space="preserve"> = </w:t>
      </w:r>
      <w:proofErr w:type="spellStart"/>
      <w:r>
        <w:t>target</w:t>
      </w:r>
      <w:proofErr w:type="spellEnd"/>
      <w:r>
        <w:t xml:space="preserve"> - </w:t>
      </w:r>
      <w:proofErr w:type="spellStart"/>
      <w:r>
        <w:t>unitDelta</w:t>
      </w:r>
      <w:proofErr w:type="spellEnd"/>
      <w:r>
        <w:t xml:space="preserve"> // </w:t>
      </w:r>
      <w:proofErr w:type="spellStart"/>
      <w:r>
        <w:t>e.g</w:t>
      </w:r>
      <w:proofErr w:type="spellEnd"/>
      <w:r>
        <w:t xml:space="preserve">. = </w:t>
      </w:r>
      <w:proofErr w:type="spellStart"/>
      <w:r>
        <w:t>CellPos</w:t>
      </w:r>
      <w:proofErr w:type="spellEnd"/>
      <w:r>
        <w:t>(-7,5)</w:t>
      </w:r>
    </w:p>
    <w:p w14:paraId="2022A926" w14:textId="77777777" w:rsidR="00F452C2" w:rsidRDefault="00F452C2" w:rsidP="00F452C2">
      <w:r>
        <w:t xml:space="preserve">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target</w:t>
      </w:r>
      <w:proofErr w:type="spellEnd"/>
      <w:r>
        <w:t xml:space="preserve">" -&gt; </w:t>
      </w:r>
      <w:proofErr w:type="spellStart"/>
      <w:r>
        <w:t>remainder</w:t>
      </w:r>
      <w:proofErr w:type="spellEnd"/>
      <w:r>
        <w:t>)</w:t>
      </w:r>
    </w:p>
    <w:p w14:paraId="6CBFDAC3" w14:textId="77777777" w:rsidR="00F452C2" w:rsidRDefault="00F452C2" w:rsidP="00F452C2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</w:p>
    <w:p w14:paraId="17386161" w14:textId="77777777" w:rsidR="00F452C2" w:rsidRDefault="00F452C2" w:rsidP="00F452C2">
      <w:r>
        <w:t xml:space="preserve">        }</w:t>
      </w:r>
    </w:p>
    <w:p w14:paraId="68FC8780" w14:textId="77777777" w:rsidR="00F452C2" w:rsidRDefault="00F452C2" w:rsidP="00F452C2">
      <w:r>
        <w:t xml:space="preserve">    }</w:t>
      </w:r>
    </w:p>
    <w:p w14:paraId="3AE71B5B" w14:textId="77777777" w:rsidR="00F452C2" w:rsidRDefault="00F452C2" w:rsidP="00F452C2"/>
    <w:p w14:paraId="4F115470" w14:textId="77777777" w:rsidR="00F452C2" w:rsidRDefault="00F452C2" w:rsidP="00F452C2"/>
    <w:p w14:paraId="66E1397B" w14:textId="77777777" w:rsidR="00F452C2" w:rsidRDefault="00F452C2" w:rsidP="00F452C2"/>
    <w:p w14:paraId="696719FE" w14:textId="77777777" w:rsidR="00F452C2" w:rsidRDefault="00F452C2" w:rsidP="00F452C2"/>
    <w:p w14:paraId="335D1E35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reactAsDefensiveMissile</w:t>
      </w:r>
      <w:proofErr w:type="spellEnd"/>
      <w:r>
        <w:t xml:space="preserve">(bot: </w:t>
      </w:r>
      <w:proofErr w:type="spellStart"/>
      <w:r>
        <w:t>MiniBot</w:t>
      </w:r>
      <w:proofErr w:type="spellEnd"/>
      <w:r>
        <w:t>) {</w:t>
      </w:r>
    </w:p>
    <w:p w14:paraId="165CB78A" w14:textId="77777777" w:rsidR="00F452C2" w:rsidRDefault="00F452C2" w:rsidP="00F452C2">
      <w:r>
        <w:t xml:space="preserve">        </w:t>
      </w:r>
      <w:proofErr w:type="spellStart"/>
      <w:r>
        <w:t>bot.view.offsetToNearest</w:t>
      </w:r>
      <w:proofErr w:type="spellEnd"/>
      <w:r>
        <w:t xml:space="preserve">('s') </w:t>
      </w:r>
      <w:proofErr w:type="spellStart"/>
      <w:r>
        <w:t>match</w:t>
      </w:r>
      <w:proofErr w:type="spellEnd"/>
      <w:r>
        <w:t xml:space="preserve"> {</w:t>
      </w:r>
    </w:p>
    <w:p w14:paraId="7DF9EC44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77E9E350" w14:textId="77777777" w:rsidR="00F452C2" w:rsidRDefault="00F452C2" w:rsidP="00F452C2">
      <w:r>
        <w:t xml:space="preserve">                // </w:t>
      </w:r>
      <w:proofErr w:type="spellStart"/>
      <w:r>
        <w:t>another</w:t>
      </w:r>
      <w:proofErr w:type="spellEnd"/>
      <w:r>
        <w:t xml:space="preserve"> slave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 </w:t>
      </w:r>
      <w:proofErr w:type="spellStart"/>
      <w:r>
        <w:t>position</w:t>
      </w:r>
      <w:proofErr w:type="spellEnd"/>
      <w:r>
        <w:t xml:space="preserve"> delta)</w:t>
      </w:r>
    </w:p>
    <w:p w14:paraId="62C26294" w14:textId="77777777" w:rsidR="00F452C2" w:rsidRDefault="00F452C2" w:rsidP="00F452C2">
      <w:r>
        <w:t xml:space="preserve">                //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closer</w:t>
      </w:r>
      <w:proofErr w:type="spellEnd"/>
      <w:r>
        <w:t>!</w:t>
      </w:r>
    </w:p>
    <w:p w14:paraId="564CC4F8" w14:textId="77777777" w:rsidR="00F452C2" w:rsidRDefault="00F452C2" w:rsidP="00F452C2">
      <w:r>
        <w:t xml:space="preserve">                </w:t>
      </w:r>
      <w:proofErr w:type="spellStart"/>
      <w:r>
        <w:t>bot.move</w:t>
      </w:r>
      <w:proofErr w:type="spellEnd"/>
      <w:r>
        <w:t>(</w:t>
      </w:r>
      <w:proofErr w:type="spellStart"/>
      <w:r>
        <w:t>delta.signum</w:t>
      </w:r>
      <w:proofErr w:type="spellEnd"/>
      <w:r>
        <w:t>)</w:t>
      </w:r>
    </w:p>
    <w:p w14:paraId="5A2D4BF0" w14:textId="77777777" w:rsidR="00F452C2" w:rsidRDefault="00F452C2" w:rsidP="00F452C2">
      <w:r>
        <w:t xml:space="preserve">    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16C71AF8" w14:textId="77777777" w:rsidR="00F452C2" w:rsidRDefault="00F452C2" w:rsidP="00F452C2"/>
    <w:p w14:paraId="6F625B55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2B56B169" w14:textId="77777777" w:rsidR="00F452C2" w:rsidRDefault="00F452C2" w:rsidP="00F452C2">
      <w:r>
        <w:t xml:space="preserve">                // </w:t>
      </w:r>
      <w:proofErr w:type="spellStart"/>
      <w:r>
        <w:t>no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--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37E0C16B" w14:textId="77777777" w:rsidR="00F452C2" w:rsidRDefault="00F452C2" w:rsidP="00F452C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= </w:t>
      </w:r>
      <w:proofErr w:type="spellStart"/>
      <w:r>
        <w:t>bot.inputAsXYOrElse</w:t>
      </w:r>
      <w:proofErr w:type="spellEnd"/>
      <w:r>
        <w:t>("</w:t>
      </w:r>
      <w:proofErr w:type="spellStart"/>
      <w:r>
        <w:t>target</w:t>
      </w:r>
      <w:proofErr w:type="spellEnd"/>
      <w:r>
        <w:t xml:space="preserve">", </w:t>
      </w:r>
      <w:proofErr w:type="spellStart"/>
      <w:r>
        <w:t>XY.Zero</w:t>
      </w:r>
      <w:proofErr w:type="spellEnd"/>
      <w:r>
        <w:t>)</w:t>
      </w:r>
    </w:p>
    <w:p w14:paraId="4468E928" w14:textId="77777777" w:rsidR="00F452C2" w:rsidRDefault="00F452C2" w:rsidP="00F452C2"/>
    <w:p w14:paraId="07C581B8" w14:textId="77777777" w:rsidR="00F452C2" w:rsidRDefault="00F452C2" w:rsidP="00F452C2">
      <w:r>
        <w:t xml:space="preserve">                //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>?</w:t>
      </w:r>
    </w:p>
    <w:p w14:paraId="3F0E2FAF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target.isNonZero</w:t>
      </w:r>
      <w:proofErr w:type="spellEnd"/>
      <w:r>
        <w:t>) {</w:t>
      </w:r>
    </w:p>
    <w:p w14:paraId="1E481D20" w14:textId="77777777" w:rsidR="00F452C2" w:rsidRDefault="00F452C2" w:rsidP="00F452C2">
      <w:r>
        <w:t xml:space="preserve">                    // </w:t>
      </w:r>
      <w:proofErr w:type="spellStart"/>
      <w:r>
        <w:t>no</w:t>
      </w:r>
      <w:proofErr w:type="spellEnd"/>
      <w:r>
        <w:t xml:space="preserve"> --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</w:p>
    <w:p w14:paraId="4F921237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unitDelta</w:t>
      </w:r>
      <w:proofErr w:type="spellEnd"/>
      <w:r>
        <w:t xml:space="preserve"> = </w:t>
      </w:r>
      <w:proofErr w:type="spellStart"/>
      <w:r>
        <w:t>target.signum</w:t>
      </w:r>
      <w:proofErr w:type="spellEnd"/>
      <w:r>
        <w:t xml:space="preserve"> //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CellPos</w:t>
      </w:r>
      <w:proofErr w:type="spellEnd"/>
      <w:r>
        <w:t xml:space="preserve">(-8,6) =&gt; </w:t>
      </w:r>
      <w:proofErr w:type="spellStart"/>
      <w:r>
        <w:t>CellPos</w:t>
      </w:r>
      <w:proofErr w:type="spellEnd"/>
      <w:r>
        <w:t>(-1,1)</w:t>
      </w:r>
    </w:p>
    <w:p w14:paraId="31D1ADA9" w14:textId="77777777" w:rsidR="00F452C2" w:rsidRDefault="00F452C2" w:rsidP="00F452C2">
      <w:r>
        <w:t xml:space="preserve">                    </w:t>
      </w:r>
      <w:proofErr w:type="spellStart"/>
      <w:r>
        <w:t>bot.move</w:t>
      </w:r>
      <w:proofErr w:type="spellEnd"/>
      <w:r>
        <w:t>(</w:t>
      </w:r>
      <w:proofErr w:type="spellStart"/>
      <w:r>
        <w:t>unitDelta</w:t>
      </w:r>
      <w:proofErr w:type="spellEnd"/>
      <w:r>
        <w:t>)</w:t>
      </w:r>
    </w:p>
    <w:p w14:paraId="53FFF287" w14:textId="77777777" w:rsidR="00F452C2" w:rsidRDefault="00F452C2" w:rsidP="00F452C2"/>
    <w:p w14:paraId="1D07FF7C" w14:textId="77777777" w:rsidR="00F452C2" w:rsidRDefault="00F452C2" w:rsidP="00F452C2">
      <w:r>
        <w:t xml:space="preserve">                    //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delta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encode</w:t>
      </w:r>
      <w:proofErr w:type="spellEnd"/>
      <w:r>
        <w:t xml:space="preserve"> it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'</w:t>
      </w:r>
      <w:proofErr w:type="spellStart"/>
      <w:r>
        <w:t>target</w:t>
      </w:r>
      <w:proofErr w:type="spellEnd"/>
      <w:r>
        <w:t xml:space="preserve">' </w:t>
      </w:r>
      <w:proofErr w:type="spellStart"/>
      <w:r>
        <w:t>property</w:t>
      </w:r>
      <w:proofErr w:type="spellEnd"/>
    </w:p>
    <w:p w14:paraId="56E0F4BD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remainder</w:t>
      </w:r>
      <w:proofErr w:type="spellEnd"/>
      <w:r>
        <w:t xml:space="preserve"> = </w:t>
      </w:r>
      <w:proofErr w:type="spellStart"/>
      <w:r>
        <w:t>target</w:t>
      </w:r>
      <w:proofErr w:type="spellEnd"/>
      <w:r>
        <w:t xml:space="preserve"> - </w:t>
      </w:r>
      <w:proofErr w:type="spellStart"/>
      <w:r>
        <w:t>unitDelta</w:t>
      </w:r>
      <w:proofErr w:type="spellEnd"/>
      <w:r>
        <w:t xml:space="preserve"> // </w:t>
      </w:r>
      <w:proofErr w:type="spellStart"/>
      <w:r>
        <w:t>e.g</w:t>
      </w:r>
      <w:proofErr w:type="spellEnd"/>
      <w:r>
        <w:t xml:space="preserve">. = </w:t>
      </w:r>
      <w:proofErr w:type="spellStart"/>
      <w:r>
        <w:t>CellPos</w:t>
      </w:r>
      <w:proofErr w:type="spellEnd"/>
      <w:r>
        <w:t>(-7,5)</w:t>
      </w:r>
    </w:p>
    <w:p w14:paraId="0F19D573" w14:textId="77777777" w:rsidR="00F452C2" w:rsidRDefault="00F452C2" w:rsidP="00F452C2">
      <w:r>
        <w:t xml:space="preserve">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target</w:t>
      </w:r>
      <w:proofErr w:type="spellEnd"/>
      <w:r>
        <w:t xml:space="preserve">" -&gt; </w:t>
      </w:r>
      <w:proofErr w:type="spellStart"/>
      <w:r>
        <w:t>remainder</w:t>
      </w:r>
      <w:proofErr w:type="spellEnd"/>
      <w:r>
        <w:t>)</w:t>
      </w:r>
    </w:p>
    <w:p w14:paraId="6D1E47A2" w14:textId="77777777" w:rsidR="00F452C2" w:rsidRDefault="00F452C2" w:rsidP="00F452C2">
      <w:r>
        <w:t xml:space="preserve">                }</w:t>
      </w:r>
    </w:p>
    <w:p w14:paraId="3DAF0E28" w14:textId="77777777" w:rsidR="00F452C2" w:rsidRDefault="00F452C2" w:rsidP="00F452C2">
      <w:r>
        <w:t xml:space="preserve">        }</w:t>
      </w:r>
    </w:p>
    <w:p w14:paraId="7FBEFB8E" w14:textId="77777777" w:rsidR="00F452C2" w:rsidRDefault="00F452C2" w:rsidP="00F452C2">
      <w:r>
        <w:t xml:space="preserve">    }</w:t>
      </w:r>
    </w:p>
    <w:p w14:paraId="5CC56D6C" w14:textId="77777777" w:rsidR="00F452C2" w:rsidRDefault="00F452C2" w:rsidP="00F452C2"/>
    <w:p w14:paraId="1D03A55F" w14:textId="77777777" w:rsidR="00F452C2" w:rsidRDefault="00F452C2" w:rsidP="00F452C2"/>
    <w:p w14:paraId="2FEBFEE3" w14:textId="77777777" w:rsidR="00F452C2" w:rsidRDefault="00F452C2" w:rsidP="00F452C2"/>
    <w:p w14:paraId="0B9E07FC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analyzeViewAsMaster</w:t>
      </w:r>
      <w:proofErr w:type="spellEnd"/>
      <w:r>
        <w:t>(bot: Bot) = {</w:t>
      </w:r>
    </w:p>
    <w:p w14:paraId="48A506E5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bot.view</w:t>
      </w:r>
      <w:proofErr w:type="spellEnd"/>
    </w:p>
    <w:p w14:paraId="7E064971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directionValue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</w:t>
      </w:r>
      <w:proofErr w:type="spellStart"/>
      <w:r>
        <w:t>Double</w:t>
      </w:r>
      <w:proofErr w:type="spellEnd"/>
      <w:r>
        <w:t>](8)</w:t>
      </w:r>
    </w:p>
    <w:p w14:paraId="523C747A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nearestEnemyMaster</w:t>
      </w:r>
      <w:proofErr w:type="spellEnd"/>
      <w:r>
        <w:t xml:space="preserve">: </w:t>
      </w:r>
      <w:proofErr w:type="spellStart"/>
      <w:r>
        <w:t>Option</w:t>
      </w:r>
      <w:proofErr w:type="spellEnd"/>
      <w:r>
        <w:t xml:space="preserve">[XY] = </w:t>
      </w:r>
      <w:proofErr w:type="spellStart"/>
      <w:r>
        <w:t>None</w:t>
      </w:r>
      <w:proofErr w:type="spellEnd"/>
    </w:p>
    <w:p w14:paraId="744D530B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nearestEnemySlave</w:t>
      </w:r>
      <w:proofErr w:type="spellEnd"/>
      <w:r>
        <w:t xml:space="preserve">: </w:t>
      </w:r>
      <w:proofErr w:type="spellStart"/>
      <w:r>
        <w:t>Option</w:t>
      </w:r>
      <w:proofErr w:type="spellEnd"/>
      <w:r>
        <w:t xml:space="preserve">[XY] = </w:t>
      </w:r>
      <w:proofErr w:type="spellStart"/>
      <w:r>
        <w:t>None</w:t>
      </w:r>
      <w:proofErr w:type="spellEnd"/>
    </w:p>
    <w:p w14:paraId="5577CE52" w14:textId="77777777" w:rsidR="00F452C2" w:rsidRDefault="00F452C2" w:rsidP="00F452C2"/>
    <w:p w14:paraId="70330D68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= </w:t>
      </w:r>
      <w:proofErr w:type="spellStart"/>
      <w:r>
        <w:t>view.cells</w:t>
      </w:r>
      <w:proofErr w:type="spellEnd"/>
    </w:p>
    <w:p w14:paraId="71964504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 xml:space="preserve"> = </w:t>
      </w:r>
      <w:proofErr w:type="spellStart"/>
      <w:r>
        <w:t>cells.length</w:t>
      </w:r>
      <w:proofErr w:type="spellEnd"/>
    </w:p>
    <w:p w14:paraId="2CE29C92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</w:t>
      </w:r>
      <w:proofErr w:type="spellStart"/>
      <w:r>
        <w:t>Double</w:t>
      </w:r>
      <w:proofErr w:type="spellEnd"/>
      <w:r>
        <w:t>](</w:t>
      </w:r>
      <w:proofErr w:type="spellStart"/>
      <w:r>
        <w:t>cellCount</w:t>
      </w:r>
      <w:proofErr w:type="spellEnd"/>
      <w:r>
        <w:t>)</w:t>
      </w:r>
    </w:p>
    <w:p w14:paraId="0C9D5918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indexRel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(XY(0,0))</w:t>
      </w:r>
    </w:p>
    <w:p w14:paraId="0B6FAF36" w14:textId="77777777" w:rsidR="00F452C2" w:rsidRDefault="00F452C2" w:rsidP="00F452C2"/>
    <w:p w14:paraId="56A154A7" w14:textId="77777777" w:rsidR="00F452C2" w:rsidRDefault="00F452C2" w:rsidP="00F452C2">
      <w:r>
        <w:t xml:space="preserve">        //</w:t>
      </w:r>
      <w:proofErr w:type="spellStart"/>
      <w:r>
        <w:t>view.aStarPathfind</w:t>
      </w:r>
      <w:proofErr w:type="spellEnd"/>
      <w:r>
        <w:t>(</w:t>
      </w:r>
      <w:proofErr w:type="spellStart"/>
      <w:r>
        <w:t>cellWeights</w:t>
      </w:r>
      <w:proofErr w:type="spellEnd"/>
      <w:r>
        <w:t>, bot)</w:t>
      </w:r>
    </w:p>
    <w:p w14:paraId="063960B1" w14:textId="77777777" w:rsidR="00F452C2" w:rsidRDefault="00F452C2" w:rsidP="00F452C2">
      <w:r>
        <w:t xml:space="preserve">                //bot.log(</w:t>
      </w:r>
      <w:proofErr w:type="spellStart"/>
      <w:r>
        <w:t>cells.contains</w:t>
      </w:r>
      <w:proofErr w:type="spellEnd"/>
      <w:r>
        <w:t>('P').</w:t>
      </w:r>
      <w:proofErr w:type="spellStart"/>
      <w:r>
        <w:t>toString</w:t>
      </w:r>
      <w:proofErr w:type="spellEnd"/>
      <w:r>
        <w:t>)</w:t>
      </w:r>
    </w:p>
    <w:p w14:paraId="623F077E" w14:textId="77777777" w:rsidR="00F452C2" w:rsidRDefault="00F452C2" w:rsidP="00F452C2">
      <w:r>
        <w:t xml:space="preserve">                //bot.log(</w:t>
      </w:r>
      <w:proofErr w:type="spellStart"/>
      <w:r>
        <w:t>cells</w:t>
      </w:r>
      <w:proofErr w:type="spellEnd"/>
      <w:r>
        <w:t>)</w:t>
      </w:r>
    </w:p>
    <w:p w14:paraId="270F5886" w14:textId="77777777" w:rsidR="00F452C2" w:rsidRDefault="00F452C2" w:rsidP="00F452C2">
      <w:r>
        <w:t xml:space="preserve">            </w:t>
      </w:r>
    </w:p>
    <w:p w14:paraId="12C3C7CD" w14:textId="77777777" w:rsidR="00F452C2" w:rsidRDefault="00F452C2" w:rsidP="00F452C2">
      <w:r>
        <w:t xml:space="preserve">  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heatmap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a* </w:t>
      </w:r>
      <w:proofErr w:type="spellStart"/>
      <w:r>
        <w:t>algorith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to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weights</w:t>
      </w:r>
      <w:proofErr w:type="spellEnd"/>
    </w:p>
    <w:p w14:paraId="7BD4C302" w14:textId="77777777" w:rsidR="00F452C2" w:rsidRDefault="00F452C2" w:rsidP="00F452C2">
      <w:r>
        <w:t xml:space="preserve">                </w:t>
      </w:r>
      <w:proofErr w:type="spellStart"/>
      <w:r>
        <w:t>for</w:t>
      </w:r>
      <w:proofErr w:type="spellEnd"/>
      <w:r>
        <w:t xml:space="preserve">(i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2C4A2521" w14:textId="77777777" w:rsidR="00F452C2" w:rsidRDefault="00F452C2" w:rsidP="00F452C2">
      <w:r>
        <w:t xml:space="preserve">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cellRelPos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337F3124" w14:textId="77777777" w:rsidR="00F452C2" w:rsidRDefault="00F452C2" w:rsidP="00F452C2">
      <w:r>
        <w:lastRenderedPageBreak/>
        <w:t xml:space="preserve">                  </w:t>
      </w:r>
      <w:proofErr w:type="spellStart"/>
      <w:r>
        <w:t>if</w:t>
      </w:r>
      <w:proofErr w:type="spellEnd"/>
      <w:r>
        <w:t>(</w:t>
      </w:r>
      <w:proofErr w:type="spellStart"/>
      <w:r>
        <w:t>cellRelPos.isNonZero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cellRelPos</w:t>
      </w:r>
      <w:proofErr w:type="spellEnd"/>
      <w:r>
        <w:t>)) {</w:t>
      </w:r>
    </w:p>
    <w:p w14:paraId="318CF6DD" w14:textId="77777777" w:rsidR="00F452C2" w:rsidRDefault="00F452C2" w:rsidP="00F452C2">
      <w:r>
        <w:t xml:space="preserve">                    </w:t>
      </w:r>
      <w:proofErr w:type="spellStart"/>
      <w:r>
        <w:t>cells</w:t>
      </w:r>
      <w:proofErr w:type="spellEnd"/>
      <w:r>
        <w:t xml:space="preserve">(i) </w:t>
      </w:r>
      <w:proofErr w:type="spellStart"/>
      <w:r>
        <w:t>match</w:t>
      </w:r>
      <w:proofErr w:type="spellEnd"/>
      <w:r>
        <w:t xml:space="preserve"> {</w:t>
      </w:r>
    </w:p>
    <w:p w14:paraId="07E74C63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'm' =&gt; //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obstacle</w:t>
      </w:r>
      <w:proofErr w:type="spellEnd"/>
    </w:p>
    <w:p w14:paraId="4F6A2C1C" w14:textId="77777777" w:rsidR="00F452C2" w:rsidRDefault="00F452C2" w:rsidP="00F452C2">
      <w:r>
        <w:t xml:space="preserve">                        </w:t>
      </w:r>
      <w:proofErr w:type="spellStart"/>
      <w:r>
        <w:t>nearestEnemyMaster</w:t>
      </w:r>
      <w:proofErr w:type="spellEnd"/>
      <w:r>
        <w:t xml:space="preserve"> = </w:t>
      </w:r>
      <w:proofErr w:type="spellStart"/>
      <w:r>
        <w:t>Some</w:t>
      </w:r>
      <w:proofErr w:type="spellEnd"/>
      <w:r>
        <w:t>(</w:t>
      </w:r>
      <w:proofErr w:type="spellStart"/>
      <w:r>
        <w:t>cellRelPos</w:t>
      </w:r>
      <w:proofErr w:type="spellEnd"/>
      <w:r>
        <w:t>)</w:t>
      </w:r>
    </w:p>
    <w:p w14:paraId="372B0637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(x &lt;- -4 to 4) {</w:t>
      </w:r>
    </w:p>
    <w:p w14:paraId="089A2FDF" w14:textId="77777777" w:rsidR="00F452C2" w:rsidRDefault="00F452C2" w:rsidP="00F452C2">
      <w:r>
        <w:t xml:space="preserve">                          </w:t>
      </w:r>
      <w:proofErr w:type="spellStart"/>
      <w:r>
        <w:t>for</w:t>
      </w:r>
      <w:proofErr w:type="spellEnd"/>
      <w:r>
        <w:t xml:space="preserve"> (y &lt;- -4 to 4) {</w:t>
      </w:r>
    </w:p>
    <w:p w14:paraId="1E2B20DB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cellRelPos</w:t>
      </w:r>
      <w:proofErr w:type="spellEnd"/>
      <w:r>
        <w:t xml:space="preserve"> + XY(x, y)</w:t>
      </w:r>
    </w:p>
    <w:p w14:paraId="779836CA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>)) {</w:t>
      </w:r>
    </w:p>
    <w:p w14:paraId="257ADD4B" w14:textId="77777777" w:rsidR="00F452C2" w:rsidRDefault="00F452C2" w:rsidP="00F452C2">
      <w:r>
        <w:t xml:space="preserve">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)) += 10000</w:t>
      </w:r>
    </w:p>
    <w:p w14:paraId="75884E19" w14:textId="77777777" w:rsidR="00F452C2" w:rsidRDefault="00F452C2" w:rsidP="00F452C2">
      <w:r>
        <w:t xml:space="preserve">                            }</w:t>
      </w:r>
    </w:p>
    <w:p w14:paraId="09291CB5" w14:textId="77777777" w:rsidR="00F452C2" w:rsidRDefault="00F452C2" w:rsidP="00F452C2">
      <w:r>
        <w:t xml:space="preserve">                          }</w:t>
      </w:r>
    </w:p>
    <w:p w14:paraId="093EF68B" w14:textId="77777777" w:rsidR="00F452C2" w:rsidRDefault="00F452C2" w:rsidP="00F452C2">
      <w:r>
        <w:t xml:space="preserve">                        }</w:t>
      </w:r>
    </w:p>
    <w:p w14:paraId="4F84DB1B" w14:textId="77777777" w:rsidR="00F452C2" w:rsidRDefault="00F452C2" w:rsidP="00F452C2">
      <w:r>
        <w:t xml:space="preserve">            </w:t>
      </w:r>
    </w:p>
    <w:p w14:paraId="36D685E2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's' =&gt; // </w:t>
      </w:r>
      <w:proofErr w:type="spellStart"/>
      <w:r>
        <w:t>another</w:t>
      </w:r>
      <w:proofErr w:type="spellEnd"/>
      <w:r>
        <w:t xml:space="preserve"> slave: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?</w:t>
      </w:r>
    </w:p>
    <w:p w14:paraId="5EDAF83B" w14:textId="77777777" w:rsidR="00F452C2" w:rsidRDefault="00F452C2" w:rsidP="00F452C2">
      <w:r>
        <w:t xml:space="preserve">                        </w:t>
      </w:r>
      <w:proofErr w:type="spellStart"/>
      <w:r>
        <w:t>nearestEnemySlave</w:t>
      </w:r>
      <w:proofErr w:type="spellEnd"/>
      <w:r>
        <w:t xml:space="preserve"> = </w:t>
      </w:r>
      <w:proofErr w:type="spellStart"/>
      <w:r>
        <w:t>Some</w:t>
      </w:r>
      <w:proofErr w:type="spellEnd"/>
      <w:r>
        <w:t>(</w:t>
      </w:r>
      <w:proofErr w:type="spellStart"/>
      <w:r>
        <w:t>cellRelPos</w:t>
      </w:r>
      <w:proofErr w:type="spellEnd"/>
      <w:r>
        <w:t>)</w:t>
      </w:r>
    </w:p>
    <w:p w14:paraId="1171D411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(j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56E1417A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(j)</w:t>
      </w:r>
    </w:p>
    <w:p w14:paraId="1A99D318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1A43F72B" w14:textId="77777777" w:rsidR="00F452C2" w:rsidRDefault="00F452C2" w:rsidP="00F452C2">
      <w:r>
        <w:t xml:space="preserve">                            {</w:t>
      </w:r>
    </w:p>
    <w:p w14:paraId="3C6DEFFB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609C5556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</w:t>
      </w:r>
      <w:proofErr w:type="spellStart"/>
      <w:r>
        <w:t>stepDistance</w:t>
      </w:r>
      <w:proofErr w:type="spellEnd"/>
      <w:r>
        <w:t xml:space="preserve"> != 0) {</w:t>
      </w:r>
    </w:p>
    <w:p w14:paraId="6882A652" w14:textId="77777777" w:rsidR="00F452C2" w:rsidRDefault="00F452C2" w:rsidP="00F452C2">
      <w:r>
        <w:t xml:space="preserve">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77338F12" w14:textId="77777777" w:rsidR="00F452C2" w:rsidRDefault="00F452C2" w:rsidP="00F452C2">
      <w:r>
        <w:t xml:space="preserve">                                    </w:t>
      </w:r>
      <w:proofErr w:type="spellStart"/>
      <w:r>
        <w:t>cellWeights</w:t>
      </w:r>
      <w:proofErr w:type="spellEnd"/>
      <w:r>
        <w:t xml:space="preserve">(j) += 1000 / </w:t>
      </w:r>
      <w:proofErr w:type="spellStart"/>
      <w:r>
        <w:t>stepDistance</w:t>
      </w:r>
      <w:proofErr w:type="spellEnd"/>
    </w:p>
    <w:p w14:paraId="1004AC57" w14:textId="77777777" w:rsidR="00F452C2" w:rsidRDefault="00F452C2" w:rsidP="00F452C2">
      <w:r>
        <w:t xml:space="preserve">                              }</w:t>
      </w:r>
    </w:p>
    <w:p w14:paraId="1E543064" w14:textId="77777777" w:rsidR="00F452C2" w:rsidRDefault="00F452C2" w:rsidP="00F452C2">
      <w:r>
        <w:t xml:space="preserve">                          }</w:t>
      </w:r>
    </w:p>
    <w:p w14:paraId="1ED13B4E" w14:textId="77777777" w:rsidR="00F452C2" w:rsidRDefault="00F452C2" w:rsidP="00F452C2">
      <w:r>
        <w:t xml:space="preserve">                        }</w:t>
      </w:r>
    </w:p>
    <w:p w14:paraId="5BDCE40B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'P' =&gt;</w:t>
      </w:r>
    </w:p>
    <w:p w14:paraId="4425697D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6A4CC509" w14:textId="77777777" w:rsidR="00F452C2" w:rsidRDefault="00F452C2" w:rsidP="00F452C2">
      <w:r>
        <w:t xml:space="preserve">                        </w:t>
      </w:r>
    </w:p>
    <w:p w14:paraId="1E2FE84D" w14:textId="77777777" w:rsidR="00F452C2" w:rsidRDefault="00F452C2" w:rsidP="00F452C2">
      <w:r>
        <w:t xml:space="preserve">     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2EEF9961" w14:textId="77777777" w:rsidR="00F452C2" w:rsidRDefault="00F452C2" w:rsidP="00F452C2">
      <w:r>
        <w:t xml:space="preserve">                            {</w:t>
      </w:r>
    </w:p>
    <w:p w14:paraId="38DBFC0D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6A614215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1) </w:t>
      </w:r>
      <w:proofErr w:type="spellStart"/>
      <w:r>
        <w:t>cellWeights</w:t>
      </w:r>
      <w:proofErr w:type="spellEnd"/>
      <w:r>
        <w:t>(i) += 100</w:t>
      </w:r>
    </w:p>
    <w:p w14:paraId="303104C9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2) </w:t>
      </w:r>
      <w:proofErr w:type="spellStart"/>
      <w:r>
        <w:t>cellWeights</w:t>
      </w:r>
      <w:proofErr w:type="spellEnd"/>
      <w:r>
        <w:t>(i) += 300</w:t>
      </w:r>
    </w:p>
    <w:p w14:paraId="63914EBC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>(i) += 500</w:t>
      </w:r>
    </w:p>
    <w:p w14:paraId="58867995" w14:textId="77777777" w:rsidR="00F452C2" w:rsidRDefault="00F452C2" w:rsidP="00F452C2">
      <w:r>
        <w:t xml:space="preserve">                            }</w:t>
      </w:r>
    </w:p>
    <w:p w14:paraId="39F32990" w14:textId="77777777" w:rsidR="00F452C2" w:rsidRDefault="00F452C2" w:rsidP="00F452C2">
      <w:r>
        <w:t xml:space="preserve">                        </w:t>
      </w:r>
    </w:p>
    <w:p w14:paraId="408E4A63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'B' =&gt;</w:t>
      </w:r>
    </w:p>
    <w:p w14:paraId="2DC87FF9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7FE23C49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252FABA4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1) </w:t>
      </w:r>
      <w:proofErr w:type="spellStart"/>
      <w:r>
        <w:t>cellWeights</w:t>
      </w:r>
      <w:proofErr w:type="spellEnd"/>
      <w:r>
        <w:t>(i) += 50</w:t>
      </w:r>
    </w:p>
    <w:p w14:paraId="30D87471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2) </w:t>
      </w:r>
      <w:proofErr w:type="spellStart"/>
      <w:r>
        <w:t>cellWeights</w:t>
      </w:r>
      <w:proofErr w:type="spellEnd"/>
      <w:r>
        <w:t>(i) += 200</w:t>
      </w:r>
    </w:p>
    <w:p w14:paraId="7AF7DFED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>(i) += 520</w:t>
      </w:r>
    </w:p>
    <w:p w14:paraId="12566EE0" w14:textId="77777777" w:rsidR="00F452C2" w:rsidRDefault="00F452C2" w:rsidP="00F452C2">
      <w:r>
        <w:t xml:space="preserve">                    </w:t>
      </w:r>
    </w:p>
    <w:p w14:paraId="18E850E2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'b' =&gt;</w:t>
      </w:r>
    </w:p>
    <w:p w14:paraId="2373A8D9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(x &lt;- -2 to 2) {</w:t>
      </w:r>
    </w:p>
    <w:p w14:paraId="27214FE5" w14:textId="77777777" w:rsidR="00F452C2" w:rsidRDefault="00F452C2" w:rsidP="00F452C2">
      <w:r>
        <w:t xml:space="preserve">                            </w:t>
      </w:r>
      <w:proofErr w:type="spellStart"/>
      <w:r>
        <w:t>for</w:t>
      </w:r>
      <w:proofErr w:type="spellEnd"/>
      <w:r>
        <w:t xml:space="preserve"> (y &lt;- -2 to 2) {</w:t>
      </w:r>
    </w:p>
    <w:p w14:paraId="4402CD79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 + XY(</w:t>
      </w:r>
      <w:proofErr w:type="spellStart"/>
      <w:r>
        <w:t>x,y</w:t>
      </w:r>
      <w:proofErr w:type="spellEnd"/>
      <w:r>
        <w:t>)</w:t>
      </w:r>
    </w:p>
    <w:p w14:paraId="3A916729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772F5F51" w14:textId="77777777" w:rsidR="00F452C2" w:rsidRDefault="00F452C2" w:rsidP="00F452C2">
      <w:r>
        <w:t xml:space="preserve">                                {</w:t>
      </w:r>
    </w:p>
    <w:p w14:paraId="6F6894F1" w14:textId="77777777" w:rsidR="00F452C2" w:rsidRDefault="00F452C2" w:rsidP="00F452C2">
      <w:r>
        <w:t xml:space="preserve">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1A26DEC2" w14:textId="77777777" w:rsidR="00F452C2" w:rsidRDefault="00F452C2" w:rsidP="00F452C2">
      <w:r>
        <w:t xml:space="preserve">      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index</w:t>
      </w:r>
      <w:proofErr w:type="spellEnd"/>
      <w:r>
        <w:t>) += 2500000</w:t>
      </w:r>
    </w:p>
    <w:p w14:paraId="603C8008" w14:textId="77777777" w:rsidR="00F452C2" w:rsidRDefault="00F452C2" w:rsidP="00F452C2">
      <w:r>
        <w:t xml:space="preserve">                                }</w:t>
      </w:r>
    </w:p>
    <w:p w14:paraId="0C089EA8" w14:textId="77777777" w:rsidR="00F452C2" w:rsidRDefault="00F452C2" w:rsidP="00F452C2">
      <w:r>
        <w:t xml:space="preserve">                            }</w:t>
      </w:r>
    </w:p>
    <w:p w14:paraId="41BB4E26" w14:textId="77777777" w:rsidR="00F452C2" w:rsidRDefault="00F452C2" w:rsidP="00F452C2">
      <w:r>
        <w:lastRenderedPageBreak/>
        <w:t xml:space="preserve">                        }</w:t>
      </w:r>
    </w:p>
    <w:p w14:paraId="49B1EDB5" w14:textId="77777777" w:rsidR="00F452C2" w:rsidRDefault="00F452C2" w:rsidP="00F452C2"/>
    <w:p w14:paraId="49F913CB" w14:textId="77777777" w:rsidR="00F452C2" w:rsidRDefault="00F452C2" w:rsidP="00F452C2">
      <w:r>
        <w:t xml:space="preserve">            </w:t>
      </w:r>
    </w:p>
    <w:p w14:paraId="737920D2" w14:textId="77777777" w:rsidR="00F452C2" w:rsidRDefault="00F452C2" w:rsidP="00F452C2">
      <w:r>
        <w:t xml:space="preserve">                    /*</w:t>
      </w:r>
      <w:proofErr w:type="spellStart"/>
      <w:r>
        <w:t>case</w:t>
      </w:r>
      <w:proofErr w:type="spellEnd"/>
      <w:r>
        <w:t xml:space="preserve"> 'p' =&gt; //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</w:t>
      </w:r>
    </w:p>
    <w:p w14:paraId="08ECFC79" w14:textId="77777777" w:rsidR="00F452C2" w:rsidRDefault="00F452C2" w:rsidP="00F452C2">
      <w:r>
        <w:t xml:space="preserve">                        </w:t>
      </w:r>
      <w:proofErr w:type="spellStart"/>
      <w:r>
        <w:t>cellWeights</w:t>
      </w:r>
      <w:proofErr w:type="spellEnd"/>
      <w:r>
        <w:t>(i) += 100000*/</w:t>
      </w:r>
    </w:p>
    <w:p w14:paraId="069E5BE4" w14:textId="77777777" w:rsidR="00F452C2" w:rsidRDefault="00F452C2" w:rsidP="00F452C2">
      <w:r>
        <w:t xml:space="preserve">            </w:t>
      </w:r>
    </w:p>
    <w:p w14:paraId="0437FA92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'W' =&gt; // </w:t>
      </w:r>
      <w:proofErr w:type="spellStart"/>
      <w:r>
        <w:t>wall</w:t>
      </w:r>
      <w:proofErr w:type="spellEnd"/>
      <w:r>
        <w:t xml:space="preserve">: </w:t>
      </w:r>
      <w:proofErr w:type="spellStart"/>
      <w:r>
        <w:t>harmless</w:t>
      </w:r>
      <w:proofErr w:type="spellEnd"/>
      <w:r>
        <w:t xml:space="preserve">, 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it</w:t>
      </w:r>
    </w:p>
    <w:p w14:paraId="7294641D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(x &lt;- -1 to 1) {</w:t>
      </w:r>
    </w:p>
    <w:p w14:paraId="41D1ABC3" w14:textId="77777777" w:rsidR="00F452C2" w:rsidRDefault="00F452C2" w:rsidP="00F452C2">
      <w:r>
        <w:t xml:space="preserve">                          </w:t>
      </w:r>
      <w:proofErr w:type="spellStart"/>
      <w:r>
        <w:t>for</w:t>
      </w:r>
      <w:proofErr w:type="spellEnd"/>
      <w:r>
        <w:t xml:space="preserve"> (y &lt;- -1 to 1) {</w:t>
      </w:r>
    </w:p>
    <w:p w14:paraId="23B7422A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cellRelPos</w:t>
      </w:r>
      <w:proofErr w:type="spellEnd"/>
      <w:r>
        <w:t xml:space="preserve"> + XY(x, y)</w:t>
      </w:r>
    </w:p>
    <w:p w14:paraId="4872156E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>)) {</w:t>
      </w:r>
    </w:p>
    <w:p w14:paraId="5BAD046F" w14:textId="77777777" w:rsidR="00F452C2" w:rsidRDefault="00F452C2" w:rsidP="00F452C2">
      <w:r>
        <w:t xml:space="preserve">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)) += 1500000</w:t>
      </w:r>
    </w:p>
    <w:p w14:paraId="1790109C" w14:textId="77777777" w:rsidR="00F452C2" w:rsidRDefault="00F452C2" w:rsidP="00F452C2">
      <w:r>
        <w:t xml:space="preserve">                            }</w:t>
      </w:r>
    </w:p>
    <w:p w14:paraId="0CD9F4EF" w14:textId="77777777" w:rsidR="00F452C2" w:rsidRDefault="00F452C2" w:rsidP="00F452C2">
      <w:r>
        <w:t xml:space="preserve">                          }</w:t>
      </w:r>
    </w:p>
    <w:p w14:paraId="20963A83" w14:textId="77777777" w:rsidR="00F452C2" w:rsidRDefault="00F452C2" w:rsidP="00F452C2">
      <w:r>
        <w:t xml:space="preserve">                        }</w:t>
      </w:r>
    </w:p>
    <w:p w14:paraId="3E4F6438" w14:textId="77777777" w:rsidR="00F452C2" w:rsidRDefault="00F452C2" w:rsidP="00F452C2">
      <w:r>
        <w:t xml:space="preserve">            </w:t>
      </w:r>
    </w:p>
    <w:p w14:paraId="06C48DC4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'?' =&gt;</w:t>
      </w:r>
    </w:p>
    <w:p w14:paraId="3D7F4E60" w14:textId="77777777" w:rsidR="00F452C2" w:rsidRDefault="00F452C2" w:rsidP="00F452C2">
      <w:r>
        <w:t xml:space="preserve">                        </w:t>
      </w:r>
      <w:proofErr w:type="spellStart"/>
      <w:r>
        <w:t>cellWeights</w:t>
      </w:r>
      <w:proofErr w:type="spellEnd"/>
      <w:r>
        <w:t>(i) += 1500000</w:t>
      </w:r>
    </w:p>
    <w:p w14:paraId="57EE9F3A" w14:textId="77777777" w:rsidR="00F452C2" w:rsidRDefault="00F452C2" w:rsidP="00F452C2">
      <w:r>
        <w:t xml:space="preserve">                    </w:t>
      </w:r>
    </w:p>
    <w:p w14:paraId="785F528D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'_' =&gt; </w:t>
      </w:r>
    </w:p>
    <w:p w14:paraId="7BEEED4B" w14:textId="77777777" w:rsidR="00F452C2" w:rsidRDefault="00F452C2" w:rsidP="00F452C2">
      <w:r>
        <w:t xml:space="preserve">                        </w:t>
      </w:r>
      <w:proofErr w:type="spellStart"/>
      <w:r>
        <w:t>cellWeights</w:t>
      </w:r>
      <w:proofErr w:type="spellEnd"/>
      <w:r>
        <w:t>(i) += 2</w:t>
      </w:r>
    </w:p>
    <w:p w14:paraId="1812630A" w14:textId="77777777" w:rsidR="00F452C2" w:rsidRDefault="00F452C2" w:rsidP="00F452C2">
      <w:r>
        <w:t xml:space="preserve">                        </w:t>
      </w:r>
    </w:p>
    <w:p w14:paraId="146E35CD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_ =&gt; </w:t>
      </w:r>
      <w:proofErr w:type="spellStart"/>
      <w:r>
        <w:t>cellWeights</w:t>
      </w:r>
      <w:proofErr w:type="spellEnd"/>
      <w:r>
        <w:t>(i) += 1</w:t>
      </w:r>
    </w:p>
    <w:p w14:paraId="6312B1AB" w14:textId="77777777" w:rsidR="00F452C2" w:rsidRDefault="00F452C2" w:rsidP="00F452C2">
      <w:r>
        <w:t xml:space="preserve">                    </w:t>
      </w:r>
    </w:p>
    <w:p w14:paraId="5F36CFCD" w14:textId="77777777" w:rsidR="00F452C2" w:rsidRDefault="00F452C2" w:rsidP="00F452C2">
      <w:r>
        <w:t xml:space="preserve">                    }</w:t>
      </w:r>
    </w:p>
    <w:p w14:paraId="54CECDC7" w14:textId="77777777" w:rsidR="00F452C2" w:rsidRDefault="00F452C2" w:rsidP="00F452C2">
      <w:r>
        <w:t xml:space="preserve">                  }</w:t>
      </w:r>
    </w:p>
    <w:p w14:paraId="1CB9311F" w14:textId="77777777" w:rsidR="00F452C2" w:rsidRDefault="00F452C2" w:rsidP="00F452C2">
      <w:r>
        <w:t xml:space="preserve">                }</w:t>
      </w:r>
    </w:p>
    <w:p w14:paraId="079E4656" w14:textId="77777777" w:rsidR="00F452C2" w:rsidRDefault="00F452C2" w:rsidP="00F452C2"/>
    <w:p w14:paraId="5DFCFD13" w14:textId="77777777" w:rsidR="00F452C2" w:rsidRDefault="00F452C2" w:rsidP="00F452C2">
      <w:r>
        <w:t xml:space="preserve">            </w:t>
      </w:r>
    </w:p>
    <w:p w14:paraId="4D85A5B5" w14:textId="77777777" w:rsidR="00F452C2" w:rsidRDefault="00F452C2" w:rsidP="00F452C2">
      <w:r>
        <w:t xml:space="preserve">            </w:t>
      </w:r>
      <w:proofErr w:type="spellStart"/>
      <w:r>
        <w:t>var</w:t>
      </w:r>
      <w:proofErr w:type="spellEnd"/>
      <w:r>
        <w:t xml:space="preserve"> direction45 = 0</w:t>
      </w:r>
    </w:p>
    <w:p w14:paraId="1B32E87F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lastDirection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lastDirection</w:t>
      </w:r>
      <w:proofErr w:type="spellEnd"/>
      <w:r>
        <w:t>", 0)</w:t>
      </w:r>
    </w:p>
    <w:p w14:paraId="0B0E1E84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lastCount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lastCount</w:t>
      </w:r>
      <w:proofErr w:type="spellEnd"/>
      <w:r>
        <w:t>", 0).</w:t>
      </w:r>
      <w:proofErr w:type="spellStart"/>
      <w:r>
        <w:t>toInt</w:t>
      </w:r>
      <w:proofErr w:type="spellEnd"/>
    </w:p>
    <w:p w14:paraId="37B56148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previuosStepCount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PreviousStepCount</w:t>
      </w:r>
      <w:proofErr w:type="spellEnd"/>
      <w:r>
        <w:t>", 0).</w:t>
      </w:r>
      <w:proofErr w:type="spellStart"/>
      <w:r>
        <w:t>toInt</w:t>
      </w:r>
      <w:proofErr w:type="spellEnd"/>
    </w:p>
    <w:p w14:paraId="4461CAE4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cells.contains</w:t>
      </w:r>
      <w:proofErr w:type="spellEnd"/>
      <w:r>
        <w:t xml:space="preserve">('P') || </w:t>
      </w:r>
      <w:proofErr w:type="spellStart"/>
      <w:r>
        <w:t>cells.contains</w:t>
      </w:r>
      <w:proofErr w:type="spellEnd"/>
      <w:r>
        <w:t>('B')) || (</w:t>
      </w:r>
      <w:proofErr w:type="spellStart"/>
      <w:r>
        <w:t>lastCount</w:t>
      </w:r>
      <w:proofErr w:type="spellEnd"/>
      <w:r>
        <w:t xml:space="preserve"> &lt; 1 &amp;&amp; </w:t>
      </w:r>
      <w:proofErr w:type="spellStart"/>
      <w:r>
        <w:t>lastCount</w:t>
      </w:r>
      <w:proofErr w:type="spellEnd"/>
      <w:r>
        <w:t xml:space="preserve"> &gt; 2)) {</w:t>
      </w:r>
    </w:p>
    <w:p w14:paraId="76B16E75" w14:textId="77777777" w:rsidR="00F452C2" w:rsidRDefault="00F452C2" w:rsidP="00F452C2"/>
    <w:p w14:paraId="0FE77259" w14:textId="77777777" w:rsidR="00F452C2" w:rsidRDefault="00F452C2" w:rsidP="00F452C2">
      <w:r>
        <w:t xml:space="preserve">                </w:t>
      </w:r>
    </w:p>
    <w:p w14:paraId="3D1A6CEA" w14:textId="77777777" w:rsidR="00F452C2" w:rsidRDefault="00F452C2" w:rsidP="00F452C2">
      <w:r>
        <w:t xml:space="preserve">                //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39D129C5" w14:textId="77777777" w:rsidR="00F452C2" w:rsidRDefault="00F452C2" w:rsidP="00F452C2">
      <w:r>
        <w:t xml:space="preserve">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closestFood</w:t>
      </w:r>
      <w:proofErr w:type="spellEnd"/>
      <w:r>
        <w:t xml:space="preserve">) = </w:t>
      </w:r>
      <w:proofErr w:type="spellStart"/>
      <w:r>
        <w:t>findClosestThings</w:t>
      </w:r>
      <w:proofErr w:type="spellEnd"/>
      <w:r>
        <w:t>(</w:t>
      </w:r>
      <w:proofErr w:type="spellStart"/>
      <w:r>
        <w:t>cellCount</w:t>
      </w:r>
      <w:proofErr w:type="spellEnd"/>
      <w:r>
        <w:t xml:space="preserve">,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cellWeights</w:t>
      </w:r>
      <w:proofErr w:type="spellEnd"/>
      <w:r>
        <w:t>, bot)</w:t>
      </w:r>
    </w:p>
    <w:p w14:paraId="283C3F76" w14:textId="77777777" w:rsidR="00F452C2" w:rsidRDefault="00F452C2" w:rsidP="00F452C2">
      <w:r>
        <w:t xml:space="preserve">                </w:t>
      </w:r>
    </w:p>
    <w:p w14:paraId="2A5B63FE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>(!</w:t>
      </w:r>
      <w:proofErr w:type="spellStart"/>
      <w:r>
        <w:t>closestFood.isZero</w:t>
      </w:r>
      <w:proofErr w:type="spellEnd"/>
      <w:r>
        <w:t>)</w:t>
      </w:r>
    </w:p>
    <w:p w14:paraId="0F17BDC0" w14:textId="77777777" w:rsidR="00F452C2" w:rsidRDefault="00F452C2" w:rsidP="00F452C2">
      <w:r>
        <w:t xml:space="preserve">                {</w:t>
      </w:r>
    </w:p>
    <w:p w14:paraId="1CD72440" w14:textId="77777777" w:rsidR="00F452C2" w:rsidRDefault="00F452C2" w:rsidP="00F452C2">
      <w:r>
        <w:t xml:space="preserve">                    </w:t>
      </w:r>
    </w:p>
    <w:p w14:paraId="04967941" w14:textId="77777777" w:rsidR="00F452C2" w:rsidRDefault="00F452C2" w:rsidP="00F452C2">
      <w:r>
        <w:t xml:space="preserve">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path_index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) = </w:t>
      </w:r>
      <w:proofErr w:type="spellStart"/>
      <w:r>
        <w:t>aStarPathfind</w:t>
      </w:r>
      <w:proofErr w:type="spellEnd"/>
      <w:r>
        <w:t>(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XY.Zero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closestFood</w:t>
      </w:r>
      <w:proofErr w:type="spellEnd"/>
      <w:r>
        <w:t xml:space="preserve">, bot, </w:t>
      </w:r>
      <w:proofErr w:type="spellStart"/>
      <w:r>
        <w:t>cellWeights</w:t>
      </w:r>
      <w:proofErr w:type="spellEnd"/>
      <w:r>
        <w:t>)</w:t>
      </w:r>
    </w:p>
    <w:p w14:paraId="1BB66977" w14:textId="77777777" w:rsidR="00F452C2" w:rsidRDefault="00F452C2" w:rsidP="00F452C2">
      <w:r>
        <w:t xml:space="preserve">                    </w:t>
      </w:r>
    </w:p>
    <w:p w14:paraId="3FF8AC35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found</w:t>
      </w:r>
      <w:proofErr w:type="spellEnd"/>
      <w:r>
        <w:t xml:space="preserve"> &amp;&amp; </w:t>
      </w:r>
      <w:proofErr w:type="spellStart"/>
      <w:r>
        <w:t>path.size</w:t>
      </w:r>
      <w:proofErr w:type="spellEnd"/>
      <w:r>
        <w:t xml:space="preserve"> &gt; 0)</w:t>
      </w:r>
    </w:p>
    <w:p w14:paraId="41F34D03" w14:textId="77777777" w:rsidR="00F452C2" w:rsidRDefault="00F452C2" w:rsidP="00F452C2">
      <w:r>
        <w:t xml:space="preserve">                    {</w:t>
      </w:r>
    </w:p>
    <w:p w14:paraId="2DDE4B2D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 != XY(0,0))</w:t>
      </w:r>
    </w:p>
    <w:p w14:paraId="43F6C414" w14:textId="77777777" w:rsidR="00F452C2" w:rsidRDefault="00F452C2" w:rsidP="00F452C2">
      <w:r>
        <w:t xml:space="preserve">                            {</w:t>
      </w:r>
    </w:p>
    <w:p w14:paraId="6CCD1F16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previuosStepCount</w:t>
      </w:r>
      <w:proofErr w:type="spellEnd"/>
      <w:r>
        <w:t xml:space="preserve"> == </w:t>
      </w:r>
      <w:proofErr w:type="spellStart"/>
      <w:r>
        <w:t>path.size</w:t>
      </w:r>
      <w:proofErr w:type="spellEnd"/>
      <w:r>
        <w:t>)</w:t>
      </w:r>
    </w:p>
    <w:p w14:paraId="142E7772" w14:textId="77777777" w:rsidR="00F452C2" w:rsidRDefault="00F452C2" w:rsidP="00F452C2">
      <w:r>
        <w:t xml:space="preserve">                                {</w:t>
      </w:r>
    </w:p>
    <w:p w14:paraId="55A90BFB" w14:textId="77777777" w:rsidR="00F452C2" w:rsidRDefault="00F452C2" w:rsidP="00F452C2">
      <w:r>
        <w:t xml:space="preserve"> 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513D8588" w14:textId="77777777" w:rsidR="00F452C2" w:rsidRDefault="00F452C2" w:rsidP="00F452C2">
      <w:r>
        <w:t xml:space="preserve">                                }</w:t>
      </w:r>
    </w:p>
    <w:p w14:paraId="40389B15" w14:textId="77777777" w:rsidR="00F452C2" w:rsidRDefault="00F452C2" w:rsidP="00F452C2">
      <w:r>
        <w:lastRenderedPageBreak/>
        <w:t xml:space="preserve">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PreviousStepCount</w:t>
      </w:r>
      <w:proofErr w:type="spellEnd"/>
      <w:r>
        <w:t xml:space="preserve">" -&gt; </w:t>
      </w:r>
      <w:proofErr w:type="spellStart"/>
      <w:r>
        <w:t>path.size</w:t>
      </w:r>
      <w:proofErr w:type="spellEnd"/>
      <w:r>
        <w:t>)</w:t>
      </w:r>
    </w:p>
    <w:p w14:paraId="56A244F3" w14:textId="77777777" w:rsidR="00F452C2" w:rsidRDefault="00F452C2" w:rsidP="00F452C2">
      <w:r>
        <w:t xml:space="preserve">                                direction45 = 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- 1).toDirection45</w:t>
      </w:r>
    </w:p>
    <w:p w14:paraId="2A3C13B1" w14:textId="77777777" w:rsidR="00F452C2" w:rsidRDefault="00F452C2" w:rsidP="00F452C2">
      <w:r>
        <w:t xml:space="preserve">                                bot.log(direction45.toString)</w:t>
      </w:r>
    </w:p>
    <w:p w14:paraId="5DCC38FA" w14:textId="77777777" w:rsidR="00F452C2" w:rsidRDefault="00F452C2" w:rsidP="00F452C2">
      <w:r>
        <w:t xml:space="preserve">                                </w:t>
      </w:r>
      <w:proofErr w:type="spellStart"/>
      <w:r>
        <w:t>directionValue</w:t>
      </w:r>
      <w:proofErr w:type="spellEnd"/>
      <w:r>
        <w:t>(direction45)</w:t>
      </w:r>
    </w:p>
    <w:p w14:paraId="7EB2BA30" w14:textId="77777777" w:rsidR="00F452C2" w:rsidRDefault="00F452C2" w:rsidP="00F452C2">
      <w:r>
        <w:t xml:space="preserve">                            }</w:t>
      </w:r>
    </w:p>
    <w:p w14:paraId="299DCECE" w14:textId="77777777" w:rsidR="00F452C2" w:rsidRDefault="00F452C2" w:rsidP="00F452C2">
      <w:r>
        <w:t xml:space="preserve">                            </w:t>
      </w:r>
    </w:p>
    <w:p w14:paraId="261388FB" w14:textId="77777777" w:rsidR="00F452C2" w:rsidRDefault="00F452C2" w:rsidP="00F452C2">
      <w:r>
        <w:t xml:space="preserve">                        </w:t>
      </w:r>
    </w:p>
    <w:p w14:paraId="567ADE59" w14:textId="77777777" w:rsidR="00F452C2" w:rsidRDefault="00F452C2" w:rsidP="00F452C2">
      <w:r>
        <w:t xml:space="preserve">                    }</w:t>
      </w:r>
    </w:p>
    <w:p w14:paraId="42B0DC04" w14:textId="77777777" w:rsidR="00F452C2" w:rsidRDefault="00F452C2" w:rsidP="00F452C2">
      <w:r>
        <w:t xml:space="preserve">                    </w:t>
      </w:r>
      <w:proofErr w:type="spellStart"/>
      <w:r>
        <w:t>else</w:t>
      </w:r>
      <w:proofErr w:type="spellEnd"/>
    </w:p>
    <w:p w14:paraId="15F55D92" w14:textId="77777777" w:rsidR="00F452C2" w:rsidRDefault="00F452C2" w:rsidP="00F452C2">
      <w:r>
        <w:t xml:space="preserve">                    {</w:t>
      </w:r>
    </w:p>
    <w:p w14:paraId="011374E6" w14:textId="77777777" w:rsidR="00F452C2" w:rsidRDefault="00F452C2" w:rsidP="00F452C2">
      <w:r>
        <w:t xml:space="preserve">                    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it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refrence</w:t>
      </w:r>
      <w:proofErr w:type="spellEnd"/>
      <w:r>
        <w:t xml:space="preserve"> bot </w:t>
      </w:r>
      <w:proofErr w:type="spellStart"/>
      <w:r>
        <w:t>algorithn</w:t>
      </w:r>
      <w:proofErr w:type="spellEnd"/>
    </w:p>
    <w:p w14:paraId="62783A46" w14:textId="77777777" w:rsidR="00F452C2" w:rsidRDefault="00F452C2" w:rsidP="00F452C2">
      <w:r>
        <w:t xml:space="preserve">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 xml:space="preserve">" -&gt; 1.toString)   </w:t>
      </w:r>
    </w:p>
    <w:p w14:paraId="39607B67" w14:textId="77777777" w:rsidR="00F452C2" w:rsidRDefault="00F452C2" w:rsidP="00F452C2">
      <w:r>
        <w:t xml:space="preserve">                    }</w:t>
      </w:r>
    </w:p>
    <w:p w14:paraId="456AF9E8" w14:textId="77777777" w:rsidR="00F452C2" w:rsidRDefault="00F452C2" w:rsidP="00F452C2">
      <w:r>
        <w:t xml:space="preserve">                }</w:t>
      </w:r>
    </w:p>
    <w:p w14:paraId="34020ACE" w14:textId="77777777" w:rsidR="00F452C2" w:rsidRDefault="00F452C2" w:rsidP="00F452C2">
      <w:r>
        <w:t xml:space="preserve">                </w:t>
      </w:r>
      <w:proofErr w:type="spellStart"/>
      <w:r>
        <w:t>else</w:t>
      </w:r>
      <w:proofErr w:type="spellEnd"/>
      <w:r>
        <w:t>{</w:t>
      </w:r>
    </w:p>
    <w:p w14:paraId="4D654C4A" w14:textId="77777777" w:rsidR="00F452C2" w:rsidRDefault="00F452C2" w:rsidP="00F452C2">
      <w:r>
        <w:t xml:space="preserve">                    //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it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to </w:t>
      </w:r>
      <w:proofErr w:type="spellStart"/>
      <w:r>
        <w:t>previuos</w:t>
      </w:r>
      <w:proofErr w:type="spellEnd"/>
      <w:r>
        <w:t xml:space="preserve"> </w:t>
      </w:r>
      <w:proofErr w:type="spellStart"/>
      <w:r>
        <w:t>target</w:t>
      </w:r>
      <w:proofErr w:type="spellEnd"/>
    </w:p>
    <w:p w14:paraId="422C895A" w14:textId="77777777" w:rsidR="00F452C2" w:rsidRDefault="00F452C2" w:rsidP="00F452C2">
      <w:r>
        <w:t xml:space="preserve">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temp_closestFood</w:t>
      </w:r>
      <w:proofErr w:type="spellEnd"/>
      <w:r>
        <w:t xml:space="preserve">) = </w:t>
      </w:r>
      <w:proofErr w:type="spellStart"/>
      <w:r>
        <w:t>findClosestThings</w:t>
      </w:r>
      <w:proofErr w:type="spellEnd"/>
      <w:r>
        <w:t>(</w:t>
      </w:r>
      <w:proofErr w:type="spellStart"/>
      <w:r>
        <w:t>cellCount</w:t>
      </w:r>
      <w:proofErr w:type="spellEnd"/>
      <w:r>
        <w:t xml:space="preserve">,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cellWeights</w:t>
      </w:r>
      <w:proofErr w:type="spellEnd"/>
      <w:r>
        <w:t>, bot)</w:t>
      </w:r>
    </w:p>
    <w:p w14:paraId="419E0CB3" w14:textId="77777777" w:rsidR="00F452C2" w:rsidRDefault="00F452C2" w:rsidP="00F452C2">
      <w:r>
        <w:t xml:space="preserve">                    </w:t>
      </w:r>
    </w:p>
    <w:p w14:paraId="675A020C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temp_closestFood</w:t>
      </w:r>
      <w:proofErr w:type="spellEnd"/>
      <w:r>
        <w:t>) &amp;&amp; !</w:t>
      </w:r>
      <w:proofErr w:type="spellStart"/>
      <w:r>
        <w:t>temp_closestFood.isZero</w:t>
      </w:r>
      <w:proofErr w:type="spellEnd"/>
      <w:r>
        <w:t>)</w:t>
      </w:r>
    </w:p>
    <w:p w14:paraId="030D6A18" w14:textId="77777777" w:rsidR="00F452C2" w:rsidRDefault="00F452C2" w:rsidP="00F452C2">
      <w:r>
        <w:t xml:space="preserve">                    {</w:t>
      </w:r>
    </w:p>
    <w:p w14:paraId="34ABC521" w14:textId="77777777" w:rsidR="00F452C2" w:rsidRDefault="00F452C2" w:rsidP="00F452C2">
      <w:r>
        <w:t xml:space="preserve">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index_tmp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temp_closestFood</w:t>
      </w:r>
      <w:proofErr w:type="spellEnd"/>
      <w:r>
        <w:t>)</w:t>
      </w:r>
    </w:p>
    <w:p w14:paraId="3CB6557D" w14:textId="77777777" w:rsidR="00F452C2" w:rsidRDefault="00F452C2" w:rsidP="00F452C2">
      <w:r>
        <w:t xml:space="preserve">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index_tmp</w:t>
      </w:r>
      <w:proofErr w:type="spellEnd"/>
      <w:r>
        <w:t xml:space="preserve">) += </w:t>
      </w:r>
      <w:proofErr w:type="spellStart"/>
      <w:r>
        <w:t>cellWeights</w:t>
      </w:r>
      <w:proofErr w:type="spellEnd"/>
      <w:r>
        <w:t>(</w:t>
      </w:r>
      <w:proofErr w:type="spellStart"/>
      <w:r>
        <w:t>index_tmp</w:t>
      </w:r>
      <w:proofErr w:type="spellEnd"/>
      <w:r>
        <w:t>) * 2</w:t>
      </w:r>
    </w:p>
    <w:p w14:paraId="39FA665D" w14:textId="77777777" w:rsidR="00F452C2" w:rsidRDefault="00F452C2" w:rsidP="00F452C2">
      <w:r>
        <w:t xml:space="preserve">    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closestFood</w:t>
      </w:r>
      <w:proofErr w:type="spellEnd"/>
      <w:r>
        <w:t xml:space="preserve">) = </w:t>
      </w:r>
      <w:proofErr w:type="spellStart"/>
      <w:r>
        <w:t>findClosestThings</w:t>
      </w:r>
      <w:proofErr w:type="spellEnd"/>
      <w:r>
        <w:t>(</w:t>
      </w:r>
      <w:proofErr w:type="spellStart"/>
      <w:r>
        <w:t>cellCount</w:t>
      </w:r>
      <w:proofErr w:type="spellEnd"/>
      <w:r>
        <w:t xml:space="preserve">,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cellWeights</w:t>
      </w:r>
      <w:proofErr w:type="spellEnd"/>
      <w:r>
        <w:t>, bot)</w:t>
      </w:r>
    </w:p>
    <w:p w14:paraId="5635E257" w14:textId="77777777" w:rsidR="00F452C2" w:rsidRDefault="00F452C2" w:rsidP="00F452C2">
      <w:r>
        <w:t xml:space="preserve">    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path_index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) = </w:t>
      </w:r>
      <w:proofErr w:type="spellStart"/>
      <w:r>
        <w:t>aStarPathfind</w:t>
      </w:r>
      <w:proofErr w:type="spellEnd"/>
      <w:r>
        <w:t>(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XY.Zero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closestFood</w:t>
      </w:r>
      <w:proofErr w:type="spellEnd"/>
      <w:r>
        <w:t xml:space="preserve">, bot, </w:t>
      </w:r>
      <w:proofErr w:type="spellStart"/>
      <w:r>
        <w:t>cellWeights</w:t>
      </w:r>
      <w:proofErr w:type="spellEnd"/>
      <w:r>
        <w:t>)</w:t>
      </w:r>
    </w:p>
    <w:p w14:paraId="6C38F44D" w14:textId="77777777" w:rsidR="00F452C2" w:rsidRDefault="00F452C2" w:rsidP="00F452C2">
      <w:r>
        <w:t xml:space="preserve">                    </w:t>
      </w:r>
    </w:p>
    <w:p w14:paraId="60011FDD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found</w:t>
      </w:r>
      <w:proofErr w:type="spellEnd"/>
      <w:r>
        <w:t xml:space="preserve"> &amp;&amp; </w:t>
      </w:r>
      <w:proofErr w:type="spellStart"/>
      <w:r>
        <w:t>path.size</w:t>
      </w:r>
      <w:proofErr w:type="spellEnd"/>
      <w:r>
        <w:t xml:space="preserve"> &gt; 0)</w:t>
      </w:r>
    </w:p>
    <w:p w14:paraId="26303EB9" w14:textId="77777777" w:rsidR="00F452C2" w:rsidRDefault="00F452C2" w:rsidP="00F452C2">
      <w:r>
        <w:t xml:space="preserve">                        {</w:t>
      </w:r>
    </w:p>
    <w:p w14:paraId="23E30617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 != XY(0,0))</w:t>
      </w:r>
    </w:p>
    <w:p w14:paraId="576D73C0" w14:textId="77777777" w:rsidR="00F452C2" w:rsidRDefault="00F452C2" w:rsidP="00F452C2">
      <w:r>
        <w:t xml:space="preserve">                            {</w:t>
      </w:r>
    </w:p>
    <w:p w14:paraId="1CFE6CF6" w14:textId="77777777" w:rsidR="00F452C2" w:rsidRDefault="00F452C2" w:rsidP="00F452C2">
      <w:r>
        <w:t xml:space="preserve">        </w:t>
      </w:r>
    </w:p>
    <w:p w14:paraId="67A6D588" w14:textId="77777777" w:rsidR="00F452C2" w:rsidRDefault="00F452C2" w:rsidP="00F452C2"/>
    <w:p w14:paraId="065ABD25" w14:textId="77777777" w:rsidR="00F452C2" w:rsidRDefault="00F452C2" w:rsidP="00F452C2">
      <w:r>
        <w:t xml:space="preserve">    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previuosStepCount</w:t>
      </w:r>
      <w:proofErr w:type="spellEnd"/>
      <w:r>
        <w:t xml:space="preserve"> == </w:t>
      </w:r>
      <w:proofErr w:type="spellStart"/>
      <w:r>
        <w:t>path.size</w:t>
      </w:r>
      <w:proofErr w:type="spellEnd"/>
      <w:r>
        <w:t>)</w:t>
      </w:r>
    </w:p>
    <w:p w14:paraId="6216D5C8" w14:textId="77777777" w:rsidR="00F452C2" w:rsidRDefault="00F452C2" w:rsidP="00F452C2">
      <w:r>
        <w:t xml:space="preserve">                                    {</w:t>
      </w:r>
    </w:p>
    <w:p w14:paraId="21145358" w14:textId="77777777" w:rsidR="00F452C2" w:rsidRDefault="00F452C2" w:rsidP="00F452C2">
      <w:r>
        <w:t xml:space="preserve">     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23CE09D9" w14:textId="77777777" w:rsidR="00F452C2" w:rsidRDefault="00F452C2" w:rsidP="00F452C2">
      <w:r>
        <w:t xml:space="preserve">                                    }</w:t>
      </w:r>
    </w:p>
    <w:p w14:paraId="325C8A1F" w14:textId="77777777" w:rsidR="00F452C2" w:rsidRDefault="00F452C2" w:rsidP="00F452C2">
      <w:r>
        <w:t xml:space="preserve">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PreviousStepCount</w:t>
      </w:r>
      <w:proofErr w:type="spellEnd"/>
      <w:r>
        <w:t xml:space="preserve">" -&gt; </w:t>
      </w:r>
      <w:proofErr w:type="spellStart"/>
      <w:r>
        <w:t>path.size</w:t>
      </w:r>
      <w:proofErr w:type="spellEnd"/>
      <w:r>
        <w:t>)</w:t>
      </w:r>
    </w:p>
    <w:p w14:paraId="232B9B42" w14:textId="77777777" w:rsidR="00F452C2" w:rsidRDefault="00F452C2" w:rsidP="00F452C2">
      <w:r>
        <w:t xml:space="preserve">                                    direction45 = 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- 1).toDirection45</w:t>
      </w:r>
    </w:p>
    <w:p w14:paraId="5AEFFE34" w14:textId="77777777" w:rsidR="00F452C2" w:rsidRDefault="00F452C2" w:rsidP="00F452C2">
      <w:r>
        <w:t xml:space="preserve">                                    bot.log(direction45.toString)</w:t>
      </w:r>
    </w:p>
    <w:p w14:paraId="43F7F8D1" w14:textId="77777777" w:rsidR="00F452C2" w:rsidRDefault="00F452C2" w:rsidP="00F452C2">
      <w:r>
        <w:t xml:space="preserve">                                    </w:t>
      </w:r>
      <w:proofErr w:type="spellStart"/>
      <w:r>
        <w:t>directionValue</w:t>
      </w:r>
      <w:proofErr w:type="spellEnd"/>
      <w:r>
        <w:t>(direction45)</w:t>
      </w:r>
    </w:p>
    <w:p w14:paraId="1B11414B" w14:textId="77777777" w:rsidR="00F452C2" w:rsidRDefault="00F452C2" w:rsidP="00F452C2">
      <w:r>
        <w:t xml:space="preserve">                                    </w:t>
      </w:r>
    </w:p>
    <w:p w14:paraId="0002AC26" w14:textId="77777777" w:rsidR="00F452C2" w:rsidRDefault="00F452C2" w:rsidP="00F452C2">
      <w:r>
        <w:t xml:space="preserve">                                }</w:t>
      </w:r>
    </w:p>
    <w:p w14:paraId="0192CF60" w14:textId="77777777" w:rsidR="00F452C2" w:rsidRDefault="00F452C2" w:rsidP="00F452C2">
      <w:r>
        <w:t xml:space="preserve">                            </w:t>
      </w:r>
    </w:p>
    <w:p w14:paraId="782A57BC" w14:textId="77777777" w:rsidR="00F452C2" w:rsidRDefault="00F452C2" w:rsidP="00F452C2">
      <w:r>
        <w:t xml:space="preserve">                        }</w:t>
      </w:r>
    </w:p>
    <w:p w14:paraId="0B74C860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</w:p>
    <w:p w14:paraId="1A37C133" w14:textId="77777777" w:rsidR="00F452C2" w:rsidRDefault="00F452C2" w:rsidP="00F452C2">
      <w:r>
        <w:t xml:space="preserve">                        {</w:t>
      </w:r>
    </w:p>
    <w:p w14:paraId="67FB8F73" w14:textId="77777777" w:rsidR="00F452C2" w:rsidRDefault="00F452C2" w:rsidP="00F452C2">
      <w:r>
        <w:t xml:space="preserve">                        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it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refrence</w:t>
      </w:r>
      <w:proofErr w:type="spellEnd"/>
      <w:r>
        <w:t xml:space="preserve"> bot </w:t>
      </w:r>
      <w:proofErr w:type="spellStart"/>
      <w:r>
        <w:t>algorithn</w:t>
      </w:r>
      <w:proofErr w:type="spellEnd"/>
    </w:p>
    <w:p w14:paraId="38BB2B62" w14:textId="77777777" w:rsidR="00F452C2" w:rsidRDefault="00F452C2" w:rsidP="00F452C2">
      <w:r>
        <w:t xml:space="preserve">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7F7C2B0F" w14:textId="77777777" w:rsidR="00F452C2" w:rsidRDefault="00F452C2" w:rsidP="00F452C2">
      <w:r>
        <w:t xml:space="preserve">                        }</w:t>
      </w:r>
    </w:p>
    <w:p w14:paraId="598CE432" w14:textId="77777777" w:rsidR="00F452C2" w:rsidRDefault="00F452C2" w:rsidP="00F452C2">
      <w:r>
        <w:t xml:space="preserve">                    }</w:t>
      </w:r>
    </w:p>
    <w:p w14:paraId="0D1B34D9" w14:textId="77777777" w:rsidR="00F452C2" w:rsidRDefault="00F452C2" w:rsidP="00F452C2">
      <w:r>
        <w:t xml:space="preserve">                    </w:t>
      </w:r>
    </w:p>
    <w:p w14:paraId="67C724C6" w14:textId="77777777" w:rsidR="00F452C2" w:rsidRDefault="00F452C2" w:rsidP="00F452C2">
      <w:r>
        <w:t xml:space="preserve">                   </w:t>
      </w:r>
    </w:p>
    <w:p w14:paraId="5DDAA5C1" w14:textId="77777777" w:rsidR="00F452C2" w:rsidRDefault="00F452C2" w:rsidP="00F452C2">
      <w:r>
        <w:lastRenderedPageBreak/>
        <w:t xml:space="preserve">                }</w:t>
      </w:r>
    </w:p>
    <w:p w14:paraId="2815D78C" w14:textId="77777777" w:rsidR="00F452C2" w:rsidRDefault="00F452C2" w:rsidP="00F452C2"/>
    <w:p w14:paraId="68FAE80E" w14:textId="77777777" w:rsidR="00F452C2" w:rsidRDefault="00F452C2" w:rsidP="00F452C2">
      <w:r>
        <w:t xml:space="preserve">            }</w:t>
      </w:r>
    </w:p>
    <w:p w14:paraId="7CA544E3" w14:textId="77777777" w:rsidR="00F452C2" w:rsidRDefault="00F452C2" w:rsidP="00F452C2">
      <w:r>
        <w:t xml:space="preserve">            //</w:t>
      </w:r>
      <w:proofErr w:type="spellStart"/>
      <w:r>
        <w:t>refrence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bot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screnn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playres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</w:p>
    <w:p w14:paraId="6B50B691" w14:textId="77777777" w:rsidR="00F452C2" w:rsidRDefault="00F452C2" w:rsidP="00F452C2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((!</w:t>
      </w:r>
      <w:proofErr w:type="spellStart"/>
      <w:r>
        <w:t>cells.contains</w:t>
      </w:r>
      <w:proofErr w:type="spellEnd"/>
      <w:r>
        <w:t>('P') &amp;&amp; !</w:t>
      </w:r>
      <w:proofErr w:type="spellStart"/>
      <w:r>
        <w:t>cells.contains</w:t>
      </w:r>
      <w:proofErr w:type="spellEnd"/>
      <w:r>
        <w:t>('B')) || (</w:t>
      </w:r>
      <w:proofErr w:type="spellStart"/>
      <w:r>
        <w:t>lastCount</w:t>
      </w:r>
      <w:proofErr w:type="spellEnd"/>
      <w:r>
        <w:t xml:space="preserve"> &gt; 0 &amp;&amp; </w:t>
      </w:r>
      <w:proofErr w:type="spellStart"/>
      <w:r>
        <w:t>lastCount</w:t>
      </w:r>
      <w:proofErr w:type="spellEnd"/>
      <w:r>
        <w:t xml:space="preserve"> &lt; 3))</w:t>
      </w:r>
    </w:p>
    <w:p w14:paraId="1278CD7E" w14:textId="77777777" w:rsidR="00F452C2" w:rsidRDefault="00F452C2" w:rsidP="00F452C2">
      <w:r>
        <w:t xml:space="preserve">            {</w:t>
      </w:r>
    </w:p>
    <w:p w14:paraId="3F701525" w14:textId="77777777" w:rsidR="00F452C2" w:rsidRDefault="00F452C2" w:rsidP="00F452C2">
      <w:r>
        <w:t xml:space="preserve">                </w:t>
      </w:r>
    </w:p>
    <w:p w14:paraId="49E7F306" w14:textId="77777777" w:rsidR="00F452C2" w:rsidRDefault="00F452C2" w:rsidP="00F452C2">
      <w:r>
        <w:t xml:space="preserve">                </w:t>
      </w:r>
      <w:proofErr w:type="spellStart"/>
      <w:r>
        <w:t>for</w:t>
      </w:r>
      <w:proofErr w:type="spellEnd"/>
      <w:r>
        <w:t xml:space="preserve">(i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62630B10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cellRelPos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0CAC5582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cellRelPos.isNonZero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cellRelPos</w:t>
      </w:r>
      <w:proofErr w:type="spellEnd"/>
      <w:r>
        <w:t>)) {</w:t>
      </w:r>
    </w:p>
    <w:p w14:paraId="4A5916E5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cellRelPos.stepCount</w:t>
      </w:r>
      <w:proofErr w:type="spellEnd"/>
    </w:p>
    <w:p w14:paraId="56D031A5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Double</w:t>
      </w:r>
      <w:proofErr w:type="spellEnd"/>
      <w:r>
        <w:t xml:space="preserve"> = </w:t>
      </w:r>
      <w:proofErr w:type="spellStart"/>
      <w:r>
        <w:t>cells</w:t>
      </w:r>
      <w:proofErr w:type="spellEnd"/>
      <w:r>
        <w:t xml:space="preserve">(i) </w:t>
      </w:r>
      <w:proofErr w:type="spellStart"/>
      <w:r>
        <w:t>match</w:t>
      </w:r>
      <w:proofErr w:type="spellEnd"/>
      <w:r>
        <w:t xml:space="preserve"> {</w:t>
      </w:r>
    </w:p>
    <w:p w14:paraId="0C0D7AB6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'M' =&gt;</w:t>
      </w:r>
    </w:p>
    <w:p w14:paraId="7C293D94" w14:textId="77777777" w:rsidR="00F452C2" w:rsidRDefault="00F452C2" w:rsidP="00F452C2">
      <w:r>
        <w:t xml:space="preserve">                                1500000</w:t>
      </w:r>
    </w:p>
    <w:p w14:paraId="552C5013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'm' =&gt; //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obstacle</w:t>
      </w:r>
      <w:proofErr w:type="spellEnd"/>
    </w:p>
    <w:p w14:paraId="2008C5BE" w14:textId="77777777" w:rsidR="00F452C2" w:rsidRDefault="00F452C2" w:rsidP="00F452C2">
      <w:r>
        <w:t xml:space="preserve">                                </w:t>
      </w:r>
      <w:proofErr w:type="spellStart"/>
      <w:r>
        <w:t>nearestEnemyMaster</w:t>
      </w:r>
      <w:proofErr w:type="spellEnd"/>
      <w:r>
        <w:t xml:space="preserve"> = </w:t>
      </w:r>
      <w:proofErr w:type="spellStart"/>
      <w:r>
        <w:t>Some</w:t>
      </w:r>
      <w:proofErr w:type="spellEnd"/>
      <w:r>
        <w:t>(</w:t>
      </w:r>
      <w:proofErr w:type="spellStart"/>
      <w:r>
        <w:t>cellRelPos</w:t>
      </w:r>
      <w:proofErr w:type="spellEnd"/>
      <w:r>
        <w:t>)</w:t>
      </w:r>
    </w:p>
    <w:p w14:paraId="0B96BF87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2) -1000 </w:t>
      </w:r>
      <w:proofErr w:type="spellStart"/>
      <w:r>
        <w:t>else</w:t>
      </w:r>
      <w:proofErr w:type="spellEnd"/>
      <w:r>
        <w:t xml:space="preserve"> 0</w:t>
      </w:r>
    </w:p>
    <w:p w14:paraId="313E45AE" w14:textId="77777777" w:rsidR="00F452C2" w:rsidRDefault="00F452C2" w:rsidP="00F452C2">
      <w:r>
        <w:t xml:space="preserve">        </w:t>
      </w:r>
    </w:p>
    <w:p w14:paraId="3D04016C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's' =&gt; // </w:t>
      </w:r>
      <w:proofErr w:type="spellStart"/>
      <w:r>
        <w:t>another</w:t>
      </w:r>
      <w:proofErr w:type="spellEnd"/>
      <w:r>
        <w:t xml:space="preserve"> slave: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?</w:t>
      </w:r>
    </w:p>
    <w:p w14:paraId="5DB76493" w14:textId="77777777" w:rsidR="00F452C2" w:rsidRDefault="00F452C2" w:rsidP="00F452C2">
      <w:r>
        <w:t xml:space="preserve">                                </w:t>
      </w:r>
      <w:proofErr w:type="spellStart"/>
      <w:r>
        <w:t>nearestEnemySlave</w:t>
      </w:r>
      <w:proofErr w:type="spellEnd"/>
      <w:r>
        <w:t xml:space="preserve"> = </w:t>
      </w:r>
      <w:proofErr w:type="spellStart"/>
      <w:r>
        <w:t>Some</w:t>
      </w:r>
      <w:proofErr w:type="spellEnd"/>
      <w:r>
        <w:t>(</w:t>
      </w:r>
      <w:proofErr w:type="spellStart"/>
      <w:r>
        <w:t>cellRelPos</w:t>
      </w:r>
      <w:proofErr w:type="spellEnd"/>
      <w:r>
        <w:t>)</w:t>
      </w:r>
    </w:p>
    <w:p w14:paraId="5F9A3B29" w14:textId="77777777" w:rsidR="00F452C2" w:rsidRDefault="00F452C2" w:rsidP="00F452C2">
      <w:r>
        <w:t xml:space="preserve">                                -100 / </w:t>
      </w:r>
      <w:proofErr w:type="spellStart"/>
      <w:r>
        <w:t>stepDistance</w:t>
      </w:r>
      <w:proofErr w:type="spellEnd"/>
    </w:p>
    <w:p w14:paraId="3ADC72FB" w14:textId="77777777" w:rsidR="00F452C2" w:rsidRDefault="00F452C2" w:rsidP="00F452C2">
      <w:r>
        <w:t xml:space="preserve">        </w:t>
      </w:r>
    </w:p>
    <w:p w14:paraId="3633CDEB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'S' =&gt; //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slave</w:t>
      </w:r>
    </w:p>
    <w:p w14:paraId="7C6F75D4" w14:textId="77777777" w:rsidR="00F452C2" w:rsidRDefault="00F452C2" w:rsidP="00F452C2">
      <w:r>
        <w:t xml:space="preserve">                                0.0</w:t>
      </w:r>
    </w:p>
    <w:p w14:paraId="5B082E77" w14:textId="77777777" w:rsidR="00F452C2" w:rsidRDefault="00F452C2" w:rsidP="00F452C2">
      <w:r>
        <w:t xml:space="preserve">        </w:t>
      </w:r>
    </w:p>
    <w:p w14:paraId="63EB6D29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'B' =&gt; //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: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away</w:t>
      </w:r>
      <w:proofErr w:type="spellEnd"/>
    </w:p>
    <w:p w14:paraId="59C7A73E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1) 600</w:t>
      </w:r>
    </w:p>
    <w:p w14:paraId="5B67DE32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2) 300</w:t>
      </w:r>
    </w:p>
    <w:p w14:paraId="3AC41ADA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(150 - </w:t>
      </w:r>
      <w:proofErr w:type="spellStart"/>
      <w:r>
        <w:t>stepDistance</w:t>
      </w:r>
      <w:proofErr w:type="spellEnd"/>
      <w:r>
        <w:t xml:space="preserve"> * 15).</w:t>
      </w:r>
      <w:proofErr w:type="spellStart"/>
      <w:r>
        <w:t>max</w:t>
      </w:r>
      <w:proofErr w:type="spellEnd"/>
      <w:r>
        <w:t>(10)</w:t>
      </w:r>
    </w:p>
    <w:p w14:paraId="1046EC3F" w14:textId="77777777" w:rsidR="00F452C2" w:rsidRDefault="00F452C2" w:rsidP="00F452C2">
      <w:r>
        <w:t xml:space="preserve">        </w:t>
      </w:r>
    </w:p>
    <w:p w14:paraId="0BE1F891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'P' =&gt; //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770997AF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1) 500</w:t>
      </w:r>
    </w:p>
    <w:p w14:paraId="460CF994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2) 300</w:t>
      </w:r>
    </w:p>
    <w:p w14:paraId="7ACF76E8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(150 - </w:t>
      </w:r>
      <w:proofErr w:type="spellStart"/>
      <w:r>
        <w:t>stepDistance</w:t>
      </w:r>
      <w:proofErr w:type="spellEnd"/>
      <w:r>
        <w:t xml:space="preserve"> * 10).</w:t>
      </w:r>
      <w:proofErr w:type="spellStart"/>
      <w:r>
        <w:t>max</w:t>
      </w:r>
      <w:proofErr w:type="spellEnd"/>
      <w:r>
        <w:t>(10)</w:t>
      </w:r>
    </w:p>
    <w:p w14:paraId="0411A1D0" w14:textId="77777777" w:rsidR="00F452C2" w:rsidRDefault="00F452C2" w:rsidP="00F452C2">
      <w:r>
        <w:t xml:space="preserve">        </w:t>
      </w:r>
    </w:p>
    <w:p w14:paraId="33796209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'b' =&gt; //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: 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close</w:t>
      </w:r>
      <w:proofErr w:type="spellEnd"/>
    </w:p>
    <w:p w14:paraId="52B2B2F5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4) -400 / </w:t>
      </w:r>
      <w:proofErr w:type="spellStart"/>
      <w:r>
        <w:t>stepDistance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-50 / </w:t>
      </w:r>
      <w:proofErr w:type="spellStart"/>
      <w:r>
        <w:t>stepDistance</w:t>
      </w:r>
      <w:proofErr w:type="spellEnd"/>
    </w:p>
    <w:p w14:paraId="2C8849FB" w14:textId="77777777" w:rsidR="00F452C2" w:rsidRDefault="00F452C2" w:rsidP="00F452C2">
      <w:r>
        <w:t xml:space="preserve">        </w:t>
      </w:r>
    </w:p>
    <w:p w14:paraId="038AE805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'p' =&gt; //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</w:t>
      </w:r>
    </w:p>
    <w:p w14:paraId="02F3C663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2) -1000 </w:t>
      </w:r>
      <w:proofErr w:type="spellStart"/>
      <w:r>
        <w:t>else</w:t>
      </w:r>
      <w:proofErr w:type="spellEnd"/>
      <w:r>
        <w:t xml:space="preserve"> 0</w:t>
      </w:r>
    </w:p>
    <w:p w14:paraId="5D0E6AC7" w14:textId="77777777" w:rsidR="00F452C2" w:rsidRDefault="00F452C2" w:rsidP="00F452C2">
      <w:r>
        <w:t xml:space="preserve">        </w:t>
      </w:r>
    </w:p>
    <w:p w14:paraId="0D233196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'W' =&gt; // </w:t>
      </w:r>
      <w:proofErr w:type="spellStart"/>
      <w:r>
        <w:t>wall</w:t>
      </w:r>
      <w:proofErr w:type="spellEnd"/>
      <w:r>
        <w:t xml:space="preserve">: </w:t>
      </w:r>
      <w:proofErr w:type="spellStart"/>
      <w:r>
        <w:t>harmless</w:t>
      </w:r>
      <w:proofErr w:type="spellEnd"/>
      <w:r>
        <w:t xml:space="preserve">, 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it</w:t>
      </w:r>
    </w:p>
    <w:p w14:paraId="1A31F114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3) -1000 </w:t>
      </w:r>
      <w:proofErr w:type="spellStart"/>
      <w:r>
        <w:t>else</w:t>
      </w:r>
      <w:proofErr w:type="spellEnd"/>
      <w:r>
        <w:t xml:space="preserve"> 0</w:t>
      </w:r>
    </w:p>
    <w:p w14:paraId="08FA5ED7" w14:textId="77777777" w:rsidR="00F452C2" w:rsidRDefault="00F452C2" w:rsidP="00F452C2">
      <w:r>
        <w:t xml:space="preserve">                            </w:t>
      </w:r>
    </w:p>
    <w:p w14:paraId="08151807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'?' =&gt;</w:t>
      </w:r>
    </w:p>
    <w:p w14:paraId="2C4787AE" w14:textId="77777777" w:rsidR="00F452C2" w:rsidRDefault="00F452C2" w:rsidP="00F452C2">
      <w:r>
        <w:t xml:space="preserve">                                -1000</w:t>
      </w:r>
    </w:p>
    <w:p w14:paraId="4F2CEE75" w14:textId="77777777" w:rsidR="00F452C2" w:rsidRDefault="00F452C2" w:rsidP="00F452C2">
      <w:r>
        <w:t xml:space="preserve">                            </w:t>
      </w:r>
    </w:p>
    <w:p w14:paraId="09C4ECF4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'_' =&gt; 10</w:t>
      </w:r>
    </w:p>
    <w:p w14:paraId="62C2F613" w14:textId="77777777" w:rsidR="00F452C2" w:rsidRDefault="00F452C2" w:rsidP="00F452C2">
      <w:r>
        <w:t xml:space="preserve">                                </w:t>
      </w:r>
    </w:p>
    <w:p w14:paraId="6C6721E6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_ =&gt; 0.0</w:t>
      </w:r>
    </w:p>
    <w:p w14:paraId="4B8C5D14" w14:textId="77777777" w:rsidR="00F452C2" w:rsidRDefault="00F452C2" w:rsidP="00F452C2">
      <w:r>
        <w:t xml:space="preserve">                        }</w:t>
      </w:r>
    </w:p>
    <w:p w14:paraId="62DBB117" w14:textId="77777777" w:rsidR="00F452C2" w:rsidRDefault="00F452C2" w:rsidP="00F452C2">
      <w:r>
        <w:t xml:space="preserve">                        direction45 = cellRelPos.toDirection45</w:t>
      </w:r>
    </w:p>
    <w:p w14:paraId="21259D9E" w14:textId="77777777" w:rsidR="00F452C2" w:rsidRDefault="00F452C2" w:rsidP="00F452C2">
      <w:r>
        <w:t xml:space="preserve">                        </w:t>
      </w:r>
      <w:proofErr w:type="spellStart"/>
      <w:r>
        <w:t>directionValue</w:t>
      </w:r>
      <w:proofErr w:type="spellEnd"/>
      <w:r>
        <w:t xml:space="preserve">(direction45) += </w:t>
      </w:r>
      <w:proofErr w:type="spellStart"/>
      <w:r>
        <w:t>value</w:t>
      </w:r>
      <w:proofErr w:type="spellEnd"/>
    </w:p>
    <w:p w14:paraId="3B1C7D35" w14:textId="77777777" w:rsidR="00F452C2" w:rsidRDefault="00F452C2" w:rsidP="00F452C2">
      <w:r>
        <w:lastRenderedPageBreak/>
        <w:t xml:space="preserve">                        </w:t>
      </w:r>
      <w:proofErr w:type="spellStart"/>
      <w:r>
        <w:t>val</w:t>
      </w:r>
      <w:proofErr w:type="spellEnd"/>
      <w:r>
        <w:t xml:space="preserve"> bestDirection45 = </w:t>
      </w:r>
      <w:proofErr w:type="spellStart"/>
      <w:r>
        <w:t>directionValue.zipWithIndex.maxBy</w:t>
      </w:r>
      <w:proofErr w:type="spellEnd"/>
      <w:r>
        <w:t>(_._1)._2</w:t>
      </w:r>
    </w:p>
    <w:p w14:paraId="4EFC26AE" w14:textId="77777777" w:rsidR="00F452C2" w:rsidRDefault="00F452C2" w:rsidP="00F452C2">
      <w:r>
        <w:t xml:space="preserve">                        direction45 = bestDirection45</w:t>
      </w:r>
    </w:p>
    <w:p w14:paraId="3A64C58A" w14:textId="77777777" w:rsidR="00F452C2" w:rsidRDefault="00F452C2" w:rsidP="00F452C2">
      <w:r>
        <w:t xml:space="preserve">                    }</w:t>
      </w:r>
    </w:p>
    <w:p w14:paraId="46FB214A" w14:textId="77777777" w:rsidR="00F452C2" w:rsidRDefault="00F452C2" w:rsidP="00F452C2">
      <w:r>
        <w:t xml:space="preserve">                }</w:t>
      </w:r>
    </w:p>
    <w:p w14:paraId="2B38EBC6" w14:textId="77777777" w:rsidR="00F452C2" w:rsidRDefault="00F452C2" w:rsidP="00F452C2">
      <w:r>
        <w:t xml:space="preserve">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(</w:t>
      </w:r>
      <w:proofErr w:type="spellStart"/>
      <w:r>
        <w:t>lastCount</w:t>
      </w:r>
      <w:proofErr w:type="spellEnd"/>
      <w:r>
        <w:t xml:space="preserve"> + 1).</w:t>
      </w:r>
      <w:proofErr w:type="spellStart"/>
      <w:r>
        <w:t>toString</w:t>
      </w:r>
      <w:proofErr w:type="spellEnd"/>
      <w:r>
        <w:t>)</w:t>
      </w:r>
    </w:p>
    <w:p w14:paraId="41B9E73E" w14:textId="77777777" w:rsidR="00F452C2" w:rsidRDefault="00F452C2" w:rsidP="00F452C2">
      <w:r>
        <w:t xml:space="preserve">                    </w:t>
      </w:r>
    </w:p>
    <w:p w14:paraId="13E906F9" w14:textId="77777777" w:rsidR="00F452C2" w:rsidRDefault="00F452C2" w:rsidP="00F452C2">
      <w:r>
        <w:t xml:space="preserve">            }</w:t>
      </w:r>
    </w:p>
    <w:p w14:paraId="6DBD42F0" w14:textId="77777777" w:rsidR="00F452C2" w:rsidRDefault="00F452C2" w:rsidP="00F452C2">
      <w:r>
        <w:t xml:space="preserve">            </w:t>
      </w:r>
    </w:p>
    <w:p w14:paraId="10BDF224" w14:textId="77777777" w:rsidR="00F452C2" w:rsidRDefault="00F452C2" w:rsidP="00F452C2">
      <w:r>
        <w:t xml:space="preserve">            </w:t>
      </w:r>
    </w:p>
    <w:p w14:paraId="61FF19C8" w14:textId="77777777" w:rsidR="00F452C2" w:rsidRDefault="00F452C2" w:rsidP="00F452C2">
      <w:r>
        <w:t xml:space="preserve">            (direction45, </w:t>
      </w:r>
      <w:proofErr w:type="spellStart"/>
      <w:r>
        <w:t>nearestEnemyMaster</w:t>
      </w:r>
      <w:proofErr w:type="spellEnd"/>
      <w:r>
        <w:t xml:space="preserve">, </w:t>
      </w:r>
      <w:proofErr w:type="spellStart"/>
      <w:r>
        <w:t>nearestEnemySlave</w:t>
      </w:r>
      <w:proofErr w:type="spellEnd"/>
      <w:r>
        <w:t>)</w:t>
      </w:r>
    </w:p>
    <w:p w14:paraId="128CEB2B" w14:textId="77777777" w:rsidR="00F452C2" w:rsidRDefault="00F452C2" w:rsidP="00F452C2">
      <w:r>
        <w:t xml:space="preserve">        }</w:t>
      </w:r>
    </w:p>
    <w:p w14:paraId="43269E79" w14:textId="77777777" w:rsidR="00F452C2" w:rsidRDefault="00F452C2" w:rsidP="00F452C2">
      <w:r>
        <w:t xml:space="preserve">               </w:t>
      </w:r>
    </w:p>
    <w:p w14:paraId="3B9A573B" w14:textId="77777777" w:rsidR="00F452C2" w:rsidRDefault="00F452C2" w:rsidP="00F452C2">
      <w:r>
        <w:t xml:space="preserve">    </w:t>
      </w:r>
    </w:p>
    <w:p w14:paraId="2B115305" w14:textId="77777777" w:rsidR="00F452C2" w:rsidRDefault="00F452C2" w:rsidP="00F452C2">
      <w:r>
        <w:t xml:space="preserve">        //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52AA9F76" w14:textId="77777777" w:rsidR="00F452C2" w:rsidRDefault="00F452C2" w:rsidP="00F452C2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findClosestThings</w:t>
      </w:r>
      <w:proofErr w:type="spellEnd"/>
      <w:r>
        <w:t>(</w:t>
      </w:r>
      <w:proofErr w:type="spellStart"/>
      <w:r>
        <w:t>cellCount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cells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: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weights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[</w:t>
      </w:r>
      <w:proofErr w:type="spellStart"/>
      <w:r>
        <w:t>Double</w:t>
      </w:r>
      <w:proofErr w:type="spellEnd"/>
      <w:r>
        <w:t>], bot: Bot): (XY) = {</w:t>
      </w:r>
    </w:p>
    <w:p w14:paraId="76B457FE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</w:t>
      </w:r>
      <w:proofErr w:type="spellStart"/>
      <w:r>
        <w:t>Double</w:t>
      </w:r>
      <w:proofErr w:type="spellEnd"/>
      <w:r>
        <w:t xml:space="preserve">]() //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distances</w:t>
      </w:r>
      <w:proofErr w:type="spellEnd"/>
    </w:p>
    <w:p w14:paraId="7FA09B36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</w:t>
      </w:r>
      <w:proofErr w:type="spellStart"/>
      <w:r>
        <w:t>Int</w:t>
      </w:r>
      <w:proofErr w:type="spellEnd"/>
      <w:r>
        <w:t xml:space="preserve">]() //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indexes</w:t>
      </w:r>
      <w:proofErr w:type="spellEnd"/>
    </w:p>
    <w:p w14:paraId="4F6F7535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weightsForFood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</w:t>
      </w:r>
      <w:proofErr w:type="spellStart"/>
      <w:r>
        <w:t>Double</w:t>
      </w:r>
      <w:proofErr w:type="spellEnd"/>
      <w:r>
        <w:t xml:space="preserve">]() //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weights</w:t>
      </w:r>
      <w:proofErr w:type="spellEnd"/>
    </w:p>
    <w:p w14:paraId="01F03F36" w14:textId="77777777" w:rsidR="00F452C2" w:rsidRDefault="00F452C2" w:rsidP="00F452C2">
      <w:r>
        <w:t xml:space="preserve">        </w:t>
      </w:r>
      <w:proofErr w:type="spellStart"/>
      <w:r>
        <w:t>for</w:t>
      </w:r>
      <w:proofErr w:type="spellEnd"/>
      <w:r>
        <w:t xml:space="preserve"> (i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78B59CA2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cellRelPos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6A46DE86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cellRelPos.isNonZero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cellRelPos</w:t>
      </w:r>
      <w:proofErr w:type="spellEnd"/>
      <w:r>
        <w:t>)) {</w:t>
      </w:r>
    </w:p>
    <w:p w14:paraId="3BD3AC32" w14:textId="77777777" w:rsidR="00F452C2" w:rsidRDefault="00F452C2" w:rsidP="00F452C2">
      <w:r>
        <w:t xml:space="preserve">                    </w:t>
      </w:r>
      <w:proofErr w:type="spellStart"/>
      <w:r>
        <w:t>cells</w:t>
      </w:r>
      <w:proofErr w:type="spellEnd"/>
      <w:r>
        <w:t xml:space="preserve">(i) </w:t>
      </w:r>
      <w:proofErr w:type="spellStart"/>
      <w:r>
        <w:t>match</w:t>
      </w:r>
      <w:proofErr w:type="spellEnd"/>
      <w:r>
        <w:t xml:space="preserve"> {</w:t>
      </w:r>
    </w:p>
    <w:p w14:paraId="4281DB1F" w14:textId="77777777" w:rsidR="00F452C2" w:rsidRDefault="00F452C2" w:rsidP="00F452C2">
      <w:r>
        <w:t xml:space="preserve">                            </w:t>
      </w:r>
    </w:p>
    <w:p w14:paraId="0AC00FC1" w14:textId="77777777" w:rsidR="00F452C2" w:rsidRDefault="00F452C2" w:rsidP="00F452C2">
      <w:r>
        <w:t xml:space="preserve">                        </w:t>
      </w:r>
      <w:proofErr w:type="spellStart"/>
      <w:r>
        <w:t>case</w:t>
      </w:r>
      <w:proofErr w:type="spellEnd"/>
      <w:r>
        <w:t xml:space="preserve"> 'P' =&gt; </w:t>
      </w:r>
    </w:p>
    <w:p w14:paraId="05290A47" w14:textId="77777777" w:rsidR="00F452C2" w:rsidRDefault="00F452C2" w:rsidP="00F452C2">
      <w:r>
        <w:t xml:space="preserve">                            </w:t>
      </w:r>
      <w:proofErr w:type="spellStart"/>
      <w:r>
        <w:t>indexes</w:t>
      </w:r>
      <w:proofErr w:type="spellEnd"/>
      <w:r>
        <w:t xml:space="preserve"> = </w:t>
      </w:r>
      <w:proofErr w:type="spellStart"/>
      <w:r>
        <w:t>indexes</w:t>
      </w:r>
      <w:proofErr w:type="spellEnd"/>
      <w:r>
        <w:t xml:space="preserve"> :+ i</w:t>
      </w:r>
    </w:p>
    <w:p w14:paraId="127BEAE3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testWeight</w:t>
      </w:r>
      <w:proofErr w:type="spellEnd"/>
      <w:r>
        <w:t xml:space="preserve"> = 0.0</w:t>
      </w:r>
    </w:p>
    <w:p w14:paraId="36EEB692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cnt = 0</w:t>
      </w:r>
    </w:p>
    <w:p w14:paraId="7EDECA0A" w14:textId="77777777" w:rsidR="00F452C2" w:rsidRDefault="00F452C2" w:rsidP="00F452C2">
      <w:r>
        <w:t xml:space="preserve">                            </w:t>
      </w:r>
      <w:proofErr w:type="spellStart"/>
      <w:r>
        <w:t>for</w:t>
      </w:r>
      <w:proofErr w:type="spellEnd"/>
      <w:r>
        <w:t xml:space="preserve"> (x &lt;- -4 to 4) {</w:t>
      </w:r>
    </w:p>
    <w:p w14:paraId="43F9DB04" w14:textId="77777777" w:rsidR="00F452C2" w:rsidRDefault="00F452C2" w:rsidP="00F452C2">
      <w:r>
        <w:t xml:space="preserve">                                </w:t>
      </w:r>
      <w:proofErr w:type="spellStart"/>
      <w:r>
        <w:t>for</w:t>
      </w:r>
      <w:proofErr w:type="spellEnd"/>
      <w:r>
        <w:t xml:space="preserve"> (y &lt;- -4 to 4) {</w:t>
      </w:r>
    </w:p>
    <w:p w14:paraId="63540C2E" w14:textId="77777777" w:rsidR="00F452C2" w:rsidRDefault="00F452C2" w:rsidP="00F452C2">
      <w:r>
        <w:t xml:space="preserve">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cellRelPos</w:t>
      </w:r>
      <w:proofErr w:type="spellEnd"/>
      <w:r>
        <w:t xml:space="preserve"> + XY(x, y)</w:t>
      </w:r>
    </w:p>
    <w:p w14:paraId="2A6437D9" w14:textId="77777777" w:rsidR="00F452C2" w:rsidRDefault="00F452C2" w:rsidP="00F452C2">
      <w:r>
        <w:t xml:space="preserve">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>)) {</w:t>
      </w:r>
    </w:p>
    <w:p w14:paraId="61BF5254" w14:textId="77777777" w:rsidR="00F452C2" w:rsidRDefault="00F452C2" w:rsidP="00F452C2">
      <w:r>
        <w:t xml:space="preserve">                                        </w:t>
      </w:r>
      <w:proofErr w:type="spellStart"/>
      <w:r>
        <w:t>testWeight</w:t>
      </w:r>
      <w:proofErr w:type="spellEnd"/>
      <w:r>
        <w:t xml:space="preserve"> += </w:t>
      </w:r>
      <w:proofErr w:type="spellStart"/>
      <w:r>
        <w:t>weights</w:t>
      </w:r>
      <w:proofErr w:type="spellEnd"/>
      <w:r>
        <w:t>(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03C639D6" w14:textId="77777777" w:rsidR="00F452C2" w:rsidRDefault="00F452C2" w:rsidP="00F452C2">
      <w:r>
        <w:t xml:space="preserve">                                        cnt += 1</w:t>
      </w:r>
    </w:p>
    <w:p w14:paraId="66A567A2" w14:textId="77777777" w:rsidR="00F452C2" w:rsidRDefault="00F452C2" w:rsidP="00F452C2">
      <w:r>
        <w:t xml:space="preserve">                                    }</w:t>
      </w:r>
    </w:p>
    <w:p w14:paraId="7285A816" w14:textId="77777777" w:rsidR="00F452C2" w:rsidRDefault="00F452C2" w:rsidP="00F452C2">
      <w:r>
        <w:t xml:space="preserve">                                }</w:t>
      </w:r>
    </w:p>
    <w:p w14:paraId="0C8E45F6" w14:textId="77777777" w:rsidR="00F452C2" w:rsidRDefault="00F452C2" w:rsidP="00F452C2">
      <w:r>
        <w:t xml:space="preserve">                            }</w:t>
      </w:r>
    </w:p>
    <w:p w14:paraId="491EAC7C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avgWeight</w:t>
      </w:r>
      <w:proofErr w:type="spellEnd"/>
      <w:r>
        <w:t xml:space="preserve"> = </w:t>
      </w:r>
      <w:proofErr w:type="spellStart"/>
      <w:r>
        <w:t>testWeight</w:t>
      </w:r>
      <w:proofErr w:type="spellEnd"/>
      <w:r>
        <w:t xml:space="preserve"> / cnt</w:t>
      </w:r>
    </w:p>
    <w:p w14:paraId="38CBDAC7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cellRelPos.stepCount</w:t>
      </w:r>
      <w:proofErr w:type="spellEnd"/>
    </w:p>
    <w:p w14:paraId="7F94D3F0" w14:textId="77777777" w:rsidR="00F452C2" w:rsidRDefault="00F452C2" w:rsidP="00F452C2">
      <w:r>
        <w:t xml:space="preserve">                            </w:t>
      </w:r>
      <w:proofErr w:type="spellStart"/>
      <w:r>
        <w:t>distances</w:t>
      </w:r>
      <w:proofErr w:type="spellEnd"/>
      <w:r>
        <w:t xml:space="preserve"> = </w:t>
      </w:r>
      <w:proofErr w:type="spellStart"/>
      <w:r>
        <w:t>distances</w:t>
      </w:r>
      <w:proofErr w:type="spellEnd"/>
      <w:r>
        <w:t xml:space="preserve"> :+ </w:t>
      </w:r>
      <w:proofErr w:type="spellStart"/>
      <w:r>
        <w:t>stepDistance.toDouble</w:t>
      </w:r>
      <w:proofErr w:type="spellEnd"/>
    </w:p>
    <w:p w14:paraId="0B93A19E" w14:textId="77777777" w:rsidR="00F452C2" w:rsidRDefault="00F452C2" w:rsidP="00F452C2">
      <w:r>
        <w:t xml:space="preserve">                            //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weights</w:t>
      </w:r>
      <w:proofErr w:type="spellEnd"/>
    </w:p>
    <w:p w14:paraId="39ABCE97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avgWeight</w:t>
      </w:r>
      <w:proofErr w:type="spellEnd"/>
      <w:r>
        <w:t xml:space="preserve"> &gt; 1500000)</w:t>
      </w:r>
    </w:p>
    <w:p w14:paraId="0F21466F" w14:textId="77777777" w:rsidR="00F452C2" w:rsidRDefault="00F452C2" w:rsidP="00F452C2">
      <w:r>
        <w:t xml:space="preserve">                                {</w:t>
      </w:r>
    </w:p>
    <w:p w14:paraId="0A97C00F" w14:textId="77777777" w:rsidR="00F452C2" w:rsidRDefault="00F452C2" w:rsidP="00F452C2">
      <w:r>
        <w:t xml:space="preserve">                                    </w:t>
      </w:r>
      <w:proofErr w:type="spellStart"/>
      <w:r>
        <w:t>distances</w:t>
      </w:r>
      <w:proofErr w:type="spellEnd"/>
      <w:r>
        <w:t xml:space="preserve">(distances.size-1) += </w:t>
      </w:r>
      <w:proofErr w:type="spellStart"/>
      <w:r>
        <w:t>stepDistance</w:t>
      </w:r>
      <w:proofErr w:type="spellEnd"/>
      <w:r>
        <w:t xml:space="preserve"> / 2</w:t>
      </w:r>
    </w:p>
    <w:p w14:paraId="7AAFA79C" w14:textId="77777777" w:rsidR="00F452C2" w:rsidRDefault="00F452C2" w:rsidP="00F452C2">
      <w:r>
        <w:t xml:space="preserve">                                }</w:t>
      </w:r>
    </w:p>
    <w:p w14:paraId="3FBDF34C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avgWeight</w:t>
      </w:r>
      <w:proofErr w:type="spellEnd"/>
      <w:r>
        <w:t xml:space="preserve"> &lt; 1500000 &amp;&amp; </w:t>
      </w:r>
      <w:proofErr w:type="spellStart"/>
      <w:r>
        <w:t>avgWeight</w:t>
      </w:r>
      <w:proofErr w:type="spellEnd"/>
      <w:r>
        <w:t xml:space="preserve"> &gt; 1000000 &amp;&amp; </w:t>
      </w:r>
      <w:proofErr w:type="spellStart"/>
      <w:r>
        <w:t>bot.energy</w:t>
      </w:r>
      <w:proofErr w:type="spellEnd"/>
      <w:r>
        <w:t xml:space="preserve"> &gt; 2500)</w:t>
      </w:r>
    </w:p>
    <w:p w14:paraId="752B8C8A" w14:textId="77777777" w:rsidR="00F452C2" w:rsidRDefault="00F452C2" w:rsidP="00F452C2">
      <w:r>
        <w:t xml:space="preserve">                                {</w:t>
      </w:r>
    </w:p>
    <w:p w14:paraId="22BB737C" w14:textId="77777777" w:rsidR="00F452C2" w:rsidRDefault="00F452C2" w:rsidP="00F452C2">
      <w:r>
        <w:t xml:space="preserve">                                    </w:t>
      </w:r>
      <w:proofErr w:type="spellStart"/>
      <w:r>
        <w:t>distances</w:t>
      </w:r>
      <w:proofErr w:type="spellEnd"/>
      <w:r>
        <w:t xml:space="preserve">(distances.size-1) -= </w:t>
      </w:r>
      <w:proofErr w:type="spellStart"/>
      <w:r>
        <w:t>stepDistance</w:t>
      </w:r>
      <w:proofErr w:type="spellEnd"/>
      <w:r>
        <w:t xml:space="preserve"> / 3</w:t>
      </w:r>
    </w:p>
    <w:p w14:paraId="0C4A1E83" w14:textId="77777777" w:rsidR="00F452C2" w:rsidRDefault="00F452C2" w:rsidP="00F452C2">
      <w:r>
        <w:t xml:space="preserve">                                }</w:t>
      </w:r>
    </w:p>
    <w:p w14:paraId="12813F7D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avgWeight</w:t>
      </w:r>
      <w:proofErr w:type="spellEnd"/>
      <w:r>
        <w:t xml:space="preserve"> &lt; 1000000)</w:t>
      </w:r>
    </w:p>
    <w:p w14:paraId="036D6539" w14:textId="77777777" w:rsidR="00F452C2" w:rsidRDefault="00F452C2" w:rsidP="00F452C2">
      <w:r>
        <w:t xml:space="preserve">                                {</w:t>
      </w:r>
    </w:p>
    <w:p w14:paraId="16D0E1C6" w14:textId="77777777" w:rsidR="00F452C2" w:rsidRDefault="00F452C2" w:rsidP="00F452C2">
      <w:r>
        <w:t xml:space="preserve">                                    </w:t>
      </w:r>
      <w:proofErr w:type="spellStart"/>
      <w:r>
        <w:t>distances</w:t>
      </w:r>
      <w:proofErr w:type="spellEnd"/>
      <w:r>
        <w:t xml:space="preserve">(distances.size-1) -= </w:t>
      </w:r>
      <w:proofErr w:type="spellStart"/>
      <w:r>
        <w:t>stepDistance</w:t>
      </w:r>
      <w:proofErr w:type="spellEnd"/>
      <w:r>
        <w:t xml:space="preserve"> / 2</w:t>
      </w:r>
    </w:p>
    <w:p w14:paraId="667226E5" w14:textId="77777777" w:rsidR="00F452C2" w:rsidRDefault="00F452C2" w:rsidP="00F452C2">
      <w:r>
        <w:t xml:space="preserve">                                }</w:t>
      </w:r>
    </w:p>
    <w:p w14:paraId="444B0159" w14:textId="77777777" w:rsidR="00F452C2" w:rsidRDefault="00F452C2" w:rsidP="00F452C2">
      <w:r>
        <w:lastRenderedPageBreak/>
        <w:t xml:space="preserve">                        </w:t>
      </w:r>
    </w:p>
    <w:p w14:paraId="0C7F8B3A" w14:textId="77777777" w:rsidR="00F452C2" w:rsidRDefault="00F452C2" w:rsidP="00F452C2">
      <w:r>
        <w:t xml:space="preserve">                        </w:t>
      </w:r>
      <w:proofErr w:type="spellStart"/>
      <w:r>
        <w:t>case</w:t>
      </w:r>
      <w:proofErr w:type="spellEnd"/>
      <w:r>
        <w:t xml:space="preserve"> 'B' =&gt; </w:t>
      </w:r>
    </w:p>
    <w:p w14:paraId="140CE606" w14:textId="77777777" w:rsidR="00F452C2" w:rsidRDefault="00F452C2" w:rsidP="00F452C2">
      <w:r>
        <w:t xml:space="preserve">                            </w:t>
      </w:r>
      <w:proofErr w:type="spellStart"/>
      <w:r>
        <w:t>indexes</w:t>
      </w:r>
      <w:proofErr w:type="spellEnd"/>
      <w:r>
        <w:t xml:space="preserve"> = </w:t>
      </w:r>
      <w:proofErr w:type="spellStart"/>
      <w:r>
        <w:t>indexes</w:t>
      </w:r>
      <w:proofErr w:type="spellEnd"/>
      <w:r>
        <w:t xml:space="preserve"> :+ i</w:t>
      </w:r>
    </w:p>
    <w:p w14:paraId="4DE11F43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testWeight</w:t>
      </w:r>
      <w:proofErr w:type="spellEnd"/>
      <w:r>
        <w:t xml:space="preserve"> = 0.0</w:t>
      </w:r>
    </w:p>
    <w:p w14:paraId="50793830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cnt = 0</w:t>
      </w:r>
    </w:p>
    <w:p w14:paraId="556D6406" w14:textId="77777777" w:rsidR="00F452C2" w:rsidRDefault="00F452C2" w:rsidP="00F452C2">
      <w:r>
        <w:t xml:space="preserve">                            </w:t>
      </w:r>
      <w:proofErr w:type="spellStart"/>
      <w:r>
        <w:t>for</w:t>
      </w:r>
      <w:proofErr w:type="spellEnd"/>
      <w:r>
        <w:t xml:space="preserve"> (x &lt;- -4 to 4) {</w:t>
      </w:r>
    </w:p>
    <w:p w14:paraId="60A32B2B" w14:textId="77777777" w:rsidR="00F452C2" w:rsidRDefault="00F452C2" w:rsidP="00F452C2">
      <w:r>
        <w:t xml:space="preserve">                                </w:t>
      </w:r>
      <w:proofErr w:type="spellStart"/>
      <w:r>
        <w:t>for</w:t>
      </w:r>
      <w:proofErr w:type="spellEnd"/>
      <w:r>
        <w:t xml:space="preserve"> (y &lt;- -4 to 4) {</w:t>
      </w:r>
    </w:p>
    <w:p w14:paraId="6EBC0D86" w14:textId="77777777" w:rsidR="00F452C2" w:rsidRDefault="00F452C2" w:rsidP="00F452C2">
      <w:r>
        <w:t xml:space="preserve">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cellRelPos</w:t>
      </w:r>
      <w:proofErr w:type="spellEnd"/>
      <w:r>
        <w:t xml:space="preserve"> + XY(x, y)</w:t>
      </w:r>
    </w:p>
    <w:p w14:paraId="3F5FC604" w14:textId="77777777" w:rsidR="00F452C2" w:rsidRDefault="00F452C2" w:rsidP="00F452C2">
      <w:r>
        <w:t xml:space="preserve">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>)) {</w:t>
      </w:r>
    </w:p>
    <w:p w14:paraId="583C5680" w14:textId="77777777" w:rsidR="00F452C2" w:rsidRDefault="00F452C2" w:rsidP="00F452C2">
      <w:r>
        <w:t xml:space="preserve">                                        </w:t>
      </w:r>
      <w:proofErr w:type="spellStart"/>
      <w:r>
        <w:t>testWeight</w:t>
      </w:r>
      <w:proofErr w:type="spellEnd"/>
      <w:r>
        <w:t xml:space="preserve"> += </w:t>
      </w:r>
      <w:proofErr w:type="spellStart"/>
      <w:r>
        <w:t>weights</w:t>
      </w:r>
      <w:proofErr w:type="spellEnd"/>
      <w:r>
        <w:t>(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1DCF5E8B" w14:textId="77777777" w:rsidR="00F452C2" w:rsidRDefault="00F452C2" w:rsidP="00F452C2">
      <w:r>
        <w:t xml:space="preserve">                                        cnt += 1</w:t>
      </w:r>
    </w:p>
    <w:p w14:paraId="376ABF82" w14:textId="77777777" w:rsidR="00F452C2" w:rsidRDefault="00F452C2" w:rsidP="00F452C2">
      <w:r>
        <w:t xml:space="preserve">                                    }</w:t>
      </w:r>
    </w:p>
    <w:p w14:paraId="15419CDF" w14:textId="77777777" w:rsidR="00F452C2" w:rsidRDefault="00F452C2" w:rsidP="00F452C2">
      <w:r>
        <w:t xml:space="preserve">                                }</w:t>
      </w:r>
    </w:p>
    <w:p w14:paraId="112BC4CC" w14:textId="77777777" w:rsidR="00F452C2" w:rsidRDefault="00F452C2" w:rsidP="00F452C2">
      <w:r>
        <w:t xml:space="preserve">                            }</w:t>
      </w:r>
    </w:p>
    <w:p w14:paraId="572978E9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avgWeight</w:t>
      </w:r>
      <w:proofErr w:type="spellEnd"/>
      <w:r>
        <w:t xml:space="preserve"> = </w:t>
      </w:r>
      <w:proofErr w:type="spellStart"/>
      <w:r>
        <w:t>testWeight</w:t>
      </w:r>
      <w:proofErr w:type="spellEnd"/>
      <w:r>
        <w:t xml:space="preserve"> / cnt</w:t>
      </w:r>
    </w:p>
    <w:p w14:paraId="6D106253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cellRelPos.stepCount</w:t>
      </w:r>
      <w:proofErr w:type="spellEnd"/>
    </w:p>
    <w:p w14:paraId="289908A2" w14:textId="77777777" w:rsidR="00F452C2" w:rsidRDefault="00F452C2" w:rsidP="00F452C2">
      <w:r>
        <w:t xml:space="preserve">                            </w:t>
      </w:r>
      <w:proofErr w:type="spellStart"/>
      <w:r>
        <w:t>distances</w:t>
      </w:r>
      <w:proofErr w:type="spellEnd"/>
      <w:r>
        <w:t xml:space="preserve"> = </w:t>
      </w:r>
      <w:proofErr w:type="spellStart"/>
      <w:r>
        <w:t>distances</w:t>
      </w:r>
      <w:proofErr w:type="spellEnd"/>
      <w:r>
        <w:t xml:space="preserve"> :+ </w:t>
      </w:r>
      <w:proofErr w:type="spellStart"/>
      <w:r>
        <w:t>stepDistance.toDouble</w:t>
      </w:r>
      <w:proofErr w:type="spellEnd"/>
    </w:p>
    <w:p w14:paraId="11ECF9B5" w14:textId="77777777" w:rsidR="00F452C2" w:rsidRDefault="00F452C2" w:rsidP="00F452C2">
      <w:r>
        <w:t xml:space="preserve">                            //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distance</w:t>
      </w:r>
      <w:proofErr w:type="spellEnd"/>
    </w:p>
    <w:p w14:paraId="4B3459D6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avgWeight</w:t>
      </w:r>
      <w:proofErr w:type="spellEnd"/>
      <w:r>
        <w:t xml:space="preserve"> &gt; 1500000)</w:t>
      </w:r>
    </w:p>
    <w:p w14:paraId="326752B7" w14:textId="77777777" w:rsidR="00F452C2" w:rsidRDefault="00F452C2" w:rsidP="00F452C2">
      <w:r>
        <w:t xml:space="preserve">                                {</w:t>
      </w:r>
    </w:p>
    <w:p w14:paraId="40DD0681" w14:textId="77777777" w:rsidR="00F452C2" w:rsidRDefault="00F452C2" w:rsidP="00F452C2">
      <w:r>
        <w:t xml:space="preserve">                                    </w:t>
      </w:r>
      <w:proofErr w:type="spellStart"/>
      <w:r>
        <w:t>distances</w:t>
      </w:r>
      <w:proofErr w:type="spellEnd"/>
      <w:r>
        <w:t xml:space="preserve">(distances.size-1) += </w:t>
      </w:r>
      <w:proofErr w:type="spellStart"/>
      <w:r>
        <w:t>stepDistance</w:t>
      </w:r>
      <w:proofErr w:type="spellEnd"/>
      <w:r>
        <w:t xml:space="preserve"> / 2</w:t>
      </w:r>
    </w:p>
    <w:p w14:paraId="7A4F5C66" w14:textId="77777777" w:rsidR="00F452C2" w:rsidRDefault="00F452C2" w:rsidP="00F452C2">
      <w:r>
        <w:t xml:space="preserve">                                }</w:t>
      </w:r>
    </w:p>
    <w:p w14:paraId="5198B794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avgWeight</w:t>
      </w:r>
      <w:proofErr w:type="spellEnd"/>
      <w:r>
        <w:t xml:space="preserve"> &lt; 1500000 &amp;&amp; </w:t>
      </w:r>
      <w:proofErr w:type="spellStart"/>
      <w:r>
        <w:t>avgWeight</w:t>
      </w:r>
      <w:proofErr w:type="spellEnd"/>
      <w:r>
        <w:t xml:space="preserve"> &gt; 1000000 &amp;&amp; </w:t>
      </w:r>
      <w:proofErr w:type="spellStart"/>
      <w:r>
        <w:t>bot.energy</w:t>
      </w:r>
      <w:proofErr w:type="spellEnd"/>
      <w:r>
        <w:t xml:space="preserve"> &gt; 2500)</w:t>
      </w:r>
    </w:p>
    <w:p w14:paraId="6AC792C9" w14:textId="77777777" w:rsidR="00F452C2" w:rsidRDefault="00F452C2" w:rsidP="00F452C2">
      <w:r>
        <w:t xml:space="preserve">                                {</w:t>
      </w:r>
    </w:p>
    <w:p w14:paraId="05572A0D" w14:textId="77777777" w:rsidR="00F452C2" w:rsidRDefault="00F452C2" w:rsidP="00F452C2">
      <w:r>
        <w:t xml:space="preserve">                                    </w:t>
      </w:r>
      <w:proofErr w:type="spellStart"/>
      <w:r>
        <w:t>distances</w:t>
      </w:r>
      <w:proofErr w:type="spellEnd"/>
      <w:r>
        <w:t xml:space="preserve">(distances.size-1) -= </w:t>
      </w:r>
      <w:proofErr w:type="spellStart"/>
      <w:r>
        <w:t>stepDistance</w:t>
      </w:r>
      <w:proofErr w:type="spellEnd"/>
      <w:r>
        <w:t xml:space="preserve"> / 3</w:t>
      </w:r>
    </w:p>
    <w:p w14:paraId="7BF4E01A" w14:textId="77777777" w:rsidR="00F452C2" w:rsidRDefault="00F452C2" w:rsidP="00F452C2">
      <w:r>
        <w:t xml:space="preserve">                                }</w:t>
      </w:r>
    </w:p>
    <w:p w14:paraId="7C464C2A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avgWeight</w:t>
      </w:r>
      <w:proofErr w:type="spellEnd"/>
      <w:r>
        <w:t xml:space="preserve"> &lt; 1000000)</w:t>
      </w:r>
    </w:p>
    <w:p w14:paraId="2FE4D7E0" w14:textId="77777777" w:rsidR="00F452C2" w:rsidRDefault="00F452C2" w:rsidP="00F452C2">
      <w:r>
        <w:t xml:space="preserve">                                {</w:t>
      </w:r>
    </w:p>
    <w:p w14:paraId="793A8683" w14:textId="77777777" w:rsidR="00F452C2" w:rsidRDefault="00F452C2" w:rsidP="00F452C2">
      <w:r>
        <w:t xml:space="preserve">                                    </w:t>
      </w:r>
      <w:proofErr w:type="spellStart"/>
      <w:r>
        <w:t>distances</w:t>
      </w:r>
      <w:proofErr w:type="spellEnd"/>
      <w:r>
        <w:t xml:space="preserve">(distances.size-1) -= </w:t>
      </w:r>
      <w:proofErr w:type="spellStart"/>
      <w:r>
        <w:t>stepDistance</w:t>
      </w:r>
      <w:proofErr w:type="spellEnd"/>
      <w:r>
        <w:t xml:space="preserve"> / 2</w:t>
      </w:r>
    </w:p>
    <w:p w14:paraId="55473D22" w14:textId="77777777" w:rsidR="00F452C2" w:rsidRDefault="00F452C2" w:rsidP="00F452C2">
      <w:r>
        <w:t xml:space="preserve">                                }</w:t>
      </w:r>
    </w:p>
    <w:p w14:paraId="290130C6" w14:textId="77777777" w:rsidR="00F452C2" w:rsidRDefault="00F452C2" w:rsidP="00F452C2">
      <w:r>
        <w:t xml:space="preserve">                            </w:t>
      </w:r>
    </w:p>
    <w:p w14:paraId="2DB8D33A" w14:textId="77777777" w:rsidR="00F452C2" w:rsidRDefault="00F452C2" w:rsidP="00F452C2">
      <w:r>
        <w:t xml:space="preserve">                        </w:t>
      </w:r>
      <w:proofErr w:type="spellStart"/>
      <w:r>
        <w:t>case</w:t>
      </w:r>
      <w:proofErr w:type="spellEnd"/>
      <w:r>
        <w:t xml:space="preserve"> _ =&gt;</w:t>
      </w:r>
    </w:p>
    <w:p w14:paraId="268C33DC" w14:textId="77777777" w:rsidR="00F452C2" w:rsidRDefault="00F452C2" w:rsidP="00F452C2">
      <w:r>
        <w:t xml:space="preserve">                        </w:t>
      </w:r>
    </w:p>
    <w:p w14:paraId="6BAE45F4" w14:textId="77777777" w:rsidR="00F452C2" w:rsidRDefault="00F452C2" w:rsidP="00F452C2"/>
    <w:p w14:paraId="17BE82FA" w14:textId="77777777" w:rsidR="00F452C2" w:rsidRDefault="00F452C2" w:rsidP="00F452C2">
      <w:r>
        <w:t xml:space="preserve">                    }</w:t>
      </w:r>
    </w:p>
    <w:p w14:paraId="02B36280" w14:textId="77777777" w:rsidR="00F452C2" w:rsidRDefault="00F452C2" w:rsidP="00F452C2">
      <w:r>
        <w:t xml:space="preserve">                }</w:t>
      </w:r>
    </w:p>
    <w:p w14:paraId="36D68C63" w14:textId="77777777" w:rsidR="00F452C2" w:rsidRDefault="00F452C2" w:rsidP="00F452C2">
      <w:r>
        <w:t xml:space="preserve">        </w:t>
      </w:r>
    </w:p>
    <w:p w14:paraId="5FD47B2C" w14:textId="77777777" w:rsidR="00F452C2" w:rsidRDefault="00F452C2" w:rsidP="00F452C2">
      <w:r>
        <w:t xml:space="preserve">        }</w:t>
      </w:r>
    </w:p>
    <w:p w14:paraId="75862338" w14:textId="77777777" w:rsidR="00F452C2" w:rsidRDefault="00F452C2" w:rsidP="00F452C2">
      <w:r>
        <w:t xml:space="preserve">        </w:t>
      </w:r>
    </w:p>
    <w:p w14:paraId="36020C30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distances.nonEmpty</w:t>
      </w:r>
      <w:proofErr w:type="spellEnd"/>
      <w:r>
        <w:t>)</w:t>
      </w:r>
    </w:p>
    <w:p w14:paraId="079A5632" w14:textId="77777777" w:rsidR="00F452C2" w:rsidRDefault="00F452C2" w:rsidP="00F452C2">
      <w:r>
        <w:t xml:space="preserve">        {</w:t>
      </w:r>
    </w:p>
    <w:p w14:paraId="46E97DF3" w14:textId="77777777" w:rsidR="00F452C2" w:rsidRDefault="00F452C2" w:rsidP="00F452C2">
      <w:r>
        <w:t xml:space="preserve">            //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0691BF8D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temp_index</w:t>
      </w:r>
      <w:proofErr w:type="spellEnd"/>
      <w:r>
        <w:t xml:space="preserve"> = </w:t>
      </w:r>
      <w:proofErr w:type="spellStart"/>
      <w:r>
        <w:t>distances.indexOf</w:t>
      </w:r>
      <w:proofErr w:type="spellEnd"/>
      <w:r>
        <w:t>(</w:t>
      </w:r>
      <w:proofErr w:type="spellStart"/>
      <w:r>
        <w:t>distances.min</w:t>
      </w:r>
      <w:proofErr w:type="spellEnd"/>
      <w:r>
        <w:t>)</w:t>
      </w:r>
    </w:p>
    <w:p w14:paraId="206E49C2" w14:textId="77777777" w:rsidR="00F452C2" w:rsidRDefault="00F452C2" w:rsidP="00F452C2">
      <w:r>
        <w:t xml:space="preserve">            // </w:t>
      </w:r>
      <w:proofErr w:type="spellStart"/>
      <w:r>
        <w:t>geting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indexed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target</w:t>
      </w:r>
      <w:proofErr w:type="spellEnd"/>
    </w:p>
    <w:p w14:paraId="42106088" w14:textId="77777777" w:rsidR="00F452C2" w:rsidRDefault="00F452C2" w:rsidP="00F452C2">
      <w:r>
        <w:t xml:space="preserve">            (</w:t>
      </w:r>
      <w:proofErr w:type="spellStart"/>
      <w:r>
        <w:t>view.relPosFromIndex</w:t>
      </w:r>
      <w:proofErr w:type="spellEnd"/>
      <w:r>
        <w:t>(</w:t>
      </w:r>
      <w:proofErr w:type="spellStart"/>
      <w:r>
        <w:t>indexes</w:t>
      </w:r>
      <w:proofErr w:type="spellEnd"/>
      <w:r>
        <w:t>(</w:t>
      </w:r>
      <w:proofErr w:type="spellStart"/>
      <w:r>
        <w:t>temp_index</w:t>
      </w:r>
      <w:proofErr w:type="spellEnd"/>
      <w:r>
        <w:t>)))</w:t>
      </w:r>
    </w:p>
    <w:p w14:paraId="09541F12" w14:textId="77777777" w:rsidR="00F452C2" w:rsidRDefault="00F452C2" w:rsidP="00F452C2">
      <w:r>
        <w:t xml:space="preserve">        }</w:t>
      </w:r>
    </w:p>
    <w:p w14:paraId="7B38AAF6" w14:textId="77777777" w:rsidR="00F452C2" w:rsidRDefault="00F452C2" w:rsidP="00F452C2">
      <w:r>
        <w:t xml:space="preserve">        </w:t>
      </w:r>
      <w:proofErr w:type="spellStart"/>
      <w:r>
        <w:t>else</w:t>
      </w:r>
      <w:proofErr w:type="spellEnd"/>
    </w:p>
    <w:p w14:paraId="48038CC3" w14:textId="77777777" w:rsidR="00F452C2" w:rsidRDefault="00F452C2" w:rsidP="00F452C2">
      <w:r>
        <w:t xml:space="preserve">        {</w:t>
      </w:r>
    </w:p>
    <w:p w14:paraId="4B3BF62C" w14:textId="77777777" w:rsidR="00F452C2" w:rsidRDefault="00F452C2" w:rsidP="00F452C2">
      <w:r>
        <w:t xml:space="preserve">            (XY(0,1))</w:t>
      </w:r>
    </w:p>
    <w:p w14:paraId="565FCDF3" w14:textId="77777777" w:rsidR="00F452C2" w:rsidRDefault="00F452C2" w:rsidP="00F452C2">
      <w:r>
        <w:t xml:space="preserve">        }</w:t>
      </w:r>
    </w:p>
    <w:p w14:paraId="346CC68F" w14:textId="77777777" w:rsidR="00F452C2" w:rsidRDefault="00F452C2" w:rsidP="00F452C2">
      <w:r>
        <w:t xml:space="preserve">    }</w:t>
      </w:r>
    </w:p>
    <w:p w14:paraId="4C0A2946" w14:textId="77777777" w:rsidR="00F452C2" w:rsidRDefault="00F452C2" w:rsidP="00F452C2"/>
    <w:p w14:paraId="3CDE4DA7" w14:textId="77777777" w:rsidR="00F452C2" w:rsidRDefault="00F452C2" w:rsidP="00F452C2"/>
    <w:p w14:paraId="3755D6BC" w14:textId="77777777" w:rsidR="00F452C2" w:rsidRDefault="00F452C2" w:rsidP="00F452C2">
      <w:r>
        <w:t xml:space="preserve">    // a*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731BC6AE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aStarPathfind</w:t>
      </w:r>
      <w:proofErr w:type="spellEnd"/>
      <w:r>
        <w:t>(</w:t>
      </w:r>
      <w:proofErr w:type="spellStart"/>
      <w:r>
        <w:t>cells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startingPoint</w:t>
      </w:r>
      <w:proofErr w:type="spellEnd"/>
      <w:r>
        <w:t xml:space="preserve">: XY, </w:t>
      </w:r>
      <w:proofErr w:type="spellStart"/>
      <w:r>
        <w:t>view</w:t>
      </w:r>
      <w:proofErr w:type="spellEnd"/>
      <w:r>
        <w:t xml:space="preserve">: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destination</w:t>
      </w:r>
      <w:proofErr w:type="spellEnd"/>
      <w:r>
        <w:t xml:space="preserve">: XY, bot: Bot, </w:t>
      </w:r>
      <w:proofErr w:type="spellStart"/>
      <w:r>
        <w:t>weights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[</w:t>
      </w:r>
      <w:proofErr w:type="spellStart"/>
      <w:r>
        <w:t>Double</w:t>
      </w:r>
      <w:proofErr w:type="spellEnd"/>
      <w:r>
        <w:t>]) = {</w:t>
      </w:r>
    </w:p>
    <w:p w14:paraId="0BA1FFFE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open_list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 xml:space="preserve">[XY]() //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it </w:t>
      </w:r>
      <w:proofErr w:type="spellStart"/>
      <w:r>
        <w:t>selected</w:t>
      </w:r>
      <w:proofErr w:type="spellEnd"/>
      <w:r>
        <w:t xml:space="preserve"> </w:t>
      </w:r>
    </w:p>
    <w:p w14:paraId="60E673A3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open_list_f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</w:t>
      </w:r>
      <w:proofErr w:type="spellStart"/>
      <w:r>
        <w:t>Double</w:t>
      </w:r>
      <w:proofErr w:type="spellEnd"/>
      <w:r>
        <w:t xml:space="preserve">]() //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03EF0F2F" w14:textId="77777777" w:rsidR="00F452C2" w:rsidRDefault="00F452C2" w:rsidP="00F452C2">
      <w:r>
        <w:t xml:space="preserve">        //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are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lis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saving</w:t>
      </w:r>
      <w:proofErr w:type="spellEnd"/>
    </w:p>
    <w:p w14:paraId="05261ED2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closed_list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</w:t>
      </w:r>
      <w:proofErr w:type="spellStart"/>
      <w:r>
        <w:t>Boolean</w:t>
      </w:r>
      <w:proofErr w:type="spellEnd"/>
      <w:r>
        <w:t xml:space="preserve">]() //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2279203A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</w:t>
      </w:r>
      <w:proofErr w:type="spellStart"/>
      <w:r>
        <w:t>Int</w:t>
      </w:r>
      <w:proofErr w:type="spellEnd"/>
      <w:r>
        <w:t xml:space="preserve">]() //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. </w:t>
      </w:r>
      <w:proofErr w:type="spellStart"/>
      <w:r>
        <w:t>parent</w:t>
      </w:r>
      <w:proofErr w:type="spellEnd"/>
      <w:r>
        <w:t>(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=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1BD624EB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parent_coordinates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 xml:space="preserve">[XY]() //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. </w:t>
      </w:r>
      <w:proofErr w:type="spellStart"/>
      <w:r>
        <w:t>parent</w:t>
      </w:r>
      <w:proofErr w:type="spellEnd"/>
      <w:r>
        <w:t>(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=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coordinates</w:t>
      </w:r>
      <w:proofErr w:type="spellEnd"/>
    </w:p>
    <w:p w14:paraId="015308AB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g = </w:t>
      </w:r>
      <w:proofErr w:type="spellStart"/>
      <w:r>
        <w:t>ListBuffer</w:t>
      </w:r>
      <w:proofErr w:type="spellEnd"/>
      <w:r>
        <w:t>[</w:t>
      </w:r>
      <w:proofErr w:type="spellStart"/>
      <w:r>
        <w:t>Float</w:t>
      </w:r>
      <w:proofErr w:type="spellEnd"/>
      <w:r>
        <w:t xml:space="preserve">]() // g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g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fom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pair</w:t>
      </w:r>
      <w:proofErr w:type="spellEnd"/>
    </w:p>
    <w:p w14:paraId="69802B8F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f = </w:t>
      </w:r>
      <w:proofErr w:type="spellStart"/>
      <w:r>
        <w:t>ListBuffer</w:t>
      </w:r>
      <w:proofErr w:type="spellEnd"/>
      <w:r>
        <w:t>[</w:t>
      </w:r>
      <w:proofErr w:type="spellStart"/>
      <w:r>
        <w:t>Float</w:t>
      </w:r>
      <w:proofErr w:type="spellEnd"/>
      <w:r>
        <w:t xml:space="preserve">]() // g + h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751409EE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h = </w:t>
      </w:r>
      <w:proofErr w:type="spellStart"/>
      <w:r>
        <w:t>ListBuffer</w:t>
      </w:r>
      <w:proofErr w:type="spellEnd"/>
      <w:r>
        <w:t>[</w:t>
      </w:r>
      <w:proofErr w:type="spellStart"/>
      <w:r>
        <w:t>Float</w:t>
      </w:r>
      <w:proofErr w:type="spellEnd"/>
      <w:r>
        <w:t xml:space="preserve">]() // h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h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pair</w:t>
      </w:r>
      <w:proofErr w:type="spellEnd"/>
    </w:p>
    <w:p w14:paraId="1CCDD3DE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foundDest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 //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1F45AE69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loopingPos</w:t>
      </w:r>
      <w:proofErr w:type="spellEnd"/>
      <w:r>
        <w:t xml:space="preserve"> = </w:t>
      </w:r>
      <w:proofErr w:type="spellStart"/>
      <w:r>
        <w:t>startingPoint</w:t>
      </w:r>
      <w:proofErr w:type="spellEnd"/>
      <w:r>
        <w:t xml:space="preserve">; //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4F40C5EA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 xml:space="preserve">[XY]() // </w:t>
      </w:r>
      <w:proofErr w:type="spellStart"/>
      <w:r>
        <w:t>founded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coordinates</w:t>
      </w:r>
      <w:proofErr w:type="spellEnd"/>
    </w:p>
    <w:p w14:paraId="02F57EB3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path_index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</w:t>
      </w:r>
      <w:proofErr w:type="spellStart"/>
      <w:r>
        <w:t>Int</w:t>
      </w:r>
      <w:proofErr w:type="spellEnd"/>
      <w:r>
        <w:t xml:space="preserve">]() //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1F0A4098" w14:textId="77777777" w:rsidR="00F452C2" w:rsidRDefault="00F452C2" w:rsidP="00F452C2"/>
    <w:p w14:paraId="675CB719" w14:textId="77777777" w:rsidR="00F452C2" w:rsidRDefault="00F452C2" w:rsidP="00F452C2">
      <w:r>
        <w:t xml:space="preserve">        //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lists</w:t>
      </w:r>
      <w:proofErr w:type="spellEnd"/>
    </w:p>
    <w:p w14:paraId="6AE92D8B" w14:textId="77777777" w:rsidR="00F452C2" w:rsidRDefault="00F452C2" w:rsidP="00F452C2">
      <w:r>
        <w:t xml:space="preserve">        </w:t>
      </w:r>
      <w:proofErr w:type="spellStart"/>
      <w:r>
        <w:t>for</w:t>
      </w:r>
      <w:proofErr w:type="spellEnd"/>
      <w:r>
        <w:t xml:space="preserve">(i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cells.length</w:t>
      </w:r>
      <w:proofErr w:type="spellEnd"/>
      <w:r>
        <w:t>)</w:t>
      </w:r>
    </w:p>
    <w:p w14:paraId="0E852A2E" w14:textId="77777777" w:rsidR="00F452C2" w:rsidRDefault="00F452C2" w:rsidP="00F452C2">
      <w:r>
        <w:t xml:space="preserve">        {</w:t>
      </w:r>
    </w:p>
    <w:p w14:paraId="25AFE3C8" w14:textId="77777777" w:rsidR="00F452C2" w:rsidRDefault="00F452C2" w:rsidP="00F452C2">
      <w:r>
        <w:t xml:space="preserve">            </w:t>
      </w:r>
      <w:proofErr w:type="spellStart"/>
      <w:r>
        <w:t>closed_list</w:t>
      </w:r>
      <w:proofErr w:type="spellEnd"/>
      <w:r>
        <w:t xml:space="preserve"> = </w:t>
      </w:r>
      <w:proofErr w:type="spellStart"/>
      <w:r>
        <w:t>closed_list</w:t>
      </w:r>
      <w:proofErr w:type="spellEnd"/>
      <w:r>
        <w:t xml:space="preserve"> :+ </w:t>
      </w:r>
      <w:proofErr w:type="spellStart"/>
      <w:r>
        <w:t>false</w:t>
      </w:r>
      <w:proofErr w:type="spellEnd"/>
    </w:p>
    <w:p w14:paraId="67C2248E" w14:textId="77777777" w:rsidR="00F452C2" w:rsidRDefault="00F452C2" w:rsidP="00F452C2">
      <w:r>
        <w:t xml:space="preserve">           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parent</w:t>
      </w:r>
      <w:proofErr w:type="spellEnd"/>
      <w:r>
        <w:t xml:space="preserve"> :+ -1</w:t>
      </w:r>
    </w:p>
    <w:p w14:paraId="1E013E92" w14:textId="77777777" w:rsidR="00F452C2" w:rsidRDefault="00F452C2" w:rsidP="00F452C2">
      <w:r>
        <w:t xml:space="preserve">            </w:t>
      </w:r>
      <w:proofErr w:type="spellStart"/>
      <w:r>
        <w:t>parent_coordinates</w:t>
      </w:r>
      <w:proofErr w:type="spellEnd"/>
      <w:r>
        <w:t xml:space="preserve"> = </w:t>
      </w:r>
      <w:proofErr w:type="spellStart"/>
      <w:r>
        <w:t>parent_coordinates</w:t>
      </w:r>
      <w:proofErr w:type="spellEnd"/>
      <w:r>
        <w:t xml:space="preserve"> :+ XY(-1,-1)</w:t>
      </w:r>
    </w:p>
    <w:p w14:paraId="30CA187E" w14:textId="77777777" w:rsidR="00F452C2" w:rsidRDefault="00F452C2" w:rsidP="00F452C2">
      <w:r>
        <w:t xml:space="preserve">            g = g :+ </w:t>
      </w:r>
      <w:proofErr w:type="spellStart"/>
      <w:r>
        <w:t>Float.MaxValue</w:t>
      </w:r>
      <w:proofErr w:type="spellEnd"/>
    </w:p>
    <w:p w14:paraId="541A6F1E" w14:textId="77777777" w:rsidR="00F452C2" w:rsidRDefault="00F452C2" w:rsidP="00F452C2">
      <w:r>
        <w:t xml:space="preserve">            f = f :+ </w:t>
      </w:r>
      <w:proofErr w:type="spellStart"/>
      <w:r>
        <w:t>Float.MaxValue</w:t>
      </w:r>
      <w:proofErr w:type="spellEnd"/>
    </w:p>
    <w:p w14:paraId="1525A778" w14:textId="77777777" w:rsidR="00F452C2" w:rsidRDefault="00F452C2" w:rsidP="00F452C2">
      <w:r>
        <w:t xml:space="preserve">            h = h :+ </w:t>
      </w:r>
      <w:proofErr w:type="spellStart"/>
      <w:r>
        <w:t>Float.MaxValue</w:t>
      </w:r>
      <w:proofErr w:type="spellEnd"/>
    </w:p>
    <w:p w14:paraId="60966AB4" w14:textId="77777777" w:rsidR="00F452C2" w:rsidRDefault="00F452C2" w:rsidP="00F452C2">
      <w:r>
        <w:t xml:space="preserve">        }</w:t>
      </w:r>
    </w:p>
    <w:p w14:paraId="05885981" w14:textId="77777777" w:rsidR="00F452C2" w:rsidRDefault="00F452C2" w:rsidP="00F452C2">
      <w:r>
        <w:t xml:space="preserve">        </w:t>
      </w:r>
    </w:p>
    <w:p w14:paraId="5ADE62BC" w14:textId="77777777" w:rsidR="00F452C2" w:rsidRDefault="00F452C2" w:rsidP="00F452C2">
      <w:r>
        <w:t xml:space="preserve">        //bot.log(</w:t>
      </w:r>
      <w:proofErr w:type="spellStart"/>
      <w:r>
        <w:t>cells.size.toString</w:t>
      </w:r>
      <w:proofErr w:type="spellEnd"/>
      <w:r>
        <w:t>)</w:t>
      </w:r>
    </w:p>
    <w:p w14:paraId="207E9AF8" w14:textId="77777777" w:rsidR="00F452C2" w:rsidRDefault="00F452C2" w:rsidP="00F452C2">
      <w:r>
        <w:t xml:space="preserve">        </w:t>
      </w:r>
    </w:p>
    <w:p w14:paraId="340BD950" w14:textId="77777777" w:rsidR="00F452C2" w:rsidRDefault="00F452C2" w:rsidP="00F452C2">
      <w:r>
        <w:t xml:space="preserve">        // </w:t>
      </w:r>
      <w:proofErr w:type="spellStart"/>
      <w:r>
        <w:t>setuping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</w:p>
    <w:p w14:paraId="459C94E6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startingPoint</w:t>
      </w:r>
      <w:proofErr w:type="spellEnd"/>
      <w:r>
        <w:t>)</w:t>
      </w:r>
    </w:p>
    <w:p w14:paraId="2309164C" w14:textId="77777777" w:rsidR="00F452C2" w:rsidRDefault="00F452C2" w:rsidP="00F452C2">
      <w:r>
        <w:t xml:space="preserve">        </w:t>
      </w:r>
      <w:proofErr w:type="spellStart"/>
      <w:r>
        <w:t>f.update</w:t>
      </w:r>
      <w:proofErr w:type="spellEnd"/>
      <w:r>
        <w:t>(</w:t>
      </w:r>
      <w:proofErr w:type="spellStart"/>
      <w:r>
        <w:t>index</w:t>
      </w:r>
      <w:proofErr w:type="spellEnd"/>
      <w:r>
        <w:t>, (0.0).</w:t>
      </w:r>
      <w:proofErr w:type="spellStart"/>
      <w:r>
        <w:t>toFloat</w:t>
      </w:r>
      <w:proofErr w:type="spellEnd"/>
      <w:r>
        <w:t>)</w:t>
      </w:r>
    </w:p>
    <w:p w14:paraId="2EA913D0" w14:textId="77777777" w:rsidR="00F452C2" w:rsidRDefault="00F452C2" w:rsidP="00F452C2">
      <w:r>
        <w:t xml:space="preserve">        </w:t>
      </w:r>
      <w:proofErr w:type="spellStart"/>
      <w:r>
        <w:t>g.update</w:t>
      </w:r>
      <w:proofErr w:type="spellEnd"/>
      <w:r>
        <w:t>(</w:t>
      </w:r>
      <w:proofErr w:type="spellStart"/>
      <w:r>
        <w:t>index</w:t>
      </w:r>
      <w:proofErr w:type="spellEnd"/>
      <w:r>
        <w:t>, (0.0).</w:t>
      </w:r>
      <w:proofErr w:type="spellStart"/>
      <w:r>
        <w:t>toFloat</w:t>
      </w:r>
      <w:proofErr w:type="spellEnd"/>
      <w:r>
        <w:t>)</w:t>
      </w:r>
    </w:p>
    <w:p w14:paraId="2769E0DD" w14:textId="77777777" w:rsidR="00F452C2" w:rsidRDefault="00F452C2" w:rsidP="00F452C2">
      <w:r>
        <w:t xml:space="preserve">        </w:t>
      </w:r>
      <w:proofErr w:type="spellStart"/>
      <w:r>
        <w:t>h.update</w:t>
      </w:r>
      <w:proofErr w:type="spellEnd"/>
      <w:r>
        <w:t>(</w:t>
      </w:r>
      <w:proofErr w:type="spellStart"/>
      <w:r>
        <w:t>index</w:t>
      </w:r>
      <w:proofErr w:type="spellEnd"/>
      <w:r>
        <w:t>, (0.0).</w:t>
      </w:r>
      <w:proofErr w:type="spellStart"/>
      <w:r>
        <w:t>toFloat</w:t>
      </w:r>
      <w:proofErr w:type="spellEnd"/>
      <w:r>
        <w:t>)</w:t>
      </w:r>
    </w:p>
    <w:p w14:paraId="23E45102" w14:textId="77777777" w:rsidR="00F452C2" w:rsidRDefault="00F452C2" w:rsidP="00F452C2">
      <w:r>
        <w:t xml:space="preserve">        </w:t>
      </w:r>
      <w:proofErr w:type="spellStart"/>
      <w:r>
        <w:t>parent.update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</w:t>
      </w:r>
    </w:p>
    <w:p w14:paraId="09048196" w14:textId="77777777" w:rsidR="00F452C2" w:rsidRDefault="00F452C2" w:rsidP="00F452C2">
      <w:r>
        <w:t xml:space="preserve">        </w:t>
      </w:r>
      <w:proofErr w:type="spellStart"/>
      <w:r>
        <w:t>parent_coordinates.update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startingPoint</w:t>
      </w:r>
      <w:proofErr w:type="spellEnd"/>
      <w:r>
        <w:t>)</w:t>
      </w:r>
    </w:p>
    <w:p w14:paraId="0CEC1264" w14:textId="77777777" w:rsidR="00F452C2" w:rsidRDefault="00F452C2" w:rsidP="00F452C2">
      <w:r>
        <w:t xml:space="preserve">        </w:t>
      </w:r>
      <w:proofErr w:type="spellStart"/>
      <w:r>
        <w:t>open_list</w:t>
      </w:r>
      <w:proofErr w:type="spellEnd"/>
      <w:r>
        <w:t xml:space="preserve"> = </w:t>
      </w:r>
      <w:proofErr w:type="spellStart"/>
      <w:r>
        <w:t>open_list</w:t>
      </w:r>
      <w:proofErr w:type="spellEnd"/>
      <w:r>
        <w:t xml:space="preserve"> :+ </w:t>
      </w:r>
      <w:proofErr w:type="spellStart"/>
      <w:r>
        <w:t>startingPoint</w:t>
      </w:r>
      <w:proofErr w:type="spellEnd"/>
    </w:p>
    <w:p w14:paraId="578A30F6" w14:textId="77777777" w:rsidR="00F452C2" w:rsidRDefault="00F452C2" w:rsidP="00F452C2">
      <w:r>
        <w:t xml:space="preserve">        </w:t>
      </w:r>
      <w:proofErr w:type="spellStart"/>
      <w:r>
        <w:t>open_list_f</w:t>
      </w:r>
      <w:proofErr w:type="spellEnd"/>
      <w:r>
        <w:t xml:space="preserve"> = </w:t>
      </w:r>
      <w:proofErr w:type="spellStart"/>
      <w:r>
        <w:t>open_list_f</w:t>
      </w:r>
      <w:proofErr w:type="spellEnd"/>
      <w:r>
        <w:t xml:space="preserve"> :+ 0.0</w:t>
      </w:r>
    </w:p>
    <w:p w14:paraId="6B8534C4" w14:textId="77777777" w:rsidR="00F452C2" w:rsidRDefault="00F452C2" w:rsidP="00F452C2">
      <w:r>
        <w:t xml:space="preserve">        </w:t>
      </w:r>
    </w:p>
    <w:p w14:paraId="70463684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</w:t>
      </w:r>
    </w:p>
    <w:p w14:paraId="50A654C5" w14:textId="77777777" w:rsidR="00F452C2" w:rsidRDefault="00F452C2" w:rsidP="00F452C2">
      <w:r>
        <w:t xml:space="preserve">        </w:t>
      </w:r>
    </w:p>
    <w:p w14:paraId="180EFC49" w14:textId="77777777" w:rsidR="00F452C2" w:rsidRDefault="00F452C2" w:rsidP="00F452C2">
      <w:r>
        <w:t xml:space="preserve">        // </w:t>
      </w:r>
      <w:proofErr w:type="spellStart"/>
      <w:r>
        <w:t>breakable</w:t>
      </w:r>
      <w:proofErr w:type="spellEnd"/>
      <w:r>
        <w:t xml:space="preserve"> </w:t>
      </w:r>
      <w:proofErr w:type="spellStart"/>
      <w:r>
        <w:t>ussage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11F13385" w14:textId="77777777" w:rsidR="00F452C2" w:rsidRDefault="00F452C2" w:rsidP="00F452C2">
      <w:r>
        <w:t xml:space="preserve">        </w:t>
      </w:r>
      <w:proofErr w:type="spellStart"/>
      <w:r>
        <w:t>breakable</w:t>
      </w:r>
      <w:proofErr w:type="spellEnd"/>
      <w:r>
        <w:t>{</w:t>
      </w:r>
    </w:p>
    <w:p w14:paraId="6D52353A" w14:textId="77777777" w:rsidR="00F452C2" w:rsidRDefault="00F452C2" w:rsidP="00F452C2">
      <w:r>
        <w:t xml:space="preserve">            </w:t>
      </w:r>
      <w:proofErr w:type="spellStart"/>
      <w:r>
        <w:t>while</w:t>
      </w:r>
      <w:proofErr w:type="spellEnd"/>
      <w:r>
        <w:t>(!</w:t>
      </w:r>
      <w:proofErr w:type="spellStart"/>
      <w:r>
        <w:t>open_list.isEmpty</w:t>
      </w:r>
      <w:proofErr w:type="spellEnd"/>
      <w:r>
        <w:t>)</w:t>
      </w:r>
    </w:p>
    <w:p w14:paraId="05D0EFF4" w14:textId="77777777" w:rsidR="00F452C2" w:rsidRDefault="00F452C2" w:rsidP="00F452C2">
      <w:r>
        <w:t xml:space="preserve">            {</w:t>
      </w:r>
    </w:p>
    <w:p w14:paraId="3B921D1C" w14:textId="77777777" w:rsidR="00F452C2" w:rsidRDefault="00F452C2" w:rsidP="00F452C2">
      <w:r>
        <w:t xml:space="preserve">                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it</w:t>
      </w:r>
    </w:p>
    <w:p w14:paraId="6F73A139" w14:textId="77777777" w:rsidR="00F452C2" w:rsidRDefault="00F452C2" w:rsidP="00F452C2">
      <w:r>
        <w:t xml:space="preserve">                </w:t>
      </w:r>
      <w:proofErr w:type="spellStart"/>
      <w:r>
        <w:t>loopingPos</w:t>
      </w:r>
      <w:proofErr w:type="spellEnd"/>
      <w:r>
        <w:t xml:space="preserve"> = </w:t>
      </w:r>
      <w:proofErr w:type="spellStart"/>
      <w:r>
        <w:t>open_list</w:t>
      </w:r>
      <w:proofErr w:type="spellEnd"/>
      <w:r>
        <w:t>(0)</w:t>
      </w:r>
    </w:p>
    <w:p w14:paraId="41FCF0AF" w14:textId="77777777" w:rsidR="00F452C2" w:rsidRDefault="00F452C2" w:rsidP="00F452C2">
      <w:r>
        <w:lastRenderedPageBreak/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parentIndex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loopingPos</w:t>
      </w:r>
      <w:proofErr w:type="spellEnd"/>
      <w:r>
        <w:t>)</w:t>
      </w:r>
    </w:p>
    <w:p w14:paraId="1FAA2F7C" w14:textId="77777777" w:rsidR="00F452C2" w:rsidRDefault="00F452C2" w:rsidP="00F452C2">
      <w:r>
        <w:t xml:space="preserve">                </w:t>
      </w:r>
      <w:proofErr w:type="spellStart"/>
      <w:r>
        <w:t>open_list.remove</w:t>
      </w:r>
      <w:proofErr w:type="spellEnd"/>
      <w:r>
        <w:t>(0)</w:t>
      </w:r>
    </w:p>
    <w:p w14:paraId="5EEC6D94" w14:textId="77777777" w:rsidR="00F452C2" w:rsidRDefault="00F452C2" w:rsidP="00F452C2">
      <w:r>
        <w:t xml:space="preserve">                </w:t>
      </w:r>
      <w:proofErr w:type="spellStart"/>
      <w:r>
        <w:t>open_list_f.remove</w:t>
      </w:r>
      <w:proofErr w:type="spellEnd"/>
      <w:r>
        <w:t>(0)</w:t>
      </w:r>
    </w:p>
    <w:p w14:paraId="2F34B62F" w14:textId="77777777" w:rsidR="00F452C2" w:rsidRDefault="00F452C2" w:rsidP="00F452C2"/>
    <w:p w14:paraId="143E06BD" w14:textId="77777777" w:rsidR="00F452C2" w:rsidRDefault="00F452C2" w:rsidP="00F452C2">
      <w:r>
        <w:t xml:space="preserve">                //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visited</w:t>
      </w:r>
      <w:proofErr w:type="spellEnd"/>
    </w:p>
    <w:p w14:paraId="2A953616" w14:textId="77777777" w:rsidR="00F452C2" w:rsidRDefault="00F452C2" w:rsidP="00F452C2">
      <w:r>
        <w:t xml:space="preserve">                </w:t>
      </w:r>
      <w:proofErr w:type="spellStart"/>
      <w:r>
        <w:t>closed_list.update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false</w:t>
      </w:r>
      <w:proofErr w:type="spellEnd"/>
      <w:r>
        <w:t>)</w:t>
      </w:r>
    </w:p>
    <w:p w14:paraId="3948B106" w14:textId="77777777" w:rsidR="00F452C2" w:rsidRDefault="00F452C2" w:rsidP="00F452C2"/>
    <w:p w14:paraId="34BC1483" w14:textId="77777777" w:rsidR="00F452C2" w:rsidRDefault="00F452C2" w:rsidP="00F452C2">
      <w:r>
        <w:t xml:space="preserve">                //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element</w:t>
      </w:r>
      <w:proofErr w:type="spellEnd"/>
    </w:p>
    <w:p w14:paraId="2E6BBD8F" w14:textId="77777777" w:rsidR="00F452C2" w:rsidRDefault="00F452C2" w:rsidP="00F452C2">
      <w:r>
        <w:t xml:space="preserve">                </w:t>
      </w:r>
      <w:proofErr w:type="spellStart"/>
      <w:r>
        <w:t>for</w:t>
      </w:r>
      <w:proofErr w:type="spellEnd"/>
      <w:r>
        <w:t>(x &lt;- -1 to 1)</w:t>
      </w:r>
    </w:p>
    <w:p w14:paraId="7653D3DD" w14:textId="77777777" w:rsidR="00F452C2" w:rsidRDefault="00F452C2" w:rsidP="00F452C2">
      <w:r>
        <w:t xml:space="preserve">                {</w:t>
      </w:r>
    </w:p>
    <w:p w14:paraId="08F3B8FA" w14:textId="77777777" w:rsidR="00F452C2" w:rsidRDefault="00F452C2" w:rsidP="00F452C2">
      <w:r>
        <w:t xml:space="preserve">                    </w:t>
      </w:r>
      <w:proofErr w:type="spellStart"/>
      <w:r>
        <w:t>for</w:t>
      </w:r>
      <w:proofErr w:type="spellEnd"/>
      <w:r>
        <w:t>(y &lt;- -1 to 1)</w:t>
      </w:r>
    </w:p>
    <w:p w14:paraId="090C13AF" w14:textId="77777777" w:rsidR="00F452C2" w:rsidRDefault="00F452C2" w:rsidP="00F452C2">
      <w:r>
        <w:t xml:space="preserve">                    {</w:t>
      </w:r>
    </w:p>
    <w:p w14:paraId="2F5BD147" w14:textId="77777777" w:rsidR="00F452C2" w:rsidRDefault="00F452C2" w:rsidP="00F452C2">
      <w:r>
        <w:t xml:space="preserve">                        //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coordinates</w:t>
      </w:r>
      <w:proofErr w:type="spellEnd"/>
    </w:p>
    <w:p w14:paraId="70786D2D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((x != 0 &amp;&amp; y != 0) ||(x == 0 &amp;&amp; y != 0) || (x != 0 &amp;&amp; y == 0))</w:t>
      </w:r>
    </w:p>
    <w:p w14:paraId="57015620" w14:textId="77777777" w:rsidR="00F452C2" w:rsidRDefault="00F452C2" w:rsidP="00F452C2">
      <w:r>
        <w:t xml:space="preserve">                        {</w:t>
      </w:r>
    </w:p>
    <w:p w14:paraId="6951F059" w14:textId="77777777" w:rsidR="00F452C2" w:rsidRDefault="00F452C2" w:rsidP="00F452C2">
      <w:r>
        <w:t xml:space="preserve">                            </w:t>
      </w:r>
    </w:p>
    <w:p w14:paraId="077E87A9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loopingPos</w:t>
      </w:r>
      <w:proofErr w:type="spellEnd"/>
      <w:r>
        <w:t xml:space="preserve"> + XY(x, y)</w:t>
      </w:r>
    </w:p>
    <w:p w14:paraId="1C272581" w14:textId="77777777" w:rsidR="00F452C2" w:rsidRDefault="00F452C2" w:rsidP="00F452C2">
      <w:r>
        <w:t xml:space="preserve">                            </w:t>
      </w:r>
    </w:p>
    <w:p w14:paraId="24D687CD" w14:textId="77777777" w:rsidR="00F452C2" w:rsidRDefault="00F452C2" w:rsidP="00F452C2">
      <w:r>
        <w:t xml:space="preserve">                           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55249751" w14:textId="77777777" w:rsidR="00F452C2" w:rsidRDefault="00F452C2" w:rsidP="00F452C2">
      <w:r>
        <w:t xml:space="preserve">                            </w:t>
      </w:r>
    </w:p>
    <w:p w14:paraId="77CDE214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 xml:space="preserve">)) </w:t>
      </w:r>
    </w:p>
    <w:p w14:paraId="3067096F" w14:textId="77777777" w:rsidR="00F452C2" w:rsidRDefault="00F452C2" w:rsidP="00F452C2">
      <w:r>
        <w:t xml:space="preserve">                            { </w:t>
      </w:r>
    </w:p>
    <w:p w14:paraId="7BE1BE03" w14:textId="77777777" w:rsidR="00F452C2" w:rsidRDefault="00F452C2" w:rsidP="00F452C2">
      <w:r>
        <w:t xml:space="preserve">                                //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</w:p>
    <w:p w14:paraId="1E437F5D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pos</w:t>
      </w:r>
      <w:proofErr w:type="spellEnd"/>
      <w:r>
        <w:t xml:space="preserve"> == </w:t>
      </w:r>
      <w:proofErr w:type="spellStart"/>
      <w:r>
        <w:t>destination</w:t>
      </w:r>
      <w:proofErr w:type="spellEnd"/>
      <w:r>
        <w:t>)</w:t>
      </w:r>
    </w:p>
    <w:p w14:paraId="1E79D972" w14:textId="77777777" w:rsidR="00F452C2" w:rsidRDefault="00F452C2" w:rsidP="00F452C2">
      <w:r>
        <w:t xml:space="preserve">                                {</w:t>
      </w:r>
    </w:p>
    <w:p w14:paraId="4397A8E8" w14:textId="77777777" w:rsidR="00F452C2" w:rsidRDefault="00F452C2" w:rsidP="00F452C2">
      <w:r>
        <w:t xml:space="preserve">                            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2C37927E" w14:textId="77777777" w:rsidR="00F452C2" w:rsidRDefault="00F452C2" w:rsidP="00F452C2">
      <w:r>
        <w:t xml:space="preserve">                                    </w:t>
      </w:r>
      <w:proofErr w:type="spellStart"/>
      <w:r>
        <w:t>parent_coordinates.update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pos</w:t>
      </w:r>
      <w:proofErr w:type="spellEnd"/>
      <w:r>
        <w:t>)</w:t>
      </w:r>
    </w:p>
    <w:p w14:paraId="6AFBA6D1" w14:textId="77777777" w:rsidR="00F452C2" w:rsidRDefault="00F452C2" w:rsidP="00F452C2">
      <w:r>
        <w:t xml:space="preserve">                                    </w:t>
      </w:r>
      <w:proofErr w:type="spellStart"/>
      <w:r>
        <w:t>parent.update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parentIndex</w:t>
      </w:r>
      <w:proofErr w:type="spellEnd"/>
      <w:r>
        <w:t>)</w:t>
      </w:r>
    </w:p>
    <w:p w14:paraId="533B7EDC" w14:textId="77777777" w:rsidR="00F452C2" w:rsidRDefault="00F452C2" w:rsidP="00F452C2">
      <w:r>
        <w:t xml:space="preserve">                                    //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2C7E9D28" w14:textId="77777777" w:rsidR="00F452C2" w:rsidRDefault="00F452C2" w:rsidP="00F452C2">
      <w:r>
        <w:t xml:space="preserve">                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temp_path</w:t>
      </w:r>
      <w:proofErr w:type="spellEnd"/>
      <w:r>
        <w:t xml:space="preserve">, </w:t>
      </w:r>
      <w:proofErr w:type="spellStart"/>
      <w:r>
        <w:t>temp_path_index</w:t>
      </w:r>
      <w:proofErr w:type="spellEnd"/>
      <w:r>
        <w:t xml:space="preserve">) = </w:t>
      </w:r>
      <w:proofErr w:type="spellStart"/>
      <w:r>
        <w:t>tracePath</w:t>
      </w:r>
      <w:proofErr w:type="spellEnd"/>
      <w:r>
        <w:t>(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parent_coordinates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startingPoint</w:t>
      </w:r>
      <w:proofErr w:type="spellEnd"/>
      <w:r>
        <w:t xml:space="preserve">, </w:t>
      </w:r>
      <w:proofErr w:type="spellStart"/>
      <w:r>
        <w:t>view</w:t>
      </w:r>
      <w:proofErr w:type="spellEnd"/>
      <w:r>
        <w:t>, bot)</w:t>
      </w:r>
    </w:p>
    <w:p w14:paraId="105FDC34" w14:textId="77777777" w:rsidR="00F452C2" w:rsidRDefault="00F452C2" w:rsidP="00F452C2">
      <w:r>
        <w:t xml:space="preserve">                                   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temp_path</w:t>
      </w:r>
      <w:proofErr w:type="spellEnd"/>
    </w:p>
    <w:p w14:paraId="488F741B" w14:textId="77777777" w:rsidR="00F452C2" w:rsidRDefault="00F452C2" w:rsidP="00F452C2">
      <w:r>
        <w:t xml:space="preserve">                                    </w:t>
      </w:r>
      <w:proofErr w:type="spellStart"/>
      <w:r>
        <w:t>path_index</w:t>
      </w:r>
      <w:proofErr w:type="spellEnd"/>
      <w:r>
        <w:t xml:space="preserve"> = </w:t>
      </w:r>
      <w:proofErr w:type="spellStart"/>
      <w:r>
        <w:t>temp_path_index</w:t>
      </w:r>
      <w:proofErr w:type="spellEnd"/>
    </w:p>
    <w:p w14:paraId="42661902" w14:textId="77777777" w:rsidR="00F452C2" w:rsidRDefault="00F452C2" w:rsidP="00F452C2">
      <w:r>
        <w:t xml:space="preserve">                                    </w:t>
      </w:r>
      <w:proofErr w:type="spellStart"/>
      <w:r>
        <w:t>foundDest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61DA3C77" w14:textId="77777777" w:rsidR="00F452C2" w:rsidRDefault="00F452C2" w:rsidP="00F452C2">
      <w:r>
        <w:t xml:space="preserve">                                    </w:t>
      </w:r>
      <w:proofErr w:type="spellStart"/>
      <w:r>
        <w:t>break</w:t>
      </w:r>
      <w:proofErr w:type="spellEnd"/>
    </w:p>
    <w:p w14:paraId="0C4E79CD" w14:textId="77777777" w:rsidR="00F452C2" w:rsidRDefault="00F452C2" w:rsidP="00F452C2">
      <w:r>
        <w:t xml:space="preserve">                                }</w:t>
      </w:r>
    </w:p>
    <w:p w14:paraId="39A35569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closed_list</w:t>
      </w:r>
      <w:proofErr w:type="spellEnd"/>
      <w:r>
        <w:t>(</w:t>
      </w:r>
      <w:proofErr w:type="spellStart"/>
      <w:r>
        <w:t>index</w:t>
      </w:r>
      <w:proofErr w:type="spellEnd"/>
      <w:r>
        <w:t xml:space="preserve">) == </w:t>
      </w:r>
      <w:proofErr w:type="spellStart"/>
      <w:r>
        <w:t>false</w:t>
      </w:r>
      <w:proofErr w:type="spellEnd"/>
      <w:r>
        <w:t xml:space="preserve"> &amp;&amp; </w:t>
      </w:r>
      <w:proofErr w:type="spellStart"/>
      <w:r>
        <w:t>isUnBlocked</w:t>
      </w:r>
      <w:proofErr w:type="spellEnd"/>
      <w:r>
        <w:t>(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))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4A106FDD" w14:textId="77777777" w:rsidR="00F452C2" w:rsidRDefault="00F452C2" w:rsidP="00F452C2">
      <w:r>
        <w:t xml:space="preserve">                                {</w:t>
      </w:r>
    </w:p>
    <w:p w14:paraId="73A05F80" w14:textId="77777777" w:rsidR="00F452C2" w:rsidRDefault="00F452C2" w:rsidP="00F452C2">
      <w:r>
        <w:t xml:space="preserve">                                    //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vaerage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geat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6A7CB91E" w14:textId="77777777" w:rsidR="00F452C2" w:rsidRDefault="00F452C2" w:rsidP="00F452C2">
      <w:r>
        <w:t xml:space="preserve">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average_weight</w:t>
      </w:r>
      <w:proofErr w:type="spellEnd"/>
      <w:r>
        <w:t xml:space="preserve"> = 0.0</w:t>
      </w:r>
    </w:p>
    <w:p w14:paraId="4DD6AB69" w14:textId="77777777" w:rsidR="00F452C2" w:rsidRDefault="00F452C2" w:rsidP="00F452C2">
      <w:r>
        <w:t xml:space="preserve">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</w:t>
      </w:r>
    </w:p>
    <w:p w14:paraId="3F7AAA1F" w14:textId="77777777" w:rsidR="00F452C2" w:rsidRDefault="00F452C2" w:rsidP="00F452C2">
      <w:r>
        <w:t xml:space="preserve">                                    </w:t>
      </w:r>
      <w:proofErr w:type="spellStart"/>
      <w:r>
        <w:t>for</w:t>
      </w:r>
      <w:proofErr w:type="spellEnd"/>
      <w:r>
        <w:t>(</w:t>
      </w:r>
      <w:proofErr w:type="spellStart"/>
      <w:r>
        <w:t>x_tmp</w:t>
      </w:r>
      <w:proofErr w:type="spellEnd"/>
      <w:r>
        <w:t xml:space="preserve"> &lt;- -1 to 1)</w:t>
      </w:r>
    </w:p>
    <w:p w14:paraId="5FDD2BF8" w14:textId="77777777" w:rsidR="00F452C2" w:rsidRDefault="00F452C2" w:rsidP="00F452C2">
      <w:r>
        <w:t xml:space="preserve">                                    {</w:t>
      </w:r>
    </w:p>
    <w:p w14:paraId="42ECB896" w14:textId="77777777" w:rsidR="00F452C2" w:rsidRDefault="00F452C2" w:rsidP="00F452C2">
      <w:r>
        <w:t xml:space="preserve">                                        </w:t>
      </w:r>
      <w:proofErr w:type="spellStart"/>
      <w:r>
        <w:t>for</w:t>
      </w:r>
      <w:proofErr w:type="spellEnd"/>
      <w:r>
        <w:t>(</w:t>
      </w:r>
      <w:proofErr w:type="spellStart"/>
      <w:r>
        <w:t>y_tmp</w:t>
      </w:r>
      <w:proofErr w:type="spellEnd"/>
      <w:r>
        <w:t xml:space="preserve"> &lt;- -1 to 1)</w:t>
      </w:r>
    </w:p>
    <w:p w14:paraId="0E723720" w14:textId="77777777" w:rsidR="00F452C2" w:rsidRDefault="00F452C2" w:rsidP="00F452C2">
      <w:r>
        <w:t xml:space="preserve">                                        {</w:t>
      </w:r>
    </w:p>
    <w:p w14:paraId="4EB977ED" w14:textId="77777777" w:rsidR="00F452C2" w:rsidRDefault="00F452C2" w:rsidP="00F452C2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temp_pos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 + XY(</w:t>
      </w:r>
      <w:proofErr w:type="spellStart"/>
      <w:r>
        <w:t>x_tmp</w:t>
      </w:r>
      <w:proofErr w:type="spellEnd"/>
      <w:r>
        <w:t xml:space="preserve">, </w:t>
      </w:r>
      <w:proofErr w:type="spellStart"/>
      <w:r>
        <w:t>y_tmp</w:t>
      </w:r>
      <w:proofErr w:type="spellEnd"/>
      <w:r>
        <w:t>)</w:t>
      </w:r>
    </w:p>
    <w:p w14:paraId="3C3AACDE" w14:textId="77777777" w:rsidR="00F452C2" w:rsidRDefault="00F452C2" w:rsidP="00F452C2">
      <w:r>
        <w:t xml:space="preserve">                        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temp_pos</w:t>
      </w:r>
      <w:proofErr w:type="spellEnd"/>
      <w:r>
        <w:t>))</w:t>
      </w:r>
    </w:p>
    <w:p w14:paraId="32069E76" w14:textId="77777777" w:rsidR="00F452C2" w:rsidRDefault="00F452C2" w:rsidP="00F452C2">
      <w:r>
        <w:t xml:space="preserve">                                            {</w:t>
      </w:r>
    </w:p>
    <w:p w14:paraId="42F9D83A" w14:textId="77777777" w:rsidR="00F452C2" w:rsidRDefault="00F452C2" w:rsidP="00F452C2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temp_index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05E90E3A" w14:textId="77777777" w:rsidR="00F452C2" w:rsidRDefault="00F452C2" w:rsidP="00F452C2">
      <w:r>
        <w:t xml:space="preserve">                                            </w:t>
      </w:r>
      <w:proofErr w:type="spellStart"/>
      <w:r>
        <w:t>average_weight</w:t>
      </w:r>
      <w:proofErr w:type="spellEnd"/>
      <w:r>
        <w:t xml:space="preserve"> = </w:t>
      </w:r>
      <w:proofErr w:type="spellStart"/>
      <w:r>
        <w:t>average_weight</w:t>
      </w:r>
      <w:proofErr w:type="spellEnd"/>
      <w:r>
        <w:t xml:space="preserve"> + </w:t>
      </w:r>
      <w:proofErr w:type="spellStart"/>
      <w:r>
        <w:t>weights</w:t>
      </w:r>
      <w:proofErr w:type="spellEnd"/>
      <w:r>
        <w:t>(</w:t>
      </w:r>
      <w:proofErr w:type="spellStart"/>
      <w:r>
        <w:t>temp_index</w:t>
      </w:r>
      <w:proofErr w:type="spellEnd"/>
      <w:r>
        <w:t>)</w:t>
      </w:r>
    </w:p>
    <w:p w14:paraId="58D382C9" w14:textId="77777777" w:rsidR="00F452C2" w:rsidRDefault="00F452C2" w:rsidP="00F452C2">
      <w:r>
        <w:t xml:space="preserve">                                            </w:t>
      </w:r>
      <w:proofErr w:type="spellStart"/>
      <w:r>
        <w:t>average_weight</w:t>
      </w:r>
      <w:proofErr w:type="spellEnd"/>
      <w:r>
        <w:t xml:space="preserve"> += </w:t>
      </w:r>
      <w:proofErr w:type="spellStart"/>
      <w:r>
        <w:t>weights</w:t>
      </w:r>
      <w:proofErr w:type="spellEnd"/>
      <w:r>
        <w:t>(</w:t>
      </w:r>
      <w:proofErr w:type="spellStart"/>
      <w:r>
        <w:t>index</w:t>
      </w:r>
      <w:proofErr w:type="spellEnd"/>
      <w:r>
        <w:t>)</w:t>
      </w:r>
    </w:p>
    <w:p w14:paraId="454D504E" w14:textId="77777777" w:rsidR="00F452C2" w:rsidRDefault="00F452C2" w:rsidP="00F452C2">
      <w:r>
        <w:t xml:space="preserve">                                            </w:t>
      </w:r>
      <w:proofErr w:type="spellStart"/>
      <w:r>
        <w:t>count</w:t>
      </w:r>
      <w:proofErr w:type="spellEnd"/>
      <w:r>
        <w:t xml:space="preserve"> += 1</w:t>
      </w:r>
    </w:p>
    <w:p w14:paraId="420EA0C5" w14:textId="77777777" w:rsidR="00F452C2" w:rsidRDefault="00F452C2" w:rsidP="00F452C2">
      <w:r>
        <w:lastRenderedPageBreak/>
        <w:t xml:space="preserve">                                            }</w:t>
      </w:r>
    </w:p>
    <w:p w14:paraId="463A76A4" w14:textId="77777777" w:rsidR="00F452C2" w:rsidRDefault="00F452C2" w:rsidP="00F452C2">
      <w:r>
        <w:t xml:space="preserve">                                        }</w:t>
      </w:r>
    </w:p>
    <w:p w14:paraId="4BE63995" w14:textId="77777777" w:rsidR="00F452C2" w:rsidRDefault="00F452C2" w:rsidP="00F452C2">
      <w:r>
        <w:t xml:space="preserve">                                    }</w:t>
      </w:r>
    </w:p>
    <w:p w14:paraId="5A3BF852" w14:textId="77777777" w:rsidR="00F452C2" w:rsidRDefault="00F452C2" w:rsidP="00F452C2">
      <w:r>
        <w:t xml:space="preserve">                                    </w:t>
      </w:r>
      <w:proofErr w:type="spellStart"/>
      <w:r>
        <w:t>average_weight</w:t>
      </w:r>
      <w:proofErr w:type="spellEnd"/>
      <w:r>
        <w:t xml:space="preserve"> = </w:t>
      </w:r>
      <w:proofErr w:type="spellStart"/>
      <w:r>
        <w:t>average_weight</w:t>
      </w:r>
      <w:proofErr w:type="spellEnd"/>
      <w:r>
        <w:t xml:space="preserve"> / </w:t>
      </w:r>
      <w:proofErr w:type="spellStart"/>
      <w:r>
        <w:t>count</w:t>
      </w:r>
      <w:proofErr w:type="spellEnd"/>
    </w:p>
    <w:p w14:paraId="49B250E8" w14:textId="77777777" w:rsidR="00F452C2" w:rsidRDefault="00F452C2" w:rsidP="00F452C2">
      <w:r>
        <w:t xml:space="preserve">                                    //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coordinates</w:t>
      </w:r>
      <w:proofErr w:type="spellEnd"/>
    </w:p>
    <w:p w14:paraId="58D6BC6E" w14:textId="77777777" w:rsidR="00F452C2" w:rsidRDefault="00F452C2" w:rsidP="00F452C2">
      <w:r>
        <w:t xml:space="preserve">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gNew</w:t>
      </w:r>
      <w:proofErr w:type="spellEnd"/>
      <w:r>
        <w:t xml:space="preserve"> = 0.0</w:t>
      </w:r>
    </w:p>
    <w:p w14:paraId="4107B43C" w14:textId="77777777" w:rsidR="00F452C2" w:rsidRDefault="00F452C2" w:rsidP="00F452C2">
      <w:r>
        <w:t xml:space="preserve">                                    </w:t>
      </w:r>
      <w:proofErr w:type="spellStart"/>
      <w:r>
        <w:t>if</w:t>
      </w:r>
      <w:proofErr w:type="spellEnd"/>
      <w:r>
        <w:t>((x == 0 &amp;&amp; y != 0) || (x != 0 &amp;&amp; y == 0))</w:t>
      </w:r>
    </w:p>
    <w:p w14:paraId="5F9A2754" w14:textId="77777777" w:rsidR="00F452C2" w:rsidRDefault="00F452C2" w:rsidP="00F452C2">
      <w:r>
        <w:t xml:space="preserve">                                    {</w:t>
      </w:r>
    </w:p>
    <w:p w14:paraId="37E3B0EF" w14:textId="77777777" w:rsidR="00F452C2" w:rsidRDefault="00F452C2" w:rsidP="00F452C2">
      <w:r>
        <w:t xml:space="preserve">                                       </w:t>
      </w:r>
      <w:proofErr w:type="spellStart"/>
      <w:r>
        <w:t>gNew</w:t>
      </w:r>
      <w:proofErr w:type="spellEnd"/>
      <w:r>
        <w:t xml:space="preserve"> = g(</w:t>
      </w:r>
      <w:proofErr w:type="spellStart"/>
      <w:r>
        <w:t>parentIndex</w:t>
      </w:r>
      <w:proofErr w:type="spellEnd"/>
      <w:r>
        <w:t xml:space="preserve">) + 1.0; </w:t>
      </w:r>
    </w:p>
    <w:p w14:paraId="35079E7C" w14:textId="77777777" w:rsidR="00F452C2" w:rsidRDefault="00F452C2" w:rsidP="00F452C2">
      <w:r>
        <w:t xml:space="preserve">                                    }</w:t>
      </w:r>
    </w:p>
    <w:p w14:paraId="0057D6D7" w14:textId="77777777" w:rsidR="00F452C2" w:rsidRDefault="00F452C2" w:rsidP="00F452C2">
      <w:r>
        <w:t xml:space="preserve">                                    </w:t>
      </w:r>
      <w:proofErr w:type="spellStart"/>
      <w:r>
        <w:t>else</w:t>
      </w:r>
      <w:proofErr w:type="spellEnd"/>
    </w:p>
    <w:p w14:paraId="44D996C6" w14:textId="77777777" w:rsidR="00F452C2" w:rsidRDefault="00F452C2" w:rsidP="00F452C2">
      <w:r>
        <w:t xml:space="preserve">                                    {</w:t>
      </w:r>
    </w:p>
    <w:p w14:paraId="6A7A0B43" w14:textId="77777777" w:rsidR="00F452C2" w:rsidRDefault="00F452C2" w:rsidP="00F452C2">
      <w:r>
        <w:t xml:space="preserve">                                        </w:t>
      </w:r>
      <w:proofErr w:type="spellStart"/>
      <w:r>
        <w:t>gNew</w:t>
      </w:r>
      <w:proofErr w:type="spellEnd"/>
      <w:r>
        <w:t xml:space="preserve"> = g(</w:t>
      </w:r>
      <w:proofErr w:type="spellStart"/>
      <w:r>
        <w:t>parentIndex</w:t>
      </w:r>
      <w:proofErr w:type="spellEnd"/>
      <w:r>
        <w:t>) + 1.414;</w:t>
      </w:r>
    </w:p>
    <w:p w14:paraId="670EEFB1" w14:textId="77777777" w:rsidR="00F452C2" w:rsidRDefault="00F452C2" w:rsidP="00F452C2">
      <w:r>
        <w:t xml:space="preserve">                                    }</w:t>
      </w:r>
    </w:p>
    <w:p w14:paraId="430E37C9" w14:textId="77777777" w:rsidR="00F452C2" w:rsidRDefault="00F452C2" w:rsidP="00F452C2">
      <w:r>
        <w:t xml:space="preserve">                                    </w:t>
      </w:r>
      <w:proofErr w:type="spellStart"/>
      <w:r>
        <w:t>gNew</w:t>
      </w:r>
      <w:proofErr w:type="spellEnd"/>
      <w:r>
        <w:t xml:space="preserve"> = </w:t>
      </w:r>
      <w:proofErr w:type="spellStart"/>
      <w:r>
        <w:t>gNew</w:t>
      </w:r>
      <w:proofErr w:type="spellEnd"/>
    </w:p>
    <w:p w14:paraId="137EF5BC" w14:textId="77777777" w:rsidR="00F452C2" w:rsidRDefault="00F452C2" w:rsidP="00F452C2">
      <w:r>
        <w:t xml:space="preserve">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hNew</w:t>
      </w:r>
      <w:proofErr w:type="spellEnd"/>
      <w:r>
        <w:t xml:space="preserve"> = </w:t>
      </w:r>
      <w:proofErr w:type="spellStart"/>
      <w:r>
        <w:t>calculateHValue</w:t>
      </w:r>
      <w:proofErr w:type="spellEnd"/>
      <w:r>
        <w:t>(</w:t>
      </w:r>
      <w:proofErr w:type="spellStart"/>
      <w:r>
        <w:t>pos</w:t>
      </w:r>
      <w:proofErr w:type="spellEnd"/>
      <w:r>
        <w:t xml:space="preserve">, </w:t>
      </w:r>
      <w:proofErr w:type="spellStart"/>
      <w:r>
        <w:t>destination</w:t>
      </w:r>
      <w:proofErr w:type="spellEnd"/>
      <w:r>
        <w:t>)</w:t>
      </w:r>
    </w:p>
    <w:p w14:paraId="08A5ED5D" w14:textId="77777777" w:rsidR="00F452C2" w:rsidRDefault="00F452C2" w:rsidP="00F452C2">
      <w:r>
        <w:t xml:space="preserve">                                    </w:t>
      </w:r>
      <w:proofErr w:type="spellStart"/>
      <w:r>
        <w:t>hNew</w:t>
      </w:r>
      <w:proofErr w:type="spellEnd"/>
      <w:r>
        <w:t xml:space="preserve"> = </w:t>
      </w:r>
      <w:proofErr w:type="spellStart"/>
      <w:r>
        <w:t>hNew</w:t>
      </w:r>
      <w:proofErr w:type="spellEnd"/>
    </w:p>
    <w:p w14:paraId="608FC7E0" w14:textId="77777777" w:rsidR="00F452C2" w:rsidRDefault="00F452C2" w:rsidP="00F452C2">
      <w:r>
        <w:t xml:space="preserve">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fNew</w:t>
      </w:r>
      <w:proofErr w:type="spellEnd"/>
      <w:r>
        <w:t xml:space="preserve"> = </w:t>
      </w:r>
      <w:proofErr w:type="spellStart"/>
      <w:r>
        <w:t>gNew</w:t>
      </w:r>
      <w:proofErr w:type="spellEnd"/>
      <w:r>
        <w:t xml:space="preserve"> + </w:t>
      </w:r>
      <w:proofErr w:type="spellStart"/>
      <w:r>
        <w:t>hNew</w:t>
      </w:r>
      <w:proofErr w:type="spellEnd"/>
      <w:r>
        <w:t xml:space="preserve"> + </w:t>
      </w:r>
      <w:proofErr w:type="spellStart"/>
      <w:r>
        <w:t>average_weight</w:t>
      </w:r>
      <w:proofErr w:type="spellEnd"/>
      <w:r>
        <w:t xml:space="preserve">; </w:t>
      </w:r>
    </w:p>
    <w:p w14:paraId="06F3B3F8" w14:textId="77777777" w:rsidR="00F452C2" w:rsidRDefault="00F452C2" w:rsidP="00F452C2">
      <w:r>
        <w:t xml:space="preserve">    </w:t>
      </w:r>
    </w:p>
    <w:p w14:paraId="4E4BF188" w14:textId="77777777" w:rsidR="00F452C2" w:rsidRDefault="00F452C2" w:rsidP="00F452C2">
      <w:r>
        <w:t xml:space="preserve">                                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efficent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selected</w:t>
      </w:r>
      <w:proofErr w:type="spellEnd"/>
    </w:p>
    <w:p w14:paraId="527DD056" w14:textId="77777777" w:rsidR="00F452C2" w:rsidRDefault="00F452C2" w:rsidP="00F452C2">
      <w:r>
        <w:t xml:space="preserve">                                    </w:t>
      </w:r>
      <w:proofErr w:type="spellStart"/>
      <w:r>
        <w:t>if</w:t>
      </w:r>
      <w:proofErr w:type="spellEnd"/>
      <w:r>
        <w:t xml:space="preserve"> (f(</w:t>
      </w:r>
      <w:proofErr w:type="spellStart"/>
      <w:r>
        <w:t>index</w:t>
      </w:r>
      <w:proofErr w:type="spellEnd"/>
      <w:r>
        <w:t xml:space="preserve">) == </w:t>
      </w:r>
      <w:proofErr w:type="spellStart"/>
      <w:r>
        <w:t>Float.MaxValue</w:t>
      </w:r>
      <w:proofErr w:type="spellEnd"/>
      <w:r>
        <w:t xml:space="preserve"> || f(</w:t>
      </w:r>
      <w:proofErr w:type="spellStart"/>
      <w:r>
        <w:t>index</w:t>
      </w:r>
      <w:proofErr w:type="spellEnd"/>
      <w:r>
        <w:t xml:space="preserve">) &gt; </w:t>
      </w:r>
      <w:proofErr w:type="spellStart"/>
      <w:r>
        <w:t>fNew</w:t>
      </w:r>
      <w:proofErr w:type="spellEnd"/>
      <w:r>
        <w:t xml:space="preserve">) </w:t>
      </w:r>
    </w:p>
    <w:p w14:paraId="3FAE5C97" w14:textId="77777777" w:rsidR="00F452C2" w:rsidRDefault="00F452C2" w:rsidP="00F452C2">
      <w:r>
        <w:t xml:space="preserve">                                    { </w:t>
      </w:r>
    </w:p>
    <w:p w14:paraId="1F22F588" w14:textId="77777777" w:rsidR="00F452C2" w:rsidRDefault="00F452C2" w:rsidP="00F452C2">
      <w:r>
        <w:t xml:space="preserve">                                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coordinates</w:t>
      </w:r>
      <w:proofErr w:type="spellEnd"/>
    </w:p>
    <w:p w14:paraId="1B3232BB" w14:textId="77777777" w:rsidR="00F452C2" w:rsidRDefault="00F452C2" w:rsidP="00F452C2">
      <w:r>
        <w:t xml:space="preserve">                                        </w:t>
      </w:r>
      <w:proofErr w:type="spellStart"/>
      <w:r>
        <w:t>open_list</w:t>
      </w:r>
      <w:proofErr w:type="spellEnd"/>
      <w:r>
        <w:t xml:space="preserve"> = </w:t>
      </w:r>
      <w:proofErr w:type="spellStart"/>
      <w:r>
        <w:t>open_list</w:t>
      </w:r>
      <w:proofErr w:type="spellEnd"/>
      <w:r>
        <w:t xml:space="preserve"> :+ </w:t>
      </w:r>
      <w:proofErr w:type="spellStart"/>
      <w:r>
        <w:t>pos</w:t>
      </w:r>
      <w:proofErr w:type="spellEnd"/>
    </w:p>
    <w:p w14:paraId="6FD0FEFB" w14:textId="77777777" w:rsidR="00F452C2" w:rsidRDefault="00F452C2" w:rsidP="00F452C2">
      <w:r>
        <w:t xml:space="preserve">                                        </w:t>
      </w:r>
      <w:proofErr w:type="spellStart"/>
      <w:r>
        <w:t>open_list_f</w:t>
      </w:r>
      <w:proofErr w:type="spellEnd"/>
      <w:r>
        <w:t xml:space="preserve"> = </w:t>
      </w:r>
      <w:proofErr w:type="spellStart"/>
      <w:r>
        <w:t>open_list_f</w:t>
      </w:r>
      <w:proofErr w:type="spellEnd"/>
      <w:r>
        <w:t xml:space="preserve"> :+ </w:t>
      </w:r>
      <w:proofErr w:type="spellStart"/>
      <w:r>
        <w:t>fNew</w:t>
      </w:r>
      <w:proofErr w:type="spellEnd"/>
    </w:p>
    <w:p w14:paraId="3FD2D53A" w14:textId="77777777" w:rsidR="00F452C2" w:rsidRDefault="00F452C2" w:rsidP="00F452C2">
      <w:r>
        <w:t xml:space="preserve">                                        //bot.log(</w:t>
      </w:r>
      <w:proofErr w:type="spellStart"/>
      <w:r>
        <w:t>index.toString</w:t>
      </w:r>
      <w:proofErr w:type="spellEnd"/>
      <w:r>
        <w:t>)</w:t>
      </w:r>
    </w:p>
    <w:p w14:paraId="164AD73B" w14:textId="77777777" w:rsidR="00F452C2" w:rsidRDefault="00F452C2" w:rsidP="00F452C2">
      <w:r>
        <w:t xml:space="preserve">                                        //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to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502FBF02" w14:textId="77777777" w:rsidR="00F452C2" w:rsidRDefault="00F452C2" w:rsidP="00F452C2">
      <w:r>
        <w:t xml:space="preserve">                                        </w:t>
      </w:r>
      <w:proofErr w:type="spellStart"/>
      <w:r>
        <w:t>f.update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fNew.toFloat</w:t>
      </w:r>
      <w:proofErr w:type="spellEnd"/>
      <w:r>
        <w:t>)</w:t>
      </w:r>
    </w:p>
    <w:p w14:paraId="52BFA1FE" w14:textId="77777777" w:rsidR="00F452C2" w:rsidRDefault="00F452C2" w:rsidP="00F452C2">
      <w:r>
        <w:t xml:space="preserve">                                        </w:t>
      </w:r>
      <w:proofErr w:type="spellStart"/>
      <w:r>
        <w:t>g.update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gNew.toFloat</w:t>
      </w:r>
      <w:proofErr w:type="spellEnd"/>
      <w:r>
        <w:t>)</w:t>
      </w:r>
    </w:p>
    <w:p w14:paraId="1CB66731" w14:textId="77777777" w:rsidR="00F452C2" w:rsidRDefault="00F452C2" w:rsidP="00F452C2">
      <w:r>
        <w:t xml:space="preserve">                                        </w:t>
      </w:r>
      <w:proofErr w:type="spellStart"/>
      <w:r>
        <w:t>h.update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hNew.toFloat</w:t>
      </w:r>
      <w:proofErr w:type="spellEnd"/>
      <w:r>
        <w:t>)</w:t>
      </w:r>
    </w:p>
    <w:p w14:paraId="1CA17515" w14:textId="77777777" w:rsidR="00F452C2" w:rsidRDefault="00F452C2" w:rsidP="00F452C2">
      <w:r>
        <w:t xml:space="preserve">                                        </w:t>
      </w:r>
      <w:proofErr w:type="spellStart"/>
      <w:r>
        <w:t>parent.update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parentIndex</w:t>
      </w:r>
      <w:proofErr w:type="spellEnd"/>
      <w:r>
        <w:t>)</w:t>
      </w:r>
    </w:p>
    <w:p w14:paraId="79155588" w14:textId="77777777" w:rsidR="00F452C2" w:rsidRDefault="00F452C2" w:rsidP="00F452C2">
      <w:r>
        <w:t xml:space="preserve">                                        </w:t>
      </w:r>
      <w:proofErr w:type="spellStart"/>
      <w:r>
        <w:t>parent_coordinates.update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loopingPos</w:t>
      </w:r>
      <w:proofErr w:type="spellEnd"/>
      <w:r>
        <w:t>)</w:t>
      </w:r>
    </w:p>
    <w:p w14:paraId="427F375F" w14:textId="77777777" w:rsidR="00F452C2" w:rsidRDefault="00F452C2" w:rsidP="00F452C2">
      <w:r>
        <w:t xml:space="preserve">                                        </w:t>
      </w:r>
    </w:p>
    <w:p w14:paraId="257BFFD2" w14:textId="77777777" w:rsidR="00F452C2" w:rsidRDefault="00F452C2" w:rsidP="00F452C2">
      <w:r>
        <w:t xml:space="preserve">        </w:t>
      </w:r>
    </w:p>
    <w:p w14:paraId="2111D9A2" w14:textId="77777777" w:rsidR="00F452C2" w:rsidRDefault="00F452C2" w:rsidP="00F452C2">
      <w:r>
        <w:t xml:space="preserve">                                    } </w:t>
      </w:r>
    </w:p>
    <w:p w14:paraId="44D6D41F" w14:textId="77777777" w:rsidR="00F452C2" w:rsidRDefault="00F452C2" w:rsidP="00F452C2">
      <w:r>
        <w:t xml:space="preserve">        </w:t>
      </w:r>
    </w:p>
    <w:p w14:paraId="009492EA" w14:textId="77777777" w:rsidR="00F452C2" w:rsidRDefault="00F452C2" w:rsidP="00F452C2">
      <w:r>
        <w:t xml:space="preserve">                                }</w:t>
      </w:r>
    </w:p>
    <w:p w14:paraId="5ED4D2D4" w14:textId="77777777" w:rsidR="00F452C2" w:rsidRDefault="00F452C2" w:rsidP="00F452C2">
      <w:r>
        <w:t xml:space="preserve">                               </w:t>
      </w:r>
    </w:p>
    <w:p w14:paraId="25A8F539" w14:textId="77777777" w:rsidR="00F452C2" w:rsidRDefault="00F452C2" w:rsidP="00F452C2">
      <w:r>
        <w:t xml:space="preserve">                                 </w:t>
      </w:r>
    </w:p>
    <w:p w14:paraId="5DD4415B" w14:textId="77777777" w:rsidR="00F452C2" w:rsidRDefault="00F452C2" w:rsidP="00F452C2">
      <w:r>
        <w:t xml:space="preserve">                            }</w:t>
      </w:r>
    </w:p>
    <w:p w14:paraId="32DC1BFF" w14:textId="77777777" w:rsidR="00F452C2" w:rsidRDefault="00F452C2" w:rsidP="00F452C2">
      <w:r>
        <w:t xml:space="preserve">                        }</w:t>
      </w:r>
    </w:p>
    <w:p w14:paraId="412ADA9B" w14:textId="77777777" w:rsidR="00F452C2" w:rsidRDefault="00F452C2" w:rsidP="00F452C2">
      <w:r>
        <w:t xml:space="preserve">                    }</w:t>
      </w:r>
    </w:p>
    <w:p w14:paraId="24114566" w14:textId="77777777" w:rsidR="00F452C2" w:rsidRDefault="00F452C2" w:rsidP="00F452C2">
      <w:r>
        <w:t xml:space="preserve">                    </w:t>
      </w:r>
    </w:p>
    <w:p w14:paraId="45A032C5" w14:textId="77777777" w:rsidR="00F452C2" w:rsidRDefault="00F452C2" w:rsidP="00F452C2">
      <w:r>
        <w:t xml:space="preserve">                }</w:t>
      </w:r>
    </w:p>
    <w:p w14:paraId="2DC88BCE" w14:textId="77777777" w:rsidR="00F452C2" w:rsidRDefault="00F452C2" w:rsidP="00F452C2">
      <w:r>
        <w:t xml:space="preserve">                </w:t>
      </w:r>
    </w:p>
    <w:p w14:paraId="01A82852" w14:textId="77777777" w:rsidR="00F452C2" w:rsidRDefault="00F452C2" w:rsidP="00F452C2">
      <w:r>
        <w:t xml:space="preserve">            }</w:t>
      </w:r>
    </w:p>
    <w:p w14:paraId="2B1F7408" w14:textId="77777777" w:rsidR="00F452C2" w:rsidRDefault="00F452C2" w:rsidP="00F452C2">
      <w:r>
        <w:t xml:space="preserve">            </w:t>
      </w:r>
    </w:p>
    <w:p w14:paraId="70B3311E" w14:textId="77777777" w:rsidR="00F452C2" w:rsidRDefault="00F452C2" w:rsidP="00F452C2">
      <w:r>
        <w:t xml:space="preserve">        }</w:t>
      </w:r>
    </w:p>
    <w:p w14:paraId="25704BEA" w14:textId="77777777" w:rsidR="00F452C2" w:rsidRDefault="00F452C2" w:rsidP="00F452C2">
      <w:r>
        <w:t xml:space="preserve">       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path_index</w:t>
      </w:r>
      <w:proofErr w:type="spellEnd"/>
      <w:r>
        <w:t xml:space="preserve">, </w:t>
      </w:r>
      <w:proofErr w:type="spellStart"/>
      <w:r>
        <w:t>foundDest</w:t>
      </w:r>
      <w:proofErr w:type="spellEnd"/>
      <w:r>
        <w:t>)</w:t>
      </w:r>
    </w:p>
    <w:p w14:paraId="601D238D" w14:textId="77777777" w:rsidR="00F452C2" w:rsidRDefault="00F452C2" w:rsidP="00F452C2">
      <w:r>
        <w:t xml:space="preserve">        </w:t>
      </w:r>
    </w:p>
    <w:p w14:paraId="58E9C65E" w14:textId="77777777" w:rsidR="00F452C2" w:rsidRDefault="00F452C2" w:rsidP="00F452C2">
      <w:r>
        <w:t xml:space="preserve">    }</w:t>
      </w:r>
    </w:p>
    <w:p w14:paraId="1B6BDE71" w14:textId="77777777" w:rsidR="00F452C2" w:rsidRDefault="00F452C2" w:rsidP="00F452C2">
      <w:r>
        <w:t xml:space="preserve">    </w:t>
      </w:r>
    </w:p>
    <w:p w14:paraId="144143CF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isUnBlocked</w:t>
      </w:r>
      <w:proofErr w:type="spellEnd"/>
      <w:r>
        <w:t>(</w:t>
      </w:r>
      <w:proofErr w:type="spellStart"/>
      <w:r>
        <w:t>colums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index_check</w:t>
      </w:r>
      <w:proofErr w:type="spellEnd"/>
      <w:r>
        <w:t xml:space="preserve">: </w:t>
      </w:r>
      <w:proofErr w:type="spellStart"/>
      <w:r>
        <w:t>Int</w:t>
      </w:r>
      <w:proofErr w:type="spellEnd"/>
      <w:r>
        <w:t>): (</w:t>
      </w:r>
      <w:proofErr w:type="spellStart"/>
      <w:r>
        <w:t>Boolean</w:t>
      </w:r>
      <w:proofErr w:type="spellEnd"/>
      <w:r>
        <w:t>) =</w:t>
      </w:r>
    </w:p>
    <w:p w14:paraId="26D31CDD" w14:textId="77777777" w:rsidR="00F452C2" w:rsidRDefault="00F452C2" w:rsidP="00F452C2">
      <w:r>
        <w:lastRenderedPageBreak/>
        <w:t xml:space="preserve">    { </w:t>
      </w:r>
    </w:p>
    <w:p w14:paraId="0C071AC3" w14:textId="77777777" w:rsidR="00F452C2" w:rsidRDefault="00F452C2" w:rsidP="00F452C2">
      <w:r>
        <w:t xml:space="preserve">        //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</w:p>
    <w:p w14:paraId="079A6177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colums</w:t>
      </w:r>
      <w:proofErr w:type="spellEnd"/>
      <w:r>
        <w:t>(</w:t>
      </w:r>
      <w:proofErr w:type="spellStart"/>
      <w:r>
        <w:t>index_check</w:t>
      </w:r>
      <w:proofErr w:type="spellEnd"/>
      <w:r>
        <w:t xml:space="preserve">) != 'w' &amp;&amp; </w:t>
      </w:r>
      <w:proofErr w:type="spellStart"/>
      <w:r>
        <w:t>colums</w:t>
      </w:r>
      <w:proofErr w:type="spellEnd"/>
      <w:r>
        <w:t>(</w:t>
      </w:r>
      <w:proofErr w:type="spellStart"/>
      <w:r>
        <w:t>index_check</w:t>
      </w:r>
      <w:proofErr w:type="spellEnd"/>
      <w:r>
        <w:t xml:space="preserve">) != '?' &amp;&amp; </w:t>
      </w:r>
      <w:proofErr w:type="spellStart"/>
      <w:r>
        <w:t>colums</w:t>
      </w:r>
      <w:proofErr w:type="spellEnd"/>
      <w:r>
        <w:t>(</w:t>
      </w:r>
      <w:proofErr w:type="spellStart"/>
      <w:r>
        <w:t>index_check</w:t>
      </w:r>
      <w:proofErr w:type="spellEnd"/>
      <w:r>
        <w:t>) != 'b')</w:t>
      </w:r>
    </w:p>
    <w:p w14:paraId="4899D5AA" w14:textId="77777777" w:rsidR="00F452C2" w:rsidRDefault="00F452C2" w:rsidP="00F452C2">
      <w:r>
        <w:t xml:space="preserve">        {</w:t>
      </w:r>
    </w:p>
    <w:p w14:paraId="50A6C6E1" w14:textId="77777777" w:rsidR="00F452C2" w:rsidRDefault="00F452C2" w:rsidP="00F452C2">
      <w:r>
        <w:t xml:space="preserve">            (</w:t>
      </w:r>
      <w:proofErr w:type="spellStart"/>
      <w:r>
        <w:t>true</w:t>
      </w:r>
      <w:proofErr w:type="spellEnd"/>
      <w:r>
        <w:t xml:space="preserve">) </w:t>
      </w:r>
    </w:p>
    <w:p w14:paraId="292883B3" w14:textId="77777777" w:rsidR="00F452C2" w:rsidRDefault="00F452C2" w:rsidP="00F452C2">
      <w:r>
        <w:t xml:space="preserve">        }</w:t>
      </w:r>
    </w:p>
    <w:p w14:paraId="12513B54" w14:textId="77777777" w:rsidR="00F452C2" w:rsidRDefault="00F452C2" w:rsidP="00F452C2">
      <w:r>
        <w:t xml:space="preserve">        </w:t>
      </w:r>
      <w:proofErr w:type="spellStart"/>
      <w:r>
        <w:t>else</w:t>
      </w:r>
      <w:proofErr w:type="spellEnd"/>
    </w:p>
    <w:p w14:paraId="515DBC10" w14:textId="77777777" w:rsidR="00F452C2" w:rsidRDefault="00F452C2" w:rsidP="00F452C2">
      <w:r>
        <w:t xml:space="preserve">        {</w:t>
      </w:r>
    </w:p>
    <w:p w14:paraId="140494A5" w14:textId="77777777" w:rsidR="00F452C2" w:rsidRDefault="00F452C2" w:rsidP="00F452C2">
      <w:r>
        <w:t xml:space="preserve">            (</w:t>
      </w:r>
      <w:proofErr w:type="spellStart"/>
      <w:r>
        <w:t>false</w:t>
      </w:r>
      <w:proofErr w:type="spellEnd"/>
      <w:r>
        <w:t xml:space="preserve">) </w:t>
      </w:r>
    </w:p>
    <w:p w14:paraId="0EC747D3" w14:textId="77777777" w:rsidR="00F452C2" w:rsidRDefault="00F452C2" w:rsidP="00F452C2">
      <w:r>
        <w:t xml:space="preserve">        }</w:t>
      </w:r>
    </w:p>
    <w:p w14:paraId="0E1B20E1" w14:textId="77777777" w:rsidR="00F452C2" w:rsidRDefault="00F452C2" w:rsidP="00F452C2">
      <w:r>
        <w:t xml:space="preserve">    } </w:t>
      </w:r>
    </w:p>
    <w:p w14:paraId="41C90632" w14:textId="77777777" w:rsidR="00F452C2" w:rsidRDefault="00F452C2" w:rsidP="00F452C2">
      <w:r>
        <w:t xml:space="preserve">    </w:t>
      </w:r>
    </w:p>
    <w:p w14:paraId="57FF7751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calculateHValue</w:t>
      </w:r>
      <w:proofErr w:type="spellEnd"/>
      <w:r>
        <w:t>(</w:t>
      </w:r>
      <w:proofErr w:type="spellStart"/>
      <w:r>
        <w:t>pos</w:t>
      </w:r>
      <w:proofErr w:type="spellEnd"/>
      <w:r>
        <w:t xml:space="preserve">: XY, </w:t>
      </w:r>
      <w:proofErr w:type="spellStart"/>
      <w:r>
        <w:t>dest</w:t>
      </w:r>
      <w:proofErr w:type="spellEnd"/>
      <w:r>
        <w:t>: XY): (</w:t>
      </w:r>
      <w:proofErr w:type="spellStart"/>
      <w:r>
        <w:t>Double</w:t>
      </w:r>
      <w:proofErr w:type="spellEnd"/>
      <w:r>
        <w:t xml:space="preserve">)= </w:t>
      </w:r>
    </w:p>
    <w:p w14:paraId="7E913F61" w14:textId="77777777" w:rsidR="00F452C2" w:rsidRDefault="00F452C2" w:rsidP="00F452C2">
      <w:r>
        <w:t xml:space="preserve">    { </w:t>
      </w:r>
    </w:p>
    <w:p w14:paraId="25396E17" w14:textId="77777777" w:rsidR="00F452C2" w:rsidRDefault="00F452C2" w:rsidP="00F452C2">
      <w:r>
        <w:t xml:space="preserve">    //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 </w:t>
      </w:r>
    </w:p>
    <w:p w14:paraId="274139F4" w14:textId="77777777" w:rsidR="00F452C2" w:rsidRDefault="00F452C2" w:rsidP="00F452C2">
      <w:r>
        <w:t xml:space="preserve">    (</w:t>
      </w:r>
      <w:proofErr w:type="spellStart"/>
      <w:r>
        <w:t>sqrt</w:t>
      </w:r>
      <w:proofErr w:type="spellEnd"/>
      <w:r>
        <w:t>((</w:t>
      </w:r>
      <w:proofErr w:type="spellStart"/>
      <w:r>
        <w:t>pos.x-dest.x</w:t>
      </w:r>
      <w:proofErr w:type="spellEnd"/>
      <w:r>
        <w:t>)*(</w:t>
      </w:r>
      <w:proofErr w:type="spellStart"/>
      <w:r>
        <w:t>pos.x-dest.x</w:t>
      </w:r>
      <w:proofErr w:type="spellEnd"/>
      <w:r>
        <w:t>) + (</w:t>
      </w:r>
      <w:proofErr w:type="spellStart"/>
      <w:r>
        <w:t>pos.y-dest.y</w:t>
      </w:r>
      <w:proofErr w:type="spellEnd"/>
      <w:r>
        <w:t>)*(</w:t>
      </w:r>
      <w:proofErr w:type="spellStart"/>
      <w:r>
        <w:t>pos.y-dest.y</w:t>
      </w:r>
      <w:proofErr w:type="spellEnd"/>
      <w:r>
        <w:t xml:space="preserve">))) </w:t>
      </w:r>
    </w:p>
    <w:p w14:paraId="0C591811" w14:textId="77777777" w:rsidR="00F452C2" w:rsidRDefault="00F452C2" w:rsidP="00F452C2">
      <w:r>
        <w:t xml:space="preserve">    } </w:t>
      </w:r>
    </w:p>
    <w:p w14:paraId="50FCF028" w14:textId="77777777" w:rsidR="00F452C2" w:rsidRDefault="00F452C2" w:rsidP="00F452C2">
      <w:r>
        <w:t xml:space="preserve">    </w:t>
      </w:r>
    </w:p>
    <w:p w14:paraId="12962047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tracePath</w:t>
      </w:r>
      <w:proofErr w:type="spellEnd"/>
      <w:r>
        <w:t>(</w:t>
      </w:r>
      <w:proofErr w:type="spellStart"/>
      <w:r>
        <w:t>parent</w:t>
      </w:r>
      <w:proofErr w:type="spellEnd"/>
      <w:r>
        <w:t xml:space="preserve">: </w:t>
      </w:r>
      <w:proofErr w:type="spellStart"/>
      <w:r>
        <w:t>ListBuffer</w:t>
      </w:r>
      <w:proofErr w:type="spellEnd"/>
      <w:r>
        <w:t>[</w:t>
      </w:r>
      <w:proofErr w:type="spellStart"/>
      <w:r>
        <w:t>Int</w:t>
      </w:r>
      <w:proofErr w:type="spellEnd"/>
      <w:r>
        <w:t xml:space="preserve">], </w:t>
      </w:r>
      <w:proofErr w:type="spellStart"/>
      <w:r>
        <w:t>parent_coordinates</w:t>
      </w:r>
      <w:proofErr w:type="spellEnd"/>
      <w:r>
        <w:t xml:space="preserve">: </w:t>
      </w:r>
      <w:proofErr w:type="spellStart"/>
      <w:r>
        <w:t>ListBuffer</w:t>
      </w:r>
      <w:proofErr w:type="spellEnd"/>
      <w:r>
        <w:t xml:space="preserve">[XY], </w:t>
      </w:r>
      <w:proofErr w:type="spellStart"/>
      <w:r>
        <w:t>last</w:t>
      </w:r>
      <w:proofErr w:type="spellEnd"/>
      <w:r>
        <w:t xml:space="preserve">: XY, </w:t>
      </w:r>
      <w:proofErr w:type="spellStart"/>
      <w:r>
        <w:t>dest</w:t>
      </w:r>
      <w:proofErr w:type="spellEnd"/>
      <w:r>
        <w:t xml:space="preserve">: XY, </w:t>
      </w:r>
      <w:proofErr w:type="spellStart"/>
      <w:r>
        <w:t>view</w:t>
      </w:r>
      <w:proofErr w:type="spellEnd"/>
      <w:r>
        <w:t xml:space="preserve">: </w:t>
      </w:r>
      <w:proofErr w:type="spellStart"/>
      <w:r>
        <w:t>View</w:t>
      </w:r>
      <w:proofErr w:type="spellEnd"/>
      <w:r>
        <w:t xml:space="preserve">, bot: Bot) = { </w:t>
      </w:r>
    </w:p>
    <w:p w14:paraId="2460ECEE" w14:textId="77777777" w:rsidR="00F452C2" w:rsidRDefault="00F452C2" w:rsidP="00F452C2"/>
    <w:p w14:paraId="356E3596" w14:textId="77777777" w:rsidR="00F452C2" w:rsidRDefault="00F452C2" w:rsidP="00F452C2">
      <w:r>
        <w:t xml:space="preserve">        // </w:t>
      </w:r>
      <w:proofErr w:type="spellStart"/>
      <w:r>
        <w:t>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beggining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600A8E23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[XY]()</w:t>
      </w:r>
    </w:p>
    <w:p w14:paraId="0FFBBBF8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last</w:t>
      </w:r>
      <w:proofErr w:type="spellEnd"/>
      <w:r>
        <w:t>)</w:t>
      </w:r>
    </w:p>
    <w:p w14:paraId="4766D81C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indexGo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</w:t>
      </w:r>
      <w:proofErr w:type="spellStart"/>
      <w:r>
        <w:t>Int</w:t>
      </w:r>
      <w:proofErr w:type="spellEnd"/>
      <w:r>
        <w:t>]()</w:t>
      </w:r>
    </w:p>
    <w:p w14:paraId="4F7D7ACB" w14:textId="77777777" w:rsidR="00F452C2" w:rsidRDefault="00F452C2" w:rsidP="00F452C2">
      <w:r>
        <w:t xml:space="preserve">        </w:t>
      </w:r>
    </w:p>
    <w:p w14:paraId="1BDCA8AC" w14:textId="77777777" w:rsidR="00F452C2" w:rsidRDefault="00F452C2" w:rsidP="00F452C2">
      <w: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r>
        <w:t>parent</w:t>
      </w:r>
      <w:proofErr w:type="spellEnd"/>
      <w:r>
        <w:t>(</w:t>
      </w:r>
      <w:proofErr w:type="spellStart"/>
      <w:r>
        <w:t>index</w:t>
      </w:r>
      <w:proofErr w:type="spellEnd"/>
      <w:r>
        <w:t xml:space="preserve">) != </w:t>
      </w:r>
      <w:proofErr w:type="spellStart"/>
      <w:r>
        <w:t>view.indexFromRelPos</w:t>
      </w:r>
      <w:proofErr w:type="spellEnd"/>
      <w:r>
        <w:t>(</w:t>
      </w:r>
      <w:proofErr w:type="spellStart"/>
      <w:r>
        <w:t>dest</w:t>
      </w:r>
      <w:proofErr w:type="spellEnd"/>
      <w:r>
        <w:t>))</w:t>
      </w:r>
    </w:p>
    <w:p w14:paraId="7B3F89AD" w14:textId="77777777" w:rsidR="00F452C2" w:rsidRDefault="00F452C2" w:rsidP="00F452C2">
      <w:r>
        <w:t xml:space="preserve">        {</w:t>
      </w:r>
    </w:p>
    <w:p w14:paraId="4F919EB8" w14:textId="77777777" w:rsidR="00F452C2" w:rsidRDefault="00F452C2" w:rsidP="00F452C2"/>
    <w:p w14:paraId="2082CFD6" w14:textId="77777777" w:rsidR="00F452C2" w:rsidRDefault="00F452C2" w:rsidP="00F452C2">
      <w:r>
        <w:t xml:space="preserve">           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parent_coordinates</w:t>
      </w:r>
      <w:proofErr w:type="spellEnd"/>
      <w:r>
        <w:t>(</w:t>
      </w:r>
      <w:proofErr w:type="spellStart"/>
      <w:r>
        <w:t>index</w:t>
      </w:r>
      <w:proofErr w:type="spellEnd"/>
      <w:r>
        <w:t xml:space="preserve">) +=: </w:t>
      </w:r>
      <w:proofErr w:type="spellStart"/>
      <w:r>
        <w:t>Path</w:t>
      </w:r>
      <w:proofErr w:type="spellEnd"/>
    </w:p>
    <w:p w14:paraId="556C1A29" w14:textId="77777777" w:rsidR="00F452C2" w:rsidRDefault="00F452C2" w:rsidP="00F452C2">
      <w:r>
        <w:t xml:space="preserve">            </w:t>
      </w:r>
      <w:proofErr w:type="spellStart"/>
      <w:r>
        <w:t>indexGo</w:t>
      </w:r>
      <w:proofErr w:type="spellEnd"/>
      <w:r>
        <w:t xml:space="preserve"> = </w:t>
      </w:r>
      <w:proofErr w:type="spellStart"/>
      <w:r>
        <w:t>index</w:t>
      </w:r>
      <w:proofErr w:type="spellEnd"/>
      <w:r>
        <w:t xml:space="preserve"> +=: </w:t>
      </w:r>
      <w:proofErr w:type="spellStart"/>
      <w:r>
        <w:t>indexGo</w:t>
      </w:r>
      <w:proofErr w:type="spellEnd"/>
    </w:p>
    <w:p w14:paraId="2F34736F" w14:textId="77777777" w:rsidR="00F452C2" w:rsidRDefault="00F452C2" w:rsidP="00F452C2">
      <w:r>
        <w:t xml:space="preserve">           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parent</w:t>
      </w:r>
      <w:proofErr w:type="spellEnd"/>
      <w:r>
        <w:t>(</w:t>
      </w:r>
      <w:proofErr w:type="spellStart"/>
      <w:r>
        <w:t>index</w:t>
      </w:r>
      <w:proofErr w:type="spellEnd"/>
      <w:r>
        <w:t>)</w:t>
      </w:r>
    </w:p>
    <w:p w14:paraId="0A3D2951" w14:textId="77777777" w:rsidR="00F452C2" w:rsidRDefault="00F452C2" w:rsidP="00F452C2">
      <w:r>
        <w:t xml:space="preserve">        }</w:t>
      </w:r>
    </w:p>
    <w:p w14:paraId="6766C08C" w14:textId="77777777" w:rsidR="00F452C2" w:rsidRDefault="00F452C2" w:rsidP="00F452C2"/>
    <w:p w14:paraId="6BF59692" w14:textId="77777777" w:rsidR="00F452C2" w:rsidRDefault="00F452C2" w:rsidP="00F452C2">
      <w:r>
        <w:t xml:space="preserve">       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parent_coordinates</w:t>
      </w:r>
      <w:proofErr w:type="spellEnd"/>
      <w:r>
        <w:t>(</w:t>
      </w:r>
      <w:proofErr w:type="spellStart"/>
      <w:r>
        <w:t>index</w:t>
      </w:r>
      <w:proofErr w:type="spellEnd"/>
      <w:r>
        <w:t xml:space="preserve">) +=: </w:t>
      </w:r>
      <w:proofErr w:type="spellStart"/>
      <w:r>
        <w:t>Path</w:t>
      </w:r>
      <w:proofErr w:type="spellEnd"/>
    </w:p>
    <w:p w14:paraId="479E4577" w14:textId="77777777" w:rsidR="00F452C2" w:rsidRDefault="00F452C2" w:rsidP="00F452C2">
      <w:r>
        <w:t xml:space="preserve">        </w:t>
      </w:r>
      <w:proofErr w:type="spellStart"/>
      <w:r>
        <w:t>indexGo</w:t>
      </w:r>
      <w:proofErr w:type="spellEnd"/>
      <w:r>
        <w:t xml:space="preserve"> = </w:t>
      </w:r>
      <w:proofErr w:type="spellStart"/>
      <w:r>
        <w:t>index</w:t>
      </w:r>
      <w:proofErr w:type="spellEnd"/>
      <w:r>
        <w:t xml:space="preserve"> +=: </w:t>
      </w:r>
      <w:proofErr w:type="spellStart"/>
      <w:r>
        <w:t>indexGo</w:t>
      </w:r>
      <w:proofErr w:type="spellEnd"/>
    </w:p>
    <w:p w14:paraId="1DDBCBC3" w14:textId="77777777" w:rsidR="00F452C2" w:rsidRDefault="00F452C2" w:rsidP="00F452C2">
      <w:r>
        <w:t xml:space="preserve">       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indexGo</w:t>
      </w:r>
      <w:proofErr w:type="spellEnd"/>
      <w:r>
        <w:t>)</w:t>
      </w:r>
    </w:p>
    <w:p w14:paraId="1424B00A" w14:textId="77777777" w:rsidR="00F452C2" w:rsidRDefault="00F452C2" w:rsidP="00F452C2"/>
    <w:p w14:paraId="5E822BF3" w14:textId="77777777" w:rsidR="00F452C2" w:rsidRDefault="00F452C2" w:rsidP="00F452C2">
      <w:r>
        <w:t xml:space="preserve">    } </w:t>
      </w:r>
    </w:p>
    <w:p w14:paraId="42DCEB95" w14:textId="77777777" w:rsidR="00F452C2" w:rsidRDefault="00F452C2" w:rsidP="00F452C2">
      <w:r>
        <w:t xml:space="preserve">    </w:t>
      </w:r>
    </w:p>
    <w:p w14:paraId="304698F5" w14:textId="77777777" w:rsidR="00F452C2" w:rsidRDefault="00F452C2" w:rsidP="00F452C2">
      <w:r>
        <w:t xml:space="preserve">    </w:t>
      </w:r>
    </w:p>
    <w:p w14:paraId="1F66C313" w14:textId="77777777" w:rsidR="00F452C2" w:rsidRDefault="00F452C2" w:rsidP="00F452C2">
      <w:r>
        <w:t xml:space="preserve">     // </w:t>
      </w:r>
      <w:proofErr w:type="spellStart"/>
      <w:r>
        <w:t>almoust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bot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44568219" w14:textId="77777777" w:rsidR="00F452C2" w:rsidRDefault="00F452C2" w:rsidP="00F452C2">
      <w:r>
        <w:t xml:space="preserve">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analyzeViewAsBot</w:t>
      </w:r>
      <w:proofErr w:type="spellEnd"/>
      <w:r>
        <w:t xml:space="preserve">(bot: Bot, </w:t>
      </w:r>
      <w:proofErr w:type="spellStart"/>
      <w:r>
        <w:t>masterVal</w:t>
      </w:r>
      <w:proofErr w:type="spellEnd"/>
      <w:r>
        <w:t xml:space="preserve">: </w:t>
      </w:r>
      <w:proofErr w:type="spellStart"/>
      <w:r>
        <w:t>Int</w:t>
      </w:r>
      <w:proofErr w:type="spellEnd"/>
      <w:r>
        <w:t>) = {</w:t>
      </w:r>
    </w:p>
    <w:p w14:paraId="45C9DCE3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bot.view</w:t>
      </w:r>
      <w:proofErr w:type="spellEnd"/>
    </w:p>
    <w:p w14:paraId="6C2BC834" w14:textId="77777777" w:rsidR="00F452C2" w:rsidRDefault="00F452C2" w:rsidP="00F452C2"/>
    <w:p w14:paraId="66AC67A0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directionValue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</w:t>
      </w:r>
      <w:proofErr w:type="spellStart"/>
      <w:r>
        <w:t>Double</w:t>
      </w:r>
      <w:proofErr w:type="spellEnd"/>
      <w:r>
        <w:t>](8)</w:t>
      </w:r>
    </w:p>
    <w:p w14:paraId="7F106553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nearestEnemyMaster</w:t>
      </w:r>
      <w:proofErr w:type="spellEnd"/>
      <w:r>
        <w:t>: XY = XY(0,0)</w:t>
      </w:r>
    </w:p>
    <w:p w14:paraId="330C1930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nearestEnemySlave</w:t>
      </w:r>
      <w:proofErr w:type="spellEnd"/>
      <w:r>
        <w:t>: XY = XY(0,0)</w:t>
      </w:r>
    </w:p>
    <w:p w14:paraId="722F1FF9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nearestEnemy</w:t>
      </w:r>
      <w:proofErr w:type="spellEnd"/>
      <w:r>
        <w:t>: XY = XY(0,0)</w:t>
      </w:r>
    </w:p>
    <w:p w14:paraId="14EA95FC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nearestEnemyIndex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0</w:t>
      </w:r>
    </w:p>
    <w:p w14:paraId="0688A836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nearestDistance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0</w:t>
      </w:r>
    </w:p>
    <w:p w14:paraId="43A9D3EB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= </w:t>
      </w:r>
      <w:proofErr w:type="spellStart"/>
      <w:r>
        <w:t>view.cells</w:t>
      </w:r>
      <w:proofErr w:type="spellEnd"/>
    </w:p>
    <w:p w14:paraId="6533AFF7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 xml:space="preserve"> = </w:t>
      </w:r>
      <w:proofErr w:type="spellStart"/>
      <w:r>
        <w:t>cells.length</w:t>
      </w:r>
      <w:proofErr w:type="spellEnd"/>
    </w:p>
    <w:p w14:paraId="0AF28F85" w14:textId="77777777" w:rsidR="00F452C2" w:rsidRDefault="00F452C2" w:rsidP="00F452C2">
      <w:r>
        <w:lastRenderedPageBreak/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</w:t>
      </w:r>
      <w:proofErr w:type="spellStart"/>
      <w:r>
        <w:t>Double</w:t>
      </w:r>
      <w:proofErr w:type="spellEnd"/>
      <w:r>
        <w:t>](</w:t>
      </w:r>
      <w:proofErr w:type="spellStart"/>
      <w:r>
        <w:t>cellCount</w:t>
      </w:r>
      <w:proofErr w:type="spellEnd"/>
      <w:r>
        <w:t>)</w:t>
      </w:r>
    </w:p>
    <w:p w14:paraId="16788D4D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indexRel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(XY(0,0))</w:t>
      </w:r>
    </w:p>
    <w:p w14:paraId="29D18E5A" w14:textId="77777777" w:rsidR="00F452C2" w:rsidRDefault="00F452C2" w:rsidP="00F452C2"/>
    <w:p w14:paraId="674EE231" w14:textId="77777777" w:rsidR="00F452C2" w:rsidRDefault="00F452C2" w:rsidP="00F452C2">
      <w:r>
        <w:t xml:space="preserve">          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heatmap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a* </w:t>
      </w:r>
      <w:proofErr w:type="spellStart"/>
      <w:r>
        <w:t>algorith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to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heatmap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too</w:t>
      </w:r>
      <w:proofErr w:type="spellEnd"/>
    </w:p>
    <w:p w14:paraId="5848674A" w14:textId="77777777" w:rsidR="00F452C2" w:rsidRDefault="00F452C2" w:rsidP="00F452C2">
      <w:r>
        <w:t xml:space="preserve">                </w:t>
      </w:r>
      <w:proofErr w:type="spellStart"/>
      <w:r>
        <w:t>for</w:t>
      </w:r>
      <w:proofErr w:type="spellEnd"/>
      <w:r>
        <w:t xml:space="preserve">(i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6CAF5487" w14:textId="77777777" w:rsidR="00F452C2" w:rsidRDefault="00F452C2" w:rsidP="00F452C2">
      <w:r>
        <w:t xml:space="preserve">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cellRelPos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1D4AA64C" w14:textId="77777777" w:rsidR="00F452C2" w:rsidRDefault="00F452C2" w:rsidP="00F452C2">
      <w:r>
        <w:t xml:space="preserve">                  </w:t>
      </w:r>
      <w:proofErr w:type="spellStart"/>
      <w:r>
        <w:t>if</w:t>
      </w:r>
      <w:proofErr w:type="spellEnd"/>
      <w:r>
        <w:t>(</w:t>
      </w:r>
      <w:proofErr w:type="spellStart"/>
      <w:r>
        <w:t>cellRelPos.isNonZero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cellRelPos</w:t>
      </w:r>
      <w:proofErr w:type="spellEnd"/>
      <w:r>
        <w:t>)) {</w:t>
      </w:r>
    </w:p>
    <w:p w14:paraId="53DA70C6" w14:textId="77777777" w:rsidR="00F452C2" w:rsidRDefault="00F452C2" w:rsidP="00F452C2">
      <w:r>
        <w:t xml:space="preserve">                    </w:t>
      </w:r>
      <w:proofErr w:type="spellStart"/>
      <w:r>
        <w:t>cells</w:t>
      </w:r>
      <w:proofErr w:type="spellEnd"/>
      <w:r>
        <w:t xml:space="preserve">(i) </w:t>
      </w:r>
      <w:proofErr w:type="spellStart"/>
      <w:r>
        <w:t>match</w:t>
      </w:r>
      <w:proofErr w:type="spellEnd"/>
      <w:r>
        <w:t xml:space="preserve"> {</w:t>
      </w:r>
    </w:p>
    <w:p w14:paraId="7E253A7C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'M' =&gt;</w:t>
      </w:r>
    </w:p>
    <w:p w14:paraId="7541B016" w14:textId="77777777" w:rsidR="00F452C2" w:rsidRDefault="00F452C2" w:rsidP="00F452C2">
      <w:r>
        <w:t xml:space="preserve">                            </w:t>
      </w:r>
      <w:proofErr w:type="spellStart"/>
      <w:r>
        <w:t>cellWeights</w:t>
      </w:r>
      <w:proofErr w:type="spellEnd"/>
      <w:r>
        <w:t>(i) += 1500000</w:t>
      </w:r>
    </w:p>
    <w:p w14:paraId="740D44BC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'm' =&gt; //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obstacle</w:t>
      </w:r>
      <w:proofErr w:type="spellEnd"/>
    </w:p>
    <w:p w14:paraId="3C12CD2B" w14:textId="77777777" w:rsidR="00F452C2" w:rsidRDefault="00F452C2" w:rsidP="00F452C2">
      <w:r>
        <w:t xml:space="preserve">                        </w:t>
      </w:r>
      <w:proofErr w:type="spellStart"/>
      <w:r>
        <w:t>nearestEnemyMaster</w:t>
      </w:r>
      <w:proofErr w:type="spellEnd"/>
      <w:r>
        <w:t xml:space="preserve"> = </w:t>
      </w:r>
      <w:proofErr w:type="spellStart"/>
      <w:r>
        <w:t>cellRelPos</w:t>
      </w:r>
      <w:proofErr w:type="spellEnd"/>
    </w:p>
    <w:p w14:paraId="3855C19D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cellRelPos</w:t>
      </w:r>
      <w:proofErr w:type="spellEnd"/>
      <w:r>
        <w:t>))</w:t>
      </w:r>
    </w:p>
    <w:p w14:paraId="4CF17974" w14:textId="77777777" w:rsidR="00F452C2" w:rsidRDefault="00F452C2" w:rsidP="00F452C2">
      <w:r>
        <w:t xml:space="preserve">                        {</w:t>
      </w:r>
    </w:p>
    <w:p w14:paraId="66CD33AD" w14:textId="77777777" w:rsidR="00F452C2" w:rsidRDefault="00F452C2" w:rsidP="00F452C2">
      <w:r>
        <w:t xml:space="preserve">                            </w:t>
      </w:r>
      <w:proofErr w:type="spellStart"/>
      <w:r>
        <w:t>for</w:t>
      </w:r>
      <w:proofErr w:type="spellEnd"/>
      <w:r>
        <w:t xml:space="preserve"> (x &lt;- -4 to 4) {</w:t>
      </w:r>
    </w:p>
    <w:p w14:paraId="69445A33" w14:textId="77777777" w:rsidR="00F452C2" w:rsidRDefault="00F452C2" w:rsidP="00F452C2">
      <w:r>
        <w:t xml:space="preserve">                              </w:t>
      </w:r>
      <w:proofErr w:type="spellStart"/>
      <w:r>
        <w:t>for</w:t>
      </w:r>
      <w:proofErr w:type="spellEnd"/>
      <w:r>
        <w:t xml:space="preserve"> (y &lt;- -4 to 4) {</w:t>
      </w:r>
    </w:p>
    <w:p w14:paraId="7E453502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cellRelPos</w:t>
      </w:r>
      <w:proofErr w:type="spellEnd"/>
      <w:r>
        <w:t xml:space="preserve"> + XY(x, y)</w:t>
      </w:r>
    </w:p>
    <w:p w14:paraId="400F8FCD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300C91E7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 xml:space="preserve">) &amp;&amp; </w:t>
      </w:r>
      <w:proofErr w:type="spellStart"/>
      <w:r>
        <w:t>stepDistance</w:t>
      </w:r>
      <w:proofErr w:type="spellEnd"/>
      <w:r>
        <w:t xml:space="preserve"> != 0) {</w:t>
      </w:r>
    </w:p>
    <w:p w14:paraId="6D460A01" w14:textId="77777777" w:rsidR="00F452C2" w:rsidRDefault="00F452C2" w:rsidP="00F452C2">
      <w:r>
        <w:t xml:space="preserve">    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)) += 10000</w:t>
      </w:r>
    </w:p>
    <w:p w14:paraId="32FAC652" w14:textId="77777777" w:rsidR="00F452C2" w:rsidRDefault="00F452C2" w:rsidP="00F452C2">
      <w:r>
        <w:t xml:space="preserve">                                }</w:t>
      </w:r>
    </w:p>
    <w:p w14:paraId="5996F84D" w14:textId="77777777" w:rsidR="00F452C2" w:rsidRDefault="00F452C2" w:rsidP="00F452C2">
      <w:r>
        <w:t xml:space="preserve">                              }</w:t>
      </w:r>
    </w:p>
    <w:p w14:paraId="0FC08AE0" w14:textId="77777777" w:rsidR="00F452C2" w:rsidRDefault="00F452C2" w:rsidP="00F452C2">
      <w:r>
        <w:t xml:space="preserve">                            }</w:t>
      </w:r>
    </w:p>
    <w:p w14:paraId="689C723D" w14:textId="77777777" w:rsidR="00F452C2" w:rsidRDefault="00F452C2" w:rsidP="00F452C2">
      <w:r>
        <w:t xml:space="preserve">                            </w:t>
      </w:r>
    </w:p>
    <w:p w14:paraId="54D77735" w14:textId="77777777" w:rsidR="00F452C2" w:rsidRDefault="00F452C2" w:rsidP="00F452C2">
      <w:r>
        <w:t xml:space="preserve">                        }</w:t>
      </w:r>
    </w:p>
    <w:p w14:paraId="69051F6B" w14:textId="77777777" w:rsidR="00F452C2" w:rsidRDefault="00F452C2" w:rsidP="00F452C2">
      <w:r>
        <w:t xml:space="preserve">                        </w:t>
      </w:r>
      <w:proofErr w:type="spellStart"/>
      <w:r>
        <w:t>nearestEnemy</w:t>
      </w:r>
      <w:proofErr w:type="spellEnd"/>
      <w:r>
        <w:t xml:space="preserve"> = </w:t>
      </w:r>
      <w:proofErr w:type="spellStart"/>
      <w:r>
        <w:t>nearestEnemyMaster</w:t>
      </w:r>
      <w:proofErr w:type="spellEnd"/>
    </w:p>
    <w:p w14:paraId="04932CAF" w14:textId="77777777" w:rsidR="00F452C2" w:rsidRDefault="00F452C2" w:rsidP="00F452C2">
      <w:r>
        <w:t xml:space="preserve">                        </w:t>
      </w:r>
      <w:proofErr w:type="spellStart"/>
      <w:r>
        <w:t>nearestEnemyIndex</w:t>
      </w:r>
      <w:proofErr w:type="spellEnd"/>
      <w:r>
        <w:t xml:space="preserve"> = i</w:t>
      </w:r>
    </w:p>
    <w:p w14:paraId="1D25DCC4" w14:textId="77777777" w:rsidR="00F452C2" w:rsidRDefault="00F452C2" w:rsidP="00F452C2">
      <w:r>
        <w:t xml:space="preserve">                        </w:t>
      </w:r>
      <w:proofErr w:type="spellStart"/>
      <w:r>
        <w:t>nearestDistance</w:t>
      </w:r>
      <w:proofErr w:type="spellEnd"/>
      <w:r>
        <w:t xml:space="preserve"> = </w:t>
      </w:r>
      <w:proofErr w:type="spellStart"/>
      <w:r>
        <w:t>cellRelPos.stepCount</w:t>
      </w:r>
      <w:proofErr w:type="spellEnd"/>
    </w:p>
    <w:p w14:paraId="5092FE9A" w14:textId="77777777" w:rsidR="00F452C2" w:rsidRDefault="00F452C2" w:rsidP="00F452C2">
      <w:r>
        <w:t xml:space="preserve">            </w:t>
      </w:r>
    </w:p>
    <w:p w14:paraId="323E4B03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's' =&gt; // </w:t>
      </w:r>
      <w:proofErr w:type="spellStart"/>
      <w:r>
        <w:t>another</w:t>
      </w:r>
      <w:proofErr w:type="spellEnd"/>
      <w:r>
        <w:t xml:space="preserve"> slave: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?</w:t>
      </w:r>
    </w:p>
    <w:p w14:paraId="1AD08F9A" w14:textId="77777777" w:rsidR="00F452C2" w:rsidRDefault="00F452C2" w:rsidP="00F452C2">
      <w:r>
        <w:t xml:space="preserve">                        </w:t>
      </w:r>
      <w:proofErr w:type="spellStart"/>
      <w:r>
        <w:t>nearestEnemySlave</w:t>
      </w:r>
      <w:proofErr w:type="spellEnd"/>
      <w:r>
        <w:t xml:space="preserve"> = </w:t>
      </w:r>
      <w:proofErr w:type="spellStart"/>
      <w:r>
        <w:t>cellRelPos</w:t>
      </w:r>
      <w:proofErr w:type="spellEnd"/>
    </w:p>
    <w:p w14:paraId="4E21D4CC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(j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02ED6563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(j)</w:t>
      </w:r>
    </w:p>
    <w:p w14:paraId="6857412F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766C8715" w14:textId="77777777" w:rsidR="00F452C2" w:rsidRDefault="00F452C2" w:rsidP="00F452C2">
      <w:r>
        <w:t xml:space="preserve">                            {</w:t>
      </w:r>
    </w:p>
    <w:p w14:paraId="3C872DC2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28F35281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 xml:space="preserve">) &amp;&amp; </w:t>
      </w:r>
      <w:proofErr w:type="spellStart"/>
      <w:r>
        <w:t>stepDistance</w:t>
      </w:r>
      <w:proofErr w:type="spellEnd"/>
      <w:r>
        <w:t xml:space="preserve"> != 0) {</w:t>
      </w:r>
    </w:p>
    <w:p w14:paraId="19B0EF57" w14:textId="77777777" w:rsidR="00F452C2" w:rsidRDefault="00F452C2" w:rsidP="00F452C2">
      <w:r>
        <w:t xml:space="preserve">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33DA933B" w14:textId="77777777" w:rsidR="00F452C2" w:rsidRDefault="00F452C2" w:rsidP="00F452C2">
      <w:r>
        <w:t xml:space="preserve">                                    </w:t>
      </w:r>
      <w:proofErr w:type="spellStart"/>
      <w:r>
        <w:t>cellWeights</w:t>
      </w:r>
      <w:proofErr w:type="spellEnd"/>
      <w:r>
        <w:t xml:space="preserve">(j) += 1000 / </w:t>
      </w:r>
      <w:proofErr w:type="spellStart"/>
      <w:r>
        <w:t>stepDistance</w:t>
      </w:r>
      <w:proofErr w:type="spellEnd"/>
    </w:p>
    <w:p w14:paraId="634F01DE" w14:textId="77777777" w:rsidR="00F452C2" w:rsidRDefault="00F452C2" w:rsidP="00F452C2">
      <w:r>
        <w:t xml:space="preserve">                              }</w:t>
      </w:r>
    </w:p>
    <w:p w14:paraId="69078DC5" w14:textId="77777777" w:rsidR="00F452C2" w:rsidRDefault="00F452C2" w:rsidP="00F452C2">
      <w:r>
        <w:t xml:space="preserve">                          }</w:t>
      </w:r>
    </w:p>
    <w:p w14:paraId="61D69C86" w14:textId="77777777" w:rsidR="00F452C2" w:rsidRDefault="00F452C2" w:rsidP="00F452C2">
      <w:r>
        <w:t xml:space="preserve">                        }</w:t>
      </w:r>
    </w:p>
    <w:p w14:paraId="013FB858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nearestDistance</w:t>
      </w:r>
      <w:proofErr w:type="spellEnd"/>
      <w:r>
        <w:t xml:space="preserve"> &gt; </w:t>
      </w:r>
      <w:proofErr w:type="spellStart"/>
      <w:r>
        <w:t>cellRelPos.stepCount</w:t>
      </w:r>
      <w:proofErr w:type="spellEnd"/>
      <w:r>
        <w:t>)</w:t>
      </w:r>
    </w:p>
    <w:p w14:paraId="048FBE85" w14:textId="77777777" w:rsidR="00F452C2" w:rsidRDefault="00F452C2" w:rsidP="00F452C2">
      <w:r>
        <w:t xml:space="preserve">                        {</w:t>
      </w:r>
    </w:p>
    <w:p w14:paraId="198CB0CA" w14:textId="77777777" w:rsidR="00F452C2" w:rsidRDefault="00F452C2" w:rsidP="00F452C2">
      <w:r>
        <w:t xml:space="preserve">                            </w:t>
      </w:r>
      <w:proofErr w:type="spellStart"/>
      <w:r>
        <w:t>nearestEnemy</w:t>
      </w:r>
      <w:proofErr w:type="spellEnd"/>
      <w:r>
        <w:t xml:space="preserve"> = </w:t>
      </w:r>
      <w:proofErr w:type="spellStart"/>
      <w:r>
        <w:t>nearestEnemySlave</w:t>
      </w:r>
      <w:proofErr w:type="spellEnd"/>
    </w:p>
    <w:p w14:paraId="4566E465" w14:textId="77777777" w:rsidR="00F452C2" w:rsidRDefault="00F452C2" w:rsidP="00F452C2">
      <w:r>
        <w:t xml:space="preserve">                            </w:t>
      </w:r>
      <w:proofErr w:type="spellStart"/>
      <w:r>
        <w:t>nearestEnemyIndex</w:t>
      </w:r>
      <w:proofErr w:type="spellEnd"/>
      <w:r>
        <w:t xml:space="preserve"> = i</w:t>
      </w:r>
    </w:p>
    <w:p w14:paraId="1754DB4E" w14:textId="77777777" w:rsidR="00F452C2" w:rsidRDefault="00F452C2" w:rsidP="00F452C2">
      <w:r>
        <w:t xml:space="preserve">                        }</w:t>
      </w:r>
    </w:p>
    <w:p w14:paraId="2D6DF882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'P' =&gt;</w:t>
      </w:r>
    </w:p>
    <w:p w14:paraId="6EE35D67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 xml:space="preserve">(i) </w:t>
      </w:r>
    </w:p>
    <w:p w14:paraId="238331E1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7B1D4925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 xml:space="preserve">) &amp;&amp; </w:t>
      </w:r>
      <w:proofErr w:type="spellStart"/>
      <w:r>
        <w:t>stepDistance</w:t>
      </w:r>
      <w:proofErr w:type="spellEnd"/>
      <w:r>
        <w:t xml:space="preserve"> != 0)</w:t>
      </w:r>
    </w:p>
    <w:p w14:paraId="2D8C0A6D" w14:textId="77777777" w:rsidR="00F452C2" w:rsidRDefault="00F452C2" w:rsidP="00F452C2">
      <w:r>
        <w:lastRenderedPageBreak/>
        <w:t xml:space="preserve">                            {</w:t>
      </w:r>
    </w:p>
    <w:p w14:paraId="7078C658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1) </w:t>
      </w:r>
      <w:proofErr w:type="spellStart"/>
      <w:r>
        <w:t>cellWeights</w:t>
      </w:r>
      <w:proofErr w:type="spellEnd"/>
      <w:r>
        <w:t>(i) += 100</w:t>
      </w:r>
    </w:p>
    <w:p w14:paraId="645E1A7F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2) </w:t>
      </w:r>
      <w:proofErr w:type="spellStart"/>
      <w:r>
        <w:t>cellWeights</w:t>
      </w:r>
      <w:proofErr w:type="spellEnd"/>
      <w:r>
        <w:t>(i) += 300</w:t>
      </w:r>
    </w:p>
    <w:p w14:paraId="092B7626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>(i) += 500</w:t>
      </w:r>
    </w:p>
    <w:p w14:paraId="63603485" w14:textId="77777777" w:rsidR="00F452C2" w:rsidRDefault="00F452C2" w:rsidP="00F452C2">
      <w:r>
        <w:t xml:space="preserve">                            }</w:t>
      </w:r>
    </w:p>
    <w:p w14:paraId="7CCBAC4D" w14:textId="77777777" w:rsidR="00F452C2" w:rsidRDefault="00F452C2" w:rsidP="00F452C2">
      <w:r>
        <w:t xml:space="preserve">                        </w:t>
      </w:r>
    </w:p>
    <w:p w14:paraId="2C9E0BF2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'B' =&gt;</w:t>
      </w:r>
    </w:p>
    <w:p w14:paraId="463D1410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303778CA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5B21A217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1) </w:t>
      </w:r>
      <w:proofErr w:type="spellStart"/>
      <w:r>
        <w:t>cellWeights</w:t>
      </w:r>
      <w:proofErr w:type="spellEnd"/>
      <w:r>
        <w:t>(i) += 50</w:t>
      </w:r>
    </w:p>
    <w:p w14:paraId="34543BDA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2) </w:t>
      </w:r>
      <w:proofErr w:type="spellStart"/>
      <w:r>
        <w:t>cellWeights</w:t>
      </w:r>
      <w:proofErr w:type="spellEnd"/>
      <w:r>
        <w:t>(i) += 200</w:t>
      </w:r>
    </w:p>
    <w:p w14:paraId="1E88D877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>(i) += 520</w:t>
      </w:r>
    </w:p>
    <w:p w14:paraId="02E4FE8A" w14:textId="77777777" w:rsidR="00F452C2" w:rsidRDefault="00F452C2" w:rsidP="00F452C2">
      <w:r>
        <w:t xml:space="preserve">                    </w:t>
      </w:r>
    </w:p>
    <w:p w14:paraId="2605952E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'b' =&gt;</w:t>
      </w:r>
    </w:p>
    <w:p w14:paraId="3F38BD29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(x &lt;- -2 to 2) {</w:t>
      </w:r>
    </w:p>
    <w:p w14:paraId="7EBDA841" w14:textId="77777777" w:rsidR="00F452C2" w:rsidRDefault="00F452C2" w:rsidP="00F452C2">
      <w:r>
        <w:t xml:space="preserve">                            </w:t>
      </w:r>
      <w:proofErr w:type="spellStart"/>
      <w:r>
        <w:t>for</w:t>
      </w:r>
      <w:proofErr w:type="spellEnd"/>
      <w:r>
        <w:t xml:space="preserve"> (y &lt;- -2 to 2) {</w:t>
      </w:r>
    </w:p>
    <w:p w14:paraId="4CECC810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 + XY(</w:t>
      </w:r>
      <w:proofErr w:type="spellStart"/>
      <w:r>
        <w:t>x,y</w:t>
      </w:r>
      <w:proofErr w:type="spellEnd"/>
      <w:r>
        <w:t>)</w:t>
      </w:r>
    </w:p>
    <w:p w14:paraId="32C3F0CB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21F97390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 xml:space="preserve">) &amp;&amp; </w:t>
      </w:r>
      <w:proofErr w:type="spellStart"/>
      <w:r>
        <w:t>stepDistance</w:t>
      </w:r>
      <w:proofErr w:type="spellEnd"/>
      <w:r>
        <w:t xml:space="preserve"> != 0)</w:t>
      </w:r>
    </w:p>
    <w:p w14:paraId="79D330A7" w14:textId="77777777" w:rsidR="00F452C2" w:rsidRDefault="00F452C2" w:rsidP="00F452C2">
      <w:r>
        <w:t xml:space="preserve">                                {</w:t>
      </w:r>
    </w:p>
    <w:p w14:paraId="35FE729A" w14:textId="77777777" w:rsidR="00F452C2" w:rsidRDefault="00F452C2" w:rsidP="00F452C2">
      <w:r>
        <w:t xml:space="preserve">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7D7F4234" w14:textId="77777777" w:rsidR="00F452C2" w:rsidRDefault="00F452C2" w:rsidP="00F452C2">
      <w:r>
        <w:t xml:space="preserve">      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index</w:t>
      </w:r>
      <w:proofErr w:type="spellEnd"/>
      <w:r>
        <w:t>) += 2500000</w:t>
      </w:r>
    </w:p>
    <w:p w14:paraId="161BB0F1" w14:textId="77777777" w:rsidR="00F452C2" w:rsidRDefault="00F452C2" w:rsidP="00F452C2">
      <w:r>
        <w:t xml:space="preserve">                                }</w:t>
      </w:r>
    </w:p>
    <w:p w14:paraId="3F5FBE54" w14:textId="77777777" w:rsidR="00F452C2" w:rsidRDefault="00F452C2" w:rsidP="00F452C2">
      <w:r>
        <w:t xml:space="preserve">                            }</w:t>
      </w:r>
    </w:p>
    <w:p w14:paraId="57157FDF" w14:textId="77777777" w:rsidR="00F452C2" w:rsidRDefault="00F452C2" w:rsidP="00F452C2">
      <w:r>
        <w:t xml:space="preserve">                        }</w:t>
      </w:r>
    </w:p>
    <w:p w14:paraId="6ED7624E" w14:textId="77777777" w:rsidR="00F452C2" w:rsidRDefault="00F452C2" w:rsidP="00F452C2"/>
    <w:p w14:paraId="57E33170" w14:textId="77777777" w:rsidR="00F452C2" w:rsidRDefault="00F452C2" w:rsidP="00F452C2">
      <w:r>
        <w:t xml:space="preserve">            </w:t>
      </w:r>
    </w:p>
    <w:p w14:paraId="41EC6D21" w14:textId="77777777" w:rsidR="00F452C2" w:rsidRDefault="00F452C2" w:rsidP="00F452C2">
      <w:r>
        <w:t xml:space="preserve">                    /*</w:t>
      </w:r>
      <w:proofErr w:type="spellStart"/>
      <w:r>
        <w:t>case</w:t>
      </w:r>
      <w:proofErr w:type="spellEnd"/>
      <w:r>
        <w:t xml:space="preserve"> 'p' =&gt; //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</w:t>
      </w:r>
    </w:p>
    <w:p w14:paraId="262363DB" w14:textId="77777777" w:rsidR="00F452C2" w:rsidRDefault="00F452C2" w:rsidP="00F452C2">
      <w:r>
        <w:t xml:space="preserve">                        </w:t>
      </w:r>
      <w:proofErr w:type="spellStart"/>
      <w:r>
        <w:t>cellWeights</w:t>
      </w:r>
      <w:proofErr w:type="spellEnd"/>
      <w:r>
        <w:t>(i) += 100000*/</w:t>
      </w:r>
    </w:p>
    <w:p w14:paraId="36BA8C5F" w14:textId="77777777" w:rsidR="00F452C2" w:rsidRDefault="00F452C2" w:rsidP="00F452C2">
      <w:r>
        <w:t xml:space="preserve">            </w:t>
      </w:r>
    </w:p>
    <w:p w14:paraId="2DA7DAC0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'W' =&gt; // </w:t>
      </w:r>
      <w:proofErr w:type="spellStart"/>
      <w:r>
        <w:t>wall</w:t>
      </w:r>
      <w:proofErr w:type="spellEnd"/>
      <w:r>
        <w:t xml:space="preserve">: </w:t>
      </w:r>
      <w:proofErr w:type="spellStart"/>
      <w:r>
        <w:t>harmless</w:t>
      </w:r>
      <w:proofErr w:type="spellEnd"/>
      <w:r>
        <w:t xml:space="preserve">, 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it</w:t>
      </w:r>
    </w:p>
    <w:p w14:paraId="1B7FC11B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(x &lt;- -1 to 1) {</w:t>
      </w:r>
    </w:p>
    <w:p w14:paraId="0F1FFBFB" w14:textId="77777777" w:rsidR="00F452C2" w:rsidRDefault="00F452C2" w:rsidP="00F452C2">
      <w:r>
        <w:t xml:space="preserve">                          </w:t>
      </w:r>
      <w:proofErr w:type="spellStart"/>
      <w:r>
        <w:t>for</w:t>
      </w:r>
      <w:proofErr w:type="spellEnd"/>
      <w:r>
        <w:t xml:space="preserve"> (y &lt;- -1 to 1) {</w:t>
      </w:r>
    </w:p>
    <w:p w14:paraId="5912977C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cellRelPos</w:t>
      </w:r>
      <w:proofErr w:type="spellEnd"/>
      <w:r>
        <w:t xml:space="preserve"> + XY(x, y)</w:t>
      </w:r>
    </w:p>
    <w:p w14:paraId="394A5EF1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752916CB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 xml:space="preserve">) &amp;&amp; </w:t>
      </w:r>
      <w:proofErr w:type="spellStart"/>
      <w:r>
        <w:t>stepDistance</w:t>
      </w:r>
      <w:proofErr w:type="spellEnd"/>
      <w:r>
        <w:t xml:space="preserve"> != 0)</w:t>
      </w:r>
    </w:p>
    <w:p w14:paraId="445C6261" w14:textId="77777777" w:rsidR="00F452C2" w:rsidRDefault="00F452C2" w:rsidP="00F452C2">
      <w:r>
        <w:t xml:space="preserve">                            {</w:t>
      </w:r>
    </w:p>
    <w:p w14:paraId="27370E2A" w14:textId="77777777" w:rsidR="00F452C2" w:rsidRDefault="00F452C2" w:rsidP="00F452C2">
      <w:r>
        <w:t xml:space="preserve">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)) += 1500000</w:t>
      </w:r>
    </w:p>
    <w:p w14:paraId="06271C74" w14:textId="77777777" w:rsidR="00F452C2" w:rsidRDefault="00F452C2" w:rsidP="00F452C2">
      <w:r>
        <w:t xml:space="preserve">                            }</w:t>
      </w:r>
    </w:p>
    <w:p w14:paraId="257B54A6" w14:textId="77777777" w:rsidR="00F452C2" w:rsidRDefault="00F452C2" w:rsidP="00F452C2">
      <w:r>
        <w:t xml:space="preserve">                          }</w:t>
      </w:r>
    </w:p>
    <w:p w14:paraId="076B3B3A" w14:textId="77777777" w:rsidR="00F452C2" w:rsidRDefault="00F452C2" w:rsidP="00F452C2">
      <w:r>
        <w:t xml:space="preserve">                        }</w:t>
      </w:r>
    </w:p>
    <w:p w14:paraId="37CBC828" w14:textId="77777777" w:rsidR="00F452C2" w:rsidRDefault="00F452C2" w:rsidP="00F452C2">
      <w:r>
        <w:t xml:space="preserve">            </w:t>
      </w:r>
    </w:p>
    <w:p w14:paraId="1FCA8731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'?' =&gt;</w:t>
      </w:r>
    </w:p>
    <w:p w14:paraId="37B1226A" w14:textId="77777777" w:rsidR="00F452C2" w:rsidRDefault="00F452C2" w:rsidP="00F452C2">
      <w:r>
        <w:t xml:space="preserve">                        </w:t>
      </w:r>
      <w:proofErr w:type="spellStart"/>
      <w:r>
        <w:t>cellWeights</w:t>
      </w:r>
      <w:proofErr w:type="spellEnd"/>
      <w:r>
        <w:t>(i) += 1500000</w:t>
      </w:r>
    </w:p>
    <w:p w14:paraId="21821E84" w14:textId="77777777" w:rsidR="00F452C2" w:rsidRDefault="00F452C2" w:rsidP="00F452C2">
      <w:r>
        <w:t xml:space="preserve">                    </w:t>
      </w:r>
    </w:p>
    <w:p w14:paraId="17D977E9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'_' =&gt; </w:t>
      </w:r>
    </w:p>
    <w:p w14:paraId="0CD9E3D7" w14:textId="77777777" w:rsidR="00F452C2" w:rsidRDefault="00F452C2" w:rsidP="00F452C2">
      <w:r>
        <w:t xml:space="preserve">                            </w:t>
      </w:r>
      <w:proofErr w:type="spellStart"/>
      <w:r>
        <w:t>cellWeights</w:t>
      </w:r>
      <w:proofErr w:type="spellEnd"/>
      <w:r>
        <w:t>(i) += 2</w:t>
      </w:r>
    </w:p>
    <w:p w14:paraId="1E065971" w14:textId="77777777" w:rsidR="00F452C2" w:rsidRDefault="00F452C2" w:rsidP="00F452C2">
      <w:r>
        <w:t xml:space="preserve">                    </w:t>
      </w:r>
    </w:p>
    <w:p w14:paraId="74A20F93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_ =&gt; </w:t>
      </w:r>
      <w:proofErr w:type="spellStart"/>
      <w:r>
        <w:t>cellWeights</w:t>
      </w:r>
      <w:proofErr w:type="spellEnd"/>
      <w:r>
        <w:t>(i) += 1</w:t>
      </w:r>
    </w:p>
    <w:p w14:paraId="083C7E34" w14:textId="77777777" w:rsidR="00F452C2" w:rsidRDefault="00F452C2" w:rsidP="00F452C2">
      <w:r>
        <w:t xml:space="preserve">                    </w:t>
      </w:r>
    </w:p>
    <w:p w14:paraId="13C257DA" w14:textId="77777777" w:rsidR="00F452C2" w:rsidRDefault="00F452C2" w:rsidP="00F452C2">
      <w:r>
        <w:t xml:space="preserve">                    }</w:t>
      </w:r>
    </w:p>
    <w:p w14:paraId="21B0FA33" w14:textId="77777777" w:rsidR="00F452C2" w:rsidRDefault="00F452C2" w:rsidP="00F452C2">
      <w:r>
        <w:t xml:space="preserve">                  }</w:t>
      </w:r>
    </w:p>
    <w:p w14:paraId="1D7B2C41" w14:textId="77777777" w:rsidR="00F452C2" w:rsidRDefault="00F452C2" w:rsidP="00F452C2">
      <w:r>
        <w:t xml:space="preserve">                }</w:t>
      </w:r>
    </w:p>
    <w:p w14:paraId="195D7628" w14:textId="77777777" w:rsidR="00F452C2" w:rsidRDefault="00F452C2" w:rsidP="00F452C2"/>
    <w:p w14:paraId="318AAD61" w14:textId="77777777" w:rsidR="00F452C2" w:rsidRDefault="00F452C2" w:rsidP="00F452C2">
      <w:r>
        <w:lastRenderedPageBreak/>
        <w:t xml:space="preserve">            </w:t>
      </w:r>
    </w:p>
    <w:p w14:paraId="302A3BB4" w14:textId="77777777" w:rsidR="00F452C2" w:rsidRDefault="00F452C2" w:rsidP="00F452C2">
      <w:r>
        <w:t xml:space="preserve">            </w:t>
      </w:r>
      <w:proofErr w:type="spellStart"/>
      <w:r>
        <w:t>var</w:t>
      </w:r>
      <w:proofErr w:type="spellEnd"/>
      <w:r>
        <w:t xml:space="preserve"> direction45 = 0</w:t>
      </w:r>
    </w:p>
    <w:p w14:paraId="5F413D95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lastDirection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lastDirection</w:t>
      </w:r>
      <w:proofErr w:type="spellEnd"/>
      <w:r>
        <w:t>", 0)</w:t>
      </w:r>
    </w:p>
    <w:p w14:paraId="64E46B1F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lastCount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lastCount</w:t>
      </w:r>
      <w:proofErr w:type="spellEnd"/>
      <w:r>
        <w:t>", 0).</w:t>
      </w:r>
      <w:proofErr w:type="spellStart"/>
      <w:r>
        <w:t>toInt</w:t>
      </w:r>
      <w:proofErr w:type="spellEnd"/>
    </w:p>
    <w:p w14:paraId="29EE76FB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previuosStepCount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PreviousStepCount</w:t>
      </w:r>
      <w:proofErr w:type="spellEnd"/>
      <w:r>
        <w:t>", 0).</w:t>
      </w:r>
      <w:proofErr w:type="spellStart"/>
      <w:r>
        <w:t>toInt</w:t>
      </w:r>
      <w:proofErr w:type="spellEnd"/>
    </w:p>
    <w:p w14:paraId="3C57322E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cells.contains</w:t>
      </w:r>
      <w:proofErr w:type="spellEnd"/>
      <w:r>
        <w:t xml:space="preserve">('m') || </w:t>
      </w:r>
      <w:proofErr w:type="spellStart"/>
      <w:r>
        <w:t>cells.contains</w:t>
      </w:r>
      <w:proofErr w:type="spellEnd"/>
      <w:r>
        <w:t>('s')) || (</w:t>
      </w:r>
      <w:proofErr w:type="spellStart"/>
      <w:r>
        <w:t>lastCount</w:t>
      </w:r>
      <w:proofErr w:type="spellEnd"/>
      <w:r>
        <w:t xml:space="preserve"> &lt; 1 &amp;&amp; </w:t>
      </w:r>
      <w:proofErr w:type="spellStart"/>
      <w:r>
        <w:t>lastCount</w:t>
      </w:r>
      <w:proofErr w:type="spellEnd"/>
      <w:r>
        <w:t xml:space="preserve"> &gt; 2)) {</w:t>
      </w:r>
    </w:p>
    <w:p w14:paraId="782CF4FC" w14:textId="77777777" w:rsidR="00F452C2" w:rsidRDefault="00F452C2" w:rsidP="00F452C2">
      <w:r>
        <w:t xml:space="preserve">                </w:t>
      </w:r>
    </w:p>
    <w:p w14:paraId="6FBF656C" w14:textId="77777777" w:rsidR="00F452C2" w:rsidRDefault="00F452C2" w:rsidP="00F452C2">
      <w:r>
        <w:t xml:space="preserve">            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at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1CA2E66F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>(!</w:t>
      </w:r>
      <w:proofErr w:type="spellStart"/>
      <w:r>
        <w:t>nearestEnemy.isZero</w:t>
      </w:r>
      <w:proofErr w:type="spellEnd"/>
      <w:r>
        <w:t>)</w:t>
      </w:r>
    </w:p>
    <w:p w14:paraId="306EF017" w14:textId="77777777" w:rsidR="00F452C2" w:rsidRDefault="00F452C2" w:rsidP="00F452C2">
      <w:r>
        <w:t xml:space="preserve">                {   </w:t>
      </w:r>
    </w:p>
    <w:p w14:paraId="2AFD6BF0" w14:textId="77777777" w:rsidR="00F452C2" w:rsidRDefault="00F452C2" w:rsidP="00F452C2">
      <w:r>
        <w:t xml:space="preserve">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path_index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) = </w:t>
      </w:r>
      <w:proofErr w:type="spellStart"/>
      <w:r>
        <w:t>aStarPathfind</w:t>
      </w:r>
      <w:proofErr w:type="spellEnd"/>
      <w:r>
        <w:t>(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XY.Zero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nearestEnemy</w:t>
      </w:r>
      <w:proofErr w:type="spellEnd"/>
      <w:r>
        <w:t xml:space="preserve">, bot, </w:t>
      </w:r>
      <w:proofErr w:type="spellStart"/>
      <w:r>
        <w:t>cellWeights</w:t>
      </w:r>
      <w:proofErr w:type="spellEnd"/>
      <w:r>
        <w:t>)</w:t>
      </w:r>
    </w:p>
    <w:p w14:paraId="572297E6" w14:textId="77777777" w:rsidR="00F452C2" w:rsidRDefault="00F452C2" w:rsidP="00F452C2">
      <w:r>
        <w:t xml:space="preserve">                    </w:t>
      </w:r>
    </w:p>
    <w:p w14:paraId="652A37DB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found</w:t>
      </w:r>
      <w:proofErr w:type="spellEnd"/>
      <w:r>
        <w:t xml:space="preserve"> &amp;&amp; </w:t>
      </w:r>
      <w:proofErr w:type="spellStart"/>
      <w:r>
        <w:t>path.size</w:t>
      </w:r>
      <w:proofErr w:type="spellEnd"/>
      <w:r>
        <w:t xml:space="preserve"> &gt; 0)</w:t>
      </w:r>
    </w:p>
    <w:p w14:paraId="1FADBC94" w14:textId="77777777" w:rsidR="00F452C2" w:rsidRDefault="00F452C2" w:rsidP="00F452C2">
      <w:r>
        <w:t xml:space="preserve">                    {</w:t>
      </w:r>
    </w:p>
    <w:p w14:paraId="67284272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 != XY(0,0))</w:t>
      </w:r>
    </w:p>
    <w:p w14:paraId="0E89F099" w14:textId="77777777" w:rsidR="00F452C2" w:rsidRDefault="00F452C2" w:rsidP="00F452C2">
      <w:r>
        <w:t xml:space="preserve">                            {</w:t>
      </w:r>
    </w:p>
    <w:p w14:paraId="5CDFE79C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previuosStepCount</w:t>
      </w:r>
      <w:proofErr w:type="spellEnd"/>
      <w:r>
        <w:t xml:space="preserve"> == </w:t>
      </w:r>
      <w:proofErr w:type="spellStart"/>
      <w:r>
        <w:t>path.size</w:t>
      </w:r>
      <w:proofErr w:type="spellEnd"/>
      <w:r>
        <w:t>)</w:t>
      </w:r>
    </w:p>
    <w:p w14:paraId="14C53732" w14:textId="77777777" w:rsidR="00F452C2" w:rsidRDefault="00F452C2" w:rsidP="00F452C2">
      <w:r>
        <w:t xml:space="preserve">                                {</w:t>
      </w:r>
    </w:p>
    <w:p w14:paraId="6CE345BD" w14:textId="77777777" w:rsidR="00F452C2" w:rsidRDefault="00F452C2" w:rsidP="00F452C2">
      <w:r>
        <w:t xml:space="preserve">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65F755EC" w14:textId="77777777" w:rsidR="00F452C2" w:rsidRDefault="00F452C2" w:rsidP="00F452C2">
      <w:r>
        <w:t xml:space="preserve">                                }</w:t>
      </w:r>
    </w:p>
    <w:p w14:paraId="5CA83F16" w14:textId="77777777" w:rsidR="00F452C2" w:rsidRDefault="00F452C2" w:rsidP="00F452C2">
      <w:r>
        <w:t xml:space="preserve">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PreviousStepCount</w:t>
      </w:r>
      <w:proofErr w:type="spellEnd"/>
      <w:r>
        <w:t xml:space="preserve">" -&gt; </w:t>
      </w:r>
      <w:proofErr w:type="spellStart"/>
      <w:r>
        <w:t>path.size</w:t>
      </w:r>
      <w:proofErr w:type="spellEnd"/>
      <w:r>
        <w:t>)</w:t>
      </w:r>
    </w:p>
    <w:p w14:paraId="3D890E9A" w14:textId="77777777" w:rsidR="00F452C2" w:rsidRDefault="00F452C2" w:rsidP="00F452C2">
      <w:r>
        <w:t xml:space="preserve">                                direction45 = 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- 1).toDirection45</w:t>
      </w:r>
    </w:p>
    <w:p w14:paraId="4E01FB18" w14:textId="77777777" w:rsidR="00F452C2" w:rsidRDefault="00F452C2" w:rsidP="00F452C2">
      <w:r>
        <w:t xml:space="preserve">                                bot.log(direction45.toString)</w:t>
      </w:r>
    </w:p>
    <w:p w14:paraId="3D0A96B2" w14:textId="77777777" w:rsidR="00F452C2" w:rsidRDefault="00F452C2" w:rsidP="00F452C2">
      <w:r>
        <w:t xml:space="preserve">                                </w:t>
      </w:r>
      <w:proofErr w:type="spellStart"/>
      <w:r>
        <w:t>directionValue</w:t>
      </w:r>
      <w:proofErr w:type="spellEnd"/>
      <w:r>
        <w:t>(direction45)</w:t>
      </w:r>
    </w:p>
    <w:p w14:paraId="5A43EF5F" w14:textId="77777777" w:rsidR="00F452C2" w:rsidRDefault="00F452C2" w:rsidP="00F452C2">
      <w:r>
        <w:t xml:space="preserve">                            }</w:t>
      </w:r>
    </w:p>
    <w:p w14:paraId="7B42FF00" w14:textId="77777777" w:rsidR="00F452C2" w:rsidRDefault="00F452C2" w:rsidP="00F452C2">
      <w:r>
        <w:t xml:space="preserve">                            </w:t>
      </w:r>
    </w:p>
    <w:p w14:paraId="543DADFE" w14:textId="77777777" w:rsidR="00F452C2" w:rsidRDefault="00F452C2" w:rsidP="00F452C2">
      <w:r>
        <w:t xml:space="preserve">                        </w:t>
      </w:r>
    </w:p>
    <w:p w14:paraId="5D48C103" w14:textId="77777777" w:rsidR="00F452C2" w:rsidRDefault="00F452C2" w:rsidP="00F452C2">
      <w:r>
        <w:t xml:space="preserve">                    }</w:t>
      </w:r>
    </w:p>
    <w:p w14:paraId="4B2184D4" w14:textId="77777777" w:rsidR="00F452C2" w:rsidRDefault="00F452C2" w:rsidP="00F452C2">
      <w:r>
        <w:t xml:space="preserve">                    </w:t>
      </w:r>
      <w:proofErr w:type="spellStart"/>
      <w:r>
        <w:t>else</w:t>
      </w:r>
      <w:proofErr w:type="spellEnd"/>
    </w:p>
    <w:p w14:paraId="5FF192B4" w14:textId="77777777" w:rsidR="00F452C2" w:rsidRDefault="00F452C2" w:rsidP="00F452C2">
      <w:r>
        <w:t xml:space="preserve">                    {</w:t>
      </w:r>
    </w:p>
    <w:p w14:paraId="5195ED7D" w14:textId="77777777" w:rsidR="00F452C2" w:rsidRDefault="00F452C2" w:rsidP="00F452C2">
      <w:r>
        <w:t xml:space="preserve">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 xml:space="preserve">" -&gt; 1.toString)   </w:t>
      </w:r>
    </w:p>
    <w:p w14:paraId="7FC4B60A" w14:textId="77777777" w:rsidR="00F452C2" w:rsidRDefault="00F452C2" w:rsidP="00F452C2">
      <w:r>
        <w:t xml:space="preserve">                    }</w:t>
      </w:r>
    </w:p>
    <w:p w14:paraId="38889179" w14:textId="77777777" w:rsidR="00F452C2" w:rsidRDefault="00F452C2" w:rsidP="00F452C2">
      <w:r>
        <w:t xml:space="preserve">                }</w:t>
      </w:r>
    </w:p>
    <w:p w14:paraId="6A41A1E7" w14:textId="77777777" w:rsidR="00F452C2" w:rsidRDefault="00F452C2" w:rsidP="00F452C2">
      <w:r>
        <w:t xml:space="preserve">                </w:t>
      </w:r>
      <w:proofErr w:type="spellStart"/>
      <w:r>
        <w:t>else</w:t>
      </w:r>
      <w:proofErr w:type="spellEnd"/>
      <w:r>
        <w:t>{</w:t>
      </w:r>
    </w:p>
    <w:p w14:paraId="72ECF7AD" w14:textId="77777777" w:rsidR="00F452C2" w:rsidRDefault="00F452C2" w:rsidP="00F452C2">
      <w:r>
        <w:t xml:space="preserve">                    </w:t>
      </w:r>
    </w:p>
    <w:p w14:paraId="07E6A31C" w14:textId="77777777" w:rsidR="00F452C2" w:rsidRDefault="00F452C2" w:rsidP="00F452C2">
      <w:r>
        <w:t xml:space="preserve">                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360C1502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nearestEnemy</w:t>
      </w:r>
      <w:proofErr w:type="spellEnd"/>
      <w:r>
        <w:t>) &amp;&amp; !</w:t>
      </w:r>
      <w:proofErr w:type="spellStart"/>
      <w:r>
        <w:t>nearestEnemy.isZero</w:t>
      </w:r>
      <w:proofErr w:type="spellEnd"/>
      <w:r>
        <w:t>)</w:t>
      </w:r>
    </w:p>
    <w:p w14:paraId="088EAB2C" w14:textId="77777777" w:rsidR="00F452C2" w:rsidRDefault="00F452C2" w:rsidP="00F452C2">
      <w:r>
        <w:t xml:space="preserve">                    {</w:t>
      </w:r>
    </w:p>
    <w:p w14:paraId="6449685C" w14:textId="77777777" w:rsidR="00F452C2" w:rsidRDefault="00F452C2" w:rsidP="00F452C2">
      <w:r>
        <w:t xml:space="preserve">                        //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6F358628" w14:textId="77777777" w:rsidR="00F452C2" w:rsidRDefault="00F452C2" w:rsidP="00F452C2">
      <w:r>
        <w:t xml:space="preserve">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index_tmp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nearestEnemy</w:t>
      </w:r>
      <w:proofErr w:type="spellEnd"/>
      <w:r>
        <w:t>)</w:t>
      </w:r>
    </w:p>
    <w:p w14:paraId="7368AC95" w14:textId="77777777" w:rsidR="00F452C2" w:rsidRDefault="00F452C2" w:rsidP="00F452C2">
      <w:r>
        <w:t xml:space="preserve">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index_tmp</w:t>
      </w:r>
      <w:proofErr w:type="spellEnd"/>
      <w:r>
        <w:t xml:space="preserve">) += </w:t>
      </w:r>
      <w:proofErr w:type="spellStart"/>
      <w:r>
        <w:t>cellWeights</w:t>
      </w:r>
      <w:proofErr w:type="spellEnd"/>
      <w:r>
        <w:t>(</w:t>
      </w:r>
      <w:proofErr w:type="spellStart"/>
      <w:r>
        <w:t>index_tmp</w:t>
      </w:r>
      <w:proofErr w:type="spellEnd"/>
      <w:r>
        <w:t>) * 2</w:t>
      </w:r>
    </w:p>
    <w:p w14:paraId="11B1BA4E" w14:textId="77777777" w:rsidR="00F452C2" w:rsidRDefault="00F452C2" w:rsidP="00F452C2">
      <w:r>
        <w:t xml:space="preserve">                        //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6A4504A5" w14:textId="77777777" w:rsidR="00F452C2" w:rsidRDefault="00F452C2" w:rsidP="00F452C2">
      <w:r>
        <w:t xml:space="preserve">    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path_index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) = </w:t>
      </w:r>
      <w:proofErr w:type="spellStart"/>
      <w:r>
        <w:t>aStarPathfind</w:t>
      </w:r>
      <w:proofErr w:type="spellEnd"/>
      <w:r>
        <w:t>(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XY.Zero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nearestEnemy</w:t>
      </w:r>
      <w:proofErr w:type="spellEnd"/>
      <w:r>
        <w:t xml:space="preserve">, bot, </w:t>
      </w:r>
      <w:proofErr w:type="spellStart"/>
      <w:r>
        <w:t>cellWeights</w:t>
      </w:r>
      <w:proofErr w:type="spellEnd"/>
      <w:r>
        <w:t>)</w:t>
      </w:r>
    </w:p>
    <w:p w14:paraId="74D024A0" w14:textId="77777777" w:rsidR="00F452C2" w:rsidRDefault="00F452C2" w:rsidP="00F452C2">
      <w:r>
        <w:t xml:space="preserve">                    </w:t>
      </w:r>
    </w:p>
    <w:p w14:paraId="701A0389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found</w:t>
      </w:r>
      <w:proofErr w:type="spellEnd"/>
      <w:r>
        <w:t xml:space="preserve"> &amp;&amp; </w:t>
      </w:r>
      <w:proofErr w:type="spellStart"/>
      <w:r>
        <w:t>path.size</w:t>
      </w:r>
      <w:proofErr w:type="spellEnd"/>
      <w:r>
        <w:t xml:space="preserve"> &gt; 0)</w:t>
      </w:r>
    </w:p>
    <w:p w14:paraId="310690E3" w14:textId="77777777" w:rsidR="00F452C2" w:rsidRDefault="00F452C2" w:rsidP="00F452C2">
      <w:r>
        <w:t xml:space="preserve">                        {</w:t>
      </w:r>
    </w:p>
    <w:p w14:paraId="63F12084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 != XY(0,0))</w:t>
      </w:r>
    </w:p>
    <w:p w14:paraId="34794FCE" w14:textId="77777777" w:rsidR="00F452C2" w:rsidRDefault="00F452C2" w:rsidP="00F452C2">
      <w:r>
        <w:t xml:space="preserve">                            {</w:t>
      </w:r>
    </w:p>
    <w:p w14:paraId="2CF7623C" w14:textId="77777777" w:rsidR="00F452C2" w:rsidRDefault="00F452C2" w:rsidP="00F452C2">
      <w:r>
        <w:t xml:space="preserve">        </w:t>
      </w:r>
    </w:p>
    <w:p w14:paraId="29806DD1" w14:textId="77777777" w:rsidR="00F452C2" w:rsidRDefault="00F452C2" w:rsidP="00F452C2">
      <w:r>
        <w:t xml:space="preserve">    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previuosStepCount</w:t>
      </w:r>
      <w:proofErr w:type="spellEnd"/>
      <w:r>
        <w:t xml:space="preserve"> == </w:t>
      </w:r>
      <w:proofErr w:type="spellStart"/>
      <w:r>
        <w:t>path.size</w:t>
      </w:r>
      <w:proofErr w:type="spellEnd"/>
      <w:r>
        <w:t>)</w:t>
      </w:r>
    </w:p>
    <w:p w14:paraId="3F01B27C" w14:textId="77777777" w:rsidR="00F452C2" w:rsidRDefault="00F452C2" w:rsidP="00F452C2">
      <w:r>
        <w:t xml:space="preserve">                                    {</w:t>
      </w:r>
    </w:p>
    <w:p w14:paraId="3F29046E" w14:textId="77777777" w:rsidR="00F452C2" w:rsidRDefault="00F452C2" w:rsidP="00F452C2">
      <w:r>
        <w:t xml:space="preserve">     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239BD172" w14:textId="77777777" w:rsidR="00F452C2" w:rsidRDefault="00F452C2" w:rsidP="00F452C2">
      <w:r>
        <w:lastRenderedPageBreak/>
        <w:t xml:space="preserve">                                    }</w:t>
      </w:r>
    </w:p>
    <w:p w14:paraId="2BBEC1F4" w14:textId="77777777" w:rsidR="00F452C2" w:rsidRDefault="00F452C2" w:rsidP="00F452C2">
      <w:r>
        <w:t xml:space="preserve">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PreviousStepCount</w:t>
      </w:r>
      <w:proofErr w:type="spellEnd"/>
      <w:r>
        <w:t xml:space="preserve">" -&gt; </w:t>
      </w:r>
      <w:proofErr w:type="spellStart"/>
      <w:r>
        <w:t>path.size</w:t>
      </w:r>
      <w:proofErr w:type="spellEnd"/>
      <w:r>
        <w:t>)</w:t>
      </w:r>
    </w:p>
    <w:p w14:paraId="502388AE" w14:textId="77777777" w:rsidR="00F452C2" w:rsidRDefault="00F452C2" w:rsidP="00F452C2">
      <w:r>
        <w:t xml:space="preserve">                                    direction45 = 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- 1).toDirection45</w:t>
      </w:r>
    </w:p>
    <w:p w14:paraId="7E3F4948" w14:textId="77777777" w:rsidR="00F452C2" w:rsidRDefault="00F452C2" w:rsidP="00F452C2">
      <w:r>
        <w:t xml:space="preserve">                                    bot.log(direction45.toString)</w:t>
      </w:r>
    </w:p>
    <w:p w14:paraId="5CEB59B2" w14:textId="77777777" w:rsidR="00F452C2" w:rsidRDefault="00F452C2" w:rsidP="00F452C2">
      <w:r>
        <w:t xml:space="preserve">                                    </w:t>
      </w:r>
      <w:proofErr w:type="spellStart"/>
      <w:r>
        <w:t>directionValue</w:t>
      </w:r>
      <w:proofErr w:type="spellEnd"/>
      <w:r>
        <w:t>(direction45)</w:t>
      </w:r>
    </w:p>
    <w:p w14:paraId="4BDCFC52" w14:textId="77777777" w:rsidR="00F452C2" w:rsidRDefault="00F452C2" w:rsidP="00F452C2">
      <w:r>
        <w:t xml:space="preserve">                            }</w:t>
      </w:r>
    </w:p>
    <w:p w14:paraId="77C8BCE3" w14:textId="77777777" w:rsidR="00F452C2" w:rsidRDefault="00F452C2" w:rsidP="00F452C2">
      <w:r>
        <w:t xml:space="preserve">                            </w:t>
      </w:r>
    </w:p>
    <w:p w14:paraId="6B034E44" w14:textId="77777777" w:rsidR="00F452C2" w:rsidRDefault="00F452C2" w:rsidP="00F452C2">
      <w:r>
        <w:t xml:space="preserve">                        }</w:t>
      </w:r>
    </w:p>
    <w:p w14:paraId="78DE8601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</w:p>
    <w:p w14:paraId="0BC7C595" w14:textId="77777777" w:rsidR="00F452C2" w:rsidRDefault="00F452C2" w:rsidP="00F452C2">
      <w:r>
        <w:t xml:space="preserve">                        {</w:t>
      </w:r>
    </w:p>
    <w:p w14:paraId="09F3AA4B" w14:textId="77777777" w:rsidR="00F452C2" w:rsidRDefault="00F452C2" w:rsidP="00F452C2">
      <w:r>
        <w:t xml:space="preserve">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63D8A575" w14:textId="77777777" w:rsidR="00F452C2" w:rsidRDefault="00F452C2" w:rsidP="00F452C2">
      <w:r>
        <w:t xml:space="preserve">                        }</w:t>
      </w:r>
    </w:p>
    <w:p w14:paraId="09506BC6" w14:textId="77777777" w:rsidR="00F452C2" w:rsidRDefault="00F452C2" w:rsidP="00F452C2">
      <w:r>
        <w:t xml:space="preserve">                    }</w:t>
      </w:r>
    </w:p>
    <w:p w14:paraId="6D433E7A" w14:textId="77777777" w:rsidR="00F452C2" w:rsidRDefault="00F452C2" w:rsidP="00F452C2">
      <w:r>
        <w:t xml:space="preserve">                    </w:t>
      </w:r>
    </w:p>
    <w:p w14:paraId="47C0CD53" w14:textId="77777777" w:rsidR="00F452C2" w:rsidRDefault="00F452C2" w:rsidP="00F452C2">
      <w:r>
        <w:t xml:space="preserve">                   </w:t>
      </w:r>
    </w:p>
    <w:p w14:paraId="4A91BE7F" w14:textId="77777777" w:rsidR="00F452C2" w:rsidRDefault="00F452C2" w:rsidP="00F452C2">
      <w:r>
        <w:t xml:space="preserve">                }</w:t>
      </w:r>
    </w:p>
    <w:p w14:paraId="5445E3B4" w14:textId="77777777" w:rsidR="00F452C2" w:rsidRDefault="00F452C2" w:rsidP="00F452C2"/>
    <w:p w14:paraId="183D5ADE" w14:textId="77777777" w:rsidR="00F452C2" w:rsidRDefault="00F452C2" w:rsidP="00F452C2">
      <w:r>
        <w:t xml:space="preserve">            }</w:t>
      </w:r>
    </w:p>
    <w:p w14:paraId="04D3AE66" w14:textId="77777777" w:rsidR="00F452C2" w:rsidRDefault="00F452C2" w:rsidP="00F452C2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((!</w:t>
      </w:r>
      <w:proofErr w:type="spellStart"/>
      <w:r>
        <w:t>cells.contains</w:t>
      </w:r>
      <w:proofErr w:type="spellEnd"/>
      <w:r>
        <w:t>('m') &amp;&amp; !</w:t>
      </w:r>
      <w:proofErr w:type="spellStart"/>
      <w:r>
        <w:t>cells.contains</w:t>
      </w:r>
      <w:proofErr w:type="spellEnd"/>
      <w:r>
        <w:t>('s')) || (</w:t>
      </w:r>
      <w:proofErr w:type="spellStart"/>
      <w:r>
        <w:t>lastCount</w:t>
      </w:r>
      <w:proofErr w:type="spellEnd"/>
      <w:r>
        <w:t xml:space="preserve"> &gt; 0 &amp;&amp; </w:t>
      </w:r>
      <w:proofErr w:type="spellStart"/>
      <w:r>
        <w:t>lastCount</w:t>
      </w:r>
      <w:proofErr w:type="spellEnd"/>
      <w:r>
        <w:t xml:space="preserve"> &lt; 3)) //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refrence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a*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47D637ED" w14:textId="77777777" w:rsidR="00F452C2" w:rsidRDefault="00F452C2" w:rsidP="00F452C2">
      <w:r>
        <w:t xml:space="preserve">            {</w:t>
      </w:r>
    </w:p>
    <w:p w14:paraId="002C53C5" w14:textId="77777777" w:rsidR="00F452C2" w:rsidRDefault="00F452C2" w:rsidP="00F452C2">
      <w:r>
        <w:t xml:space="preserve">            </w:t>
      </w:r>
    </w:p>
    <w:p w14:paraId="3F9669C8" w14:textId="77777777" w:rsidR="00F452C2" w:rsidRDefault="00F452C2" w:rsidP="00F452C2">
      <w:r>
        <w:t xml:space="preserve">                </w:t>
      </w:r>
      <w:proofErr w:type="spellStart"/>
      <w:r>
        <w:t>for</w:t>
      </w:r>
      <w:proofErr w:type="spellEnd"/>
      <w:r>
        <w:t xml:space="preserve">(i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086506DC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cellRelPos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26C4E8AF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cellRelPos.isNonZero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cellRelPos</w:t>
      </w:r>
      <w:proofErr w:type="spellEnd"/>
      <w:r>
        <w:t>)) {</w:t>
      </w:r>
    </w:p>
    <w:p w14:paraId="6B1F5557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cellRelPos.stepCount</w:t>
      </w:r>
      <w:proofErr w:type="spellEnd"/>
    </w:p>
    <w:p w14:paraId="2C19EDA8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Double</w:t>
      </w:r>
      <w:proofErr w:type="spellEnd"/>
      <w:r>
        <w:t xml:space="preserve"> = </w:t>
      </w:r>
      <w:proofErr w:type="spellStart"/>
      <w:r>
        <w:t>cells</w:t>
      </w:r>
      <w:proofErr w:type="spellEnd"/>
      <w:r>
        <w:t xml:space="preserve">(i) </w:t>
      </w:r>
      <w:proofErr w:type="spellStart"/>
      <w:r>
        <w:t>match</w:t>
      </w:r>
      <w:proofErr w:type="spellEnd"/>
      <w:r>
        <w:t xml:space="preserve"> {</w:t>
      </w:r>
    </w:p>
    <w:p w14:paraId="79BF1407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'm' =&gt;</w:t>
      </w:r>
    </w:p>
    <w:p w14:paraId="3270541E" w14:textId="77777777" w:rsidR="00F452C2" w:rsidRDefault="00F452C2" w:rsidP="00F452C2">
      <w:r>
        <w:t xml:space="preserve">                                700</w:t>
      </w:r>
    </w:p>
    <w:p w14:paraId="1A57DB3E" w14:textId="77777777" w:rsidR="00F452C2" w:rsidRDefault="00F452C2" w:rsidP="00F452C2">
      <w:r>
        <w:t xml:space="preserve">        </w:t>
      </w:r>
    </w:p>
    <w:p w14:paraId="378292EB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's' =&gt; // </w:t>
      </w:r>
      <w:proofErr w:type="spellStart"/>
      <w:r>
        <w:t>another</w:t>
      </w:r>
      <w:proofErr w:type="spellEnd"/>
      <w:r>
        <w:t xml:space="preserve"> slave: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?</w:t>
      </w:r>
    </w:p>
    <w:p w14:paraId="274B2075" w14:textId="77777777" w:rsidR="00F452C2" w:rsidRDefault="00F452C2" w:rsidP="00F452C2">
      <w:r>
        <w:t xml:space="preserve">                                700 / </w:t>
      </w:r>
      <w:proofErr w:type="spellStart"/>
      <w:r>
        <w:t>stepDistance</w:t>
      </w:r>
      <w:proofErr w:type="spellEnd"/>
    </w:p>
    <w:p w14:paraId="0828EF3D" w14:textId="77777777" w:rsidR="00F452C2" w:rsidRDefault="00F452C2" w:rsidP="00F452C2">
      <w:r>
        <w:t xml:space="preserve">        </w:t>
      </w:r>
    </w:p>
    <w:p w14:paraId="256EBC9F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'S' =&gt; //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slave</w:t>
      </w:r>
    </w:p>
    <w:p w14:paraId="2446E1DA" w14:textId="77777777" w:rsidR="00F452C2" w:rsidRDefault="00F452C2" w:rsidP="00F452C2">
      <w:r>
        <w:t xml:space="preserve">                                0.0</w:t>
      </w:r>
    </w:p>
    <w:p w14:paraId="4E53239D" w14:textId="77777777" w:rsidR="00F452C2" w:rsidRDefault="00F452C2" w:rsidP="00F452C2">
      <w:r>
        <w:t xml:space="preserve">        </w:t>
      </w:r>
    </w:p>
    <w:p w14:paraId="668A1972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'B' =&gt; //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: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away</w:t>
      </w:r>
      <w:proofErr w:type="spellEnd"/>
    </w:p>
    <w:p w14:paraId="5AFF1B54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1) -600</w:t>
      </w:r>
    </w:p>
    <w:p w14:paraId="07C85B75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2) -300</w:t>
      </w:r>
    </w:p>
    <w:p w14:paraId="2C69473C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-(150 - </w:t>
      </w:r>
      <w:proofErr w:type="spellStart"/>
      <w:r>
        <w:t>stepDistance</w:t>
      </w:r>
      <w:proofErr w:type="spellEnd"/>
      <w:r>
        <w:t xml:space="preserve"> * 15).</w:t>
      </w:r>
      <w:proofErr w:type="spellStart"/>
      <w:r>
        <w:t>max</w:t>
      </w:r>
      <w:proofErr w:type="spellEnd"/>
      <w:r>
        <w:t>(10)</w:t>
      </w:r>
    </w:p>
    <w:p w14:paraId="5DDE9752" w14:textId="77777777" w:rsidR="00F452C2" w:rsidRDefault="00F452C2" w:rsidP="00F452C2">
      <w:r>
        <w:t xml:space="preserve">        </w:t>
      </w:r>
    </w:p>
    <w:p w14:paraId="3F600C6A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'P' =&gt; //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62C9205D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1) -500</w:t>
      </w:r>
    </w:p>
    <w:p w14:paraId="58EB722A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2) -00</w:t>
      </w:r>
    </w:p>
    <w:p w14:paraId="5B87A20D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-(150 - </w:t>
      </w:r>
      <w:proofErr w:type="spellStart"/>
      <w:r>
        <w:t>stepDistance</w:t>
      </w:r>
      <w:proofErr w:type="spellEnd"/>
      <w:r>
        <w:t xml:space="preserve"> * 10).</w:t>
      </w:r>
      <w:proofErr w:type="spellStart"/>
      <w:r>
        <w:t>max</w:t>
      </w:r>
      <w:proofErr w:type="spellEnd"/>
      <w:r>
        <w:t>(10)</w:t>
      </w:r>
    </w:p>
    <w:p w14:paraId="7D60C308" w14:textId="77777777" w:rsidR="00F452C2" w:rsidRDefault="00F452C2" w:rsidP="00F452C2">
      <w:r>
        <w:t xml:space="preserve">        </w:t>
      </w:r>
    </w:p>
    <w:p w14:paraId="042702D8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'b' =&gt; //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: 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close</w:t>
      </w:r>
      <w:proofErr w:type="spellEnd"/>
    </w:p>
    <w:p w14:paraId="67A4D289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4) -400 / </w:t>
      </w:r>
      <w:proofErr w:type="spellStart"/>
      <w:r>
        <w:t>stepDistance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-50 / </w:t>
      </w:r>
      <w:proofErr w:type="spellStart"/>
      <w:r>
        <w:t>stepDistance</w:t>
      </w:r>
      <w:proofErr w:type="spellEnd"/>
    </w:p>
    <w:p w14:paraId="392DC935" w14:textId="77777777" w:rsidR="00F452C2" w:rsidRDefault="00F452C2" w:rsidP="00F452C2">
      <w:r>
        <w:t xml:space="preserve">        </w:t>
      </w:r>
    </w:p>
    <w:p w14:paraId="2C8CBE43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'p' =&gt; //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</w:t>
      </w:r>
    </w:p>
    <w:p w14:paraId="2E6BD92C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2) -1000 </w:t>
      </w:r>
      <w:proofErr w:type="spellStart"/>
      <w:r>
        <w:t>else</w:t>
      </w:r>
      <w:proofErr w:type="spellEnd"/>
      <w:r>
        <w:t xml:space="preserve"> 0</w:t>
      </w:r>
    </w:p>
    <w:p w14:paraId="7A7735BD" w14:textId="77777777" w:rsidR="00F452C2" w:rsidRDefault="00F452C2" w:rsidP="00F452C2">
      <w:r>
        <w:t xml:space="preserve">        </w:t>
      </w:r>
    </w:p>
    <w:p w14:paraId="4A557BCF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'W' =&gt; // </w:t>
      </w:r>
      <w:proofErr w:type="spellStart"/>
      <w:r>
        <w:t>wall</w:t>
      </w:r>
      <w:proofErr w:type="spellEnd"/>
      <w:r>
        <w:t xml:space="preserve">: </w:t>
      </w:r>
      <w:proofErr w:type="spellStart"/>
      <w:r>
        <w:t>harmless</w:t>
      </w:r>
      <w:proofErr w:type="spellEnd"/>
      <w:r>
        <w:t xml:space="preserve">, 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it</w:t>
      </w:r>
    </w:p>
    <w:p w14:paraId="4C7BA09F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3) -1000 </w:t>
      </w:r>
      <w:proofErr w:type="spellStart"/>
      <w:r>
        <w:t>else</w:t>
      </w:r>
      <w:proofErr w:type="spellEnd"/>
      <w:r>
        <w:t xml:space="preserve"> 0</w:t>
      </w:r>
    </w:p>
    <w:p w14:paraId="3DCDC73B" w14:textId="77777777" w:rsidR="00F452C2" w:rsidRDefault="00F452C2" w:rsidP="00F452C2">
      <w:r>
        <w:lastRenderedPageBreak/>
        <w:t xml:space="preserve">                            </w:t>
      </w:r>
    </w:p>
    <w:p w14:paraId="1A61099D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'?' =&gt;</w:t>
      </w:r>
    </w:p>
    <w:p w14:paraId="17BA8416" w14:textId="77777777" w:rsidR="00F452C2" w:rsidRDefault="00F452C2" w:rsidP="00F452C2">
      <w:r>
        <w:t xml:space="preserve">                                -1000</w:t>
      </w:r>
    </w:p>
    <w:p w14:paraId="6969EE5F" w14:textId="77777777" w:rsidR="00F452C2" w:rsidRDefault="00F452C2" w:rsidP="00F452C2">
      <w:r>
        <w:t xml:space="preserve">                            </w:t>
      </w:r>
    </w:p>
    <w:p w14:paraId="1FEA9D10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'_' =&gt; 10</w:t>
      </w:r>
    </w:p>
    <w:p w14:paraId="06982D88" w14:textId="77777777" w:rsidR="00F452C2" w:rsidRDefault="00F452C2" w:rsidP="00F452C2">
      <w:r>
        <w:t xml:space="preserve">                                </w:t>
      </w:r>
    </w:p>
    <w:p w14:paraId="17176F29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_ =&gt; 0.0</w:t>
      </w:r>
    </w:p>
    <w:p w14:paraId="79102692" w14:textId="77777777" w:rsidR="00F452C2" w:rsidRDefault="00F452C2" w:rsidP="00F452C2">
      <w:r>
        <w:t xml:space="preserve">                        }</w:t>
      </w:r>
    </w:p>
    <w:p w14:paraId="7BA4B575" w14:textId="77777777" w:rsidR="00F452C2" w:rsidRDefault="00F452C2" w:rsidP="00F452C2">
      <w:r>
        <w:t xml:space="preserve">                        direction45 = cellRelPos.toDirection45</w:t>
      </w:r>
    </w:p>
    <w:p w14:paraId="78D2449C" w14:textId="77777777" w:rsidR="00F452C2" w:rsidRDefault="00F452C2" w:rsidP="00F452C2">
      <w:r>
        <w:t xml:space="preserve">                        </w:t>
      </w:r>
      <w:proofErr w:type="spellStart"/>
      <w:r>
        <w:t>directionValue</w:t>
      </w:r>
      <w:proofErr w:type="spellEnd"/>
      <w:r>
        <w:t xml:space="preserve">(direction45) += </w:t>
      </w:r>
      <w:proofErr w:type="spellStart"/>
      <w:r>
        <w:t>value</w:t>
      </w:r>
      <w:proofErr w:type="spellEnd"/>
    </w:p>
    <w:p w14:paraId="359EFF4C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bestDirection45 = </w:t>
      </w:r>
      <w:proofErr w:type="spellStart"/>
      <w:r>
        <w:t>directionValue.zipWithIndex.maxBy</w:t>
      </w:r>
      <w:proofErr w:type="spellEnd"/>
      <w:r>
        <w:t>(_._1)._2</w:t>
      </w:r>
    </w:p>
    <w:p w14:paraId="2FB4CC5E" w14:textId="77777777" w:rsidR="00F452C2" w:rsidRDefault="00F452C2" w:rsidP="00F452C2">
      <w:r>
        <w:t xml:space="preserve">                        direction45 = bestDirection45</w:t>
      </w:r>
    </w:p>
    <w:p w14:paraId="4611101C" w14:textId="77777777" w:rsidR="00F452C2" w:rsidRDefault="00F452C2" w:rsidP="00F452C2">
      <w:r>
        <w:t xml:space="preserve">                    }</w:t>
      </w:r>
    </w:p>
    <w:p w14:paraId="17A3D379" w14:textId="77777777" w:rsidR="00F452C2" w:rsidRDefault="00F452C2" w:rsidP="00F452C2">
      <w:r>
        <w:t xml:space="preserve">                }</w:t>
      </w:r>
    </w:p>
    <w:p w14:paraId="02F47F82" w14:textId="77777777" w:rsidR="00F452C2" w:rsidRDefault="00F452C2" w:rsidP="00F452C2">
      <w:r>
        <w:t xml:space="preserve">                    </w:t>
      </w:r>
    </w:p>
    <w:p w14:paraId="78CC5AB1" w14:textId="77777777" w:rsidR="00F452C2" w:rsidRDefault="00F452C2" w:rsidP="00F452C2">
      <w:r>
        <w:t xml:space="preserve">            }</w:t>
      </w:r>
    </w:p>
    <w:p w14:paraId="52C0288B" w14:textId="77777777" w:rsidR="00F452C2" w:rsidRDefault="00F452C2" w:rsidP="00F452C2">
      <w:r>
        <w:t xml:space="preserve">            </w:t>
      </w:r>
    </w:p>
    <w:p w14:paraId="30E05129" w14:textId="77777777" w:rsidR="00F452C2" w:rsidRDefault="00F452C2" w:rsidP="00F452C2">
      <w:r>
        <w:t xml:space="preserve">            </w:t>
      </w:r>
    </w:p>
    <w:p w14:paraId="2896649E" w14:textId="77777777" w:rsidR="00F452C2" w:rsidRDefault="00F452C2" w:rsidP="00F452C2">
      <w:r>
        <w:t xml:space="preserve">            (direction45)</w:t>
      </w:r>
    </w:p>
    <w:p w14:paraId="2C9EC942" w14:textId="77777777" w:rsidR="00F452C2" w:rsidRDefault="00F452C2" w:rsidP="00F452C2">
      <w:r>
        <w:t xml:space="preserve">        }</w:t>
      </w:r>
    </w:p>
    <w:p w14:paraId="629BA3DE" w14:textId="77777777" w:rsidR="00F452C2" w:rsidRDefault="00F452C2" w:rsidP="00F452C2">
      <w:r>
        <w:t xml:space="preserve">        </w:t>
      </w:r>
    </w:p>
    <w:p w14:paraId="07EA7303" w14:textId="77777777" w:rsidR="00F452C2" w:rsidRDefault="00F452C2" w:rsidP="00F452C2">
      <w:r>
        <w:t xml:space="preserve">        // </w:t>
      </w:r>
      <w:proofErr w:type="spellStart"/>
      <w:r>
        <w:t>almoust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bot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harvest</w:t>
      </w:r>
      <w:proofErr w:type="spellEnd"/>
      <w:r>
        <w:t xml:space="preserve"> bot </w:t>
      </w:r>
      <w:proofErr w:type="spellStart"/>
      <w:r>
        <w:t>have</w:t>
      </w:r>
      <w:proofErr w:type="spellEnd"/>
      <w:r>
        <w:t xml:space="preserve"> 1500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adn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vissable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bot</w:t>
      </w:r>
    </w:p>
    <w:p w14:paraId="484AFB21" w14:textId="77777777" w:rsidR="00F452C2" w:rsidRDefault="00F452C2" w:rsidP="00F452C2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analyzeViewAsHarvest</w:t>
      </w:r>
      <w:proofErr w:type="spellEnd"/>
      <w:r>
        <w:t>(bot: Bot) = {</w:t>
      </w:r>
    </w:p>
    <w:p w14:paraId="7F90EDF0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bot.view</w:t>
      </w:r>
      <w:proofErr w:type="spellEnd"/>
    </w:p>
    <w:p w14:paraId="7604FEEE" w14:textId="77777777" w:rsidR="00F452C2" w:rsidRDefault="00F452C2" w:rsidP="00F452C2">
      <w:r>
        <w:t xml:space="preserve">        // </w:t>
      </w:r>
      <w:proofErr w:type="spellStart"/>
      <w:r>
        <w:t>cia</w:t>
      </w:r>
      <w:proofErr w:type="spellEnd"/>
      <w:r>
        <w:t xml:space="preserve"> suranda vieta kur eiti</w:t>
      </w:r>
    </w:p>
    <w:p w14:paraId="38B4DC49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directionValue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</w:t>
      </w:r>
      <w:proofErr w:type="spellStart"/>
      <w:r>
        <w:t>Double</w:t>
      </w:r>
      <w:proofErr w:type="spellEnd"/>
      <w:r>
        <w:t>](8)</w:t>
      </w:r>
    </w:p>
    <w:p w14:paraId="0D739EAF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nearestEnemyMaster</w:t>
      </w:r>
      <w:proofErr w:type="spellEnd"/>
      <w:r>
        <w:t xml:space="preserve">: </w:t>
      </w:r>
      <w:proofErr w:type="spellStart"/>
      <w:r>
        <w:t>Option</w:t>
      </w:r>
      <w:proofErr w:type="spellEnd"/>
      <w:r>
        <w:t xml:space="preserve">[XY] = </w:t>
      </w:r>
      <w:proofErr w:type="spellStart"/>
      <w:r>
        <w:t>None</w:t>
      </w:r>
      <w:proofErr w:type="spellEnd"/>
    </w:p>
    <w:p w14:paraId="279B61F6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nearestEnemySlave</w:t>
      </w:r>
      <w:proofErr w:type="spellEnd"/>
      <w:r>
        <w:t xml:space="preserve">: </w:t>
      </w:r>
      <w:proofErr w:type="spellStart"/>
      <w:r>
        <w:t>Option</w:t>
      </w:r>
      <w:proofErr w:type="spellEnd"/>
      <w:r>
        <w:t xml:space="preserve">[XY] = </w:t>
      </w:r>
      <w:proofErr w:type="spellStart"/>
      <w:r>
        <w:t>None</w:t>
      </w:r>
      <w:proofErr w:type="spellEnd"/>
    </w:p>
    <w:p w14:paraId="0F09F1A9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nearestMaster</w:t>
      </w:r>
      <w:proofErr w:type="spellEnd"/>
      <w:r>
        <w:t>: XY = XY(0,0)</w:t>
      </w:r>
    </w:p>
    <w:p w14:paraId="0B88AB54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= </w:t>
      </w:r>
      <w:proofErr w:type="spellStart"/>
      <w:r>
        <w:t>view.cells</w:t>
      </w:r>
      <w:proofErr w:type="spellEnd"/>
    </w:p>
    <w:p w14:paraId="15215B35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 xml:space="preserve"> = </w:t>
      </w:r>
      <w:proofErr w:type="spellStart"/>
      <w:r>
        <w:t>cells.length</w:t>
      </w:r>
      <w:proofErr w:type="spellEnd"/>
    </w:p>
    <w:p w14:paraId="3BB4C1BE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</w:t>
      </w:r>
      <w:proofErr w:type="spellStart"/>
      <w:r>
        <w:t>Double</w:t>
      </w:r>
      <w:proofErr w:type="spellEnd"/>
      <w:r>
        <w:t>](</w:t>
      </w:r>
      <w:proofErr w:type="spellStart"/>
      <w:r>
        <w:t>cellCount</w:t>
      </w:r>
      <w:proofErr w:type="spellEnd"/>
      <w:r>
        <w:t>)</w:t>
      </w:r>
    </w:p>
    <w:p w14:paraId="2079666C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indexRel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(XY(0,0))</w:t>
      </w:r>
    </w:p>
    <w:p w14:paraId="6C5B1340" w14:textId="77777777" w:rsidR="00F452C2" w:rsidRDefault="00F452C2" w:rsidP="00F452C2"/>
    <w:p w14:paraId="7CFE6C2B" w14:textId="77777777" w:rsidR="00F452C2" w:rsidRDefault="00F452C2" w:rsidP="00F452C2">
      <w:r>
        <w:t xml:space="preserve">            //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</w:p>
    <w:p w14:paraId="47889971" w14:textId="77777777" w:rsidR="00F452C2" w:rsidRDefault="00F452C2" w:rsidP="00F452C2">
      <w:r>
        <w:t xml:space="preserve">            </w:t>
      </w:r>
      <w:proofErr w:type="spellStart"/>
      <w:r>
        <w:t>for</w:t>
      </w:r>
      <w:proofErr w:type="spellEnd"/>
      <w:r>
        <w:t xml:space="preserve">(i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5E736C93" w14:textId="77777777" w:rsidR="00F452C2" w:rsidRDefault="00F452C2" w:rsidP="00F452C2">
      <w:r>
        <w:t xml:space="preserve">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cellRelPos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0D192C28" w14:textId="77777777" w:rsidR="00F452C2" w:rsidRDefault="00F452C2" w:rsidP="00F452C2">
      <w:r>
        <w:t xml:space="preserve">                  </w:t>
      </w:r>
      <w:proofErr w:type="spellStart"/>
      <w:r>
        <w:t>if</w:t>
      </w:r>
      <w:proofErr w:type="spellEnd"/>
      <w:r>
        <w:t>(</w:t>
      </w:r>
      <w:proofErr w:type="spellStart"/>
      <w:r>
        <w:t>cellRelPos.isNonZero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cellRelPos</w:t>
      </w:r>
      <w:proofErr w:type="spellEnd"/>
      <w:r>
        <w:t>)) {</w:t>
      </w:r>
    </w:p>
    <w:p w14:paraId="19BFAB76" w14:textId="77777777" w:rsidR="00F452C2" w:rsidRDefault="00F452C2" w:rsidP="00F452C2">
      <w:r>
        <w:t xml:space="preserve">                    </w:t>
      </w:r>
      <w:proofErr w:type="spellStart"/>
      <w:r>
        <w:t>cells</w:t>
      </w:r>
      <w:proofErr w:type="spellEnd"/>
      <w:r>
        <w:t xml:space="preserve">(i) </w:t>
      </w:r>
      <w:proofErr w:type="spellStart"/>
      <w:r>
        <w:t>match</w:t>
      </w:r>
      <w:proofErr w:type="spellEnd"/>
      <w:r>
        <w:t xml:space="preserve"> {</w:t>
      </w:r>
    </w:p>
    <w:p w14:paraId="692198CB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'M' =&gt;</w:t>
      </w:r>
    </w:p>
    <w:p w14:paraId="48EF9629" w14:textId="77777777" w:rsidR="00F452C2" w:rsidRDefault="00F452C2" w:rsidP="00F452C2">
      <w:r>
        <w:t xml:space="preserve">                        </w:t>
      </w:r>
      <w:proofErr w:type="spellStart"/>
      <w:r>
        <w:t>nearestMaster</w:t>
      </w:r>
      <w:proofErr w:type="spellEnd"/>
      <w:r>
        <w:t xml:space="preserve"> = </w:t>
      </w:r>
      <w:proofErr w:type="spellStart"/>
      <w:r>
        <w:t>cellRelPos</w:t>
      </w:r>
      <w:proofErr w:type="spellEnd"/>
    </w:p>
    <w:p w14:paraId="2A608ABF" w14:textId="77777777" w:rsidR="00F452C2" w:rsidRDefault="00F452C2" w:rsidP="00F452C2">
      <w:r>
        <w:t xml:space="preserve">                        </w:t>
      </w:r>
    </w:p>
    <w:p w14:paraId="54B791C9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'm' =&gt; </w:t>
      </w:r>
    </w:p>
    <w:p w14:paraId="2160A20A" w14:textId="77777777" w:rsidR="00F452C2" w:rsidRDefault="00F452C2" w:rsidP="00F452C2">
      <w:r>
        <w:t xml:space="preserve">                        </w:t>
      </w:r>
      <w:proofErr w:type="spellStart"/>
      <w:r>
        <w:t>nearestEnemyMaster</w:t>
      </w:r>
      <w:proofErr w:type="spellEnd"/>
      <w:r>
        <w:t xml:space="preserve"> = </w:t>
      </w:r>
      <w:proofErr w:type="spellStart"/>
      <w:r>
        <w:t>Some</w:t>
      </w:r>
      <w:proofErr w:type="spellEnd"/>
      <w:r>
        <w:t>(</w:t>
      </w:r>
      <w:proofErr w:type="spellStart"/>
      <w:r>
        <w:t>cellRelPos</w:t>
      </w:r>
      <w:proofErr w:type="spellEnd"/>
      <w:r>
        <w:t>)</w:t>
      </w:r>
    </w:p>
    <w:p w14:paraId="13352131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(x &lt;- -4 to 4) {</w:t>
      </w:r>
    </w:p>
    <w:p w14:paraId="78471A2E" w14:textId="77777777" w:rsidR="00F452C2" w:rsidRDefault="00F452C2" w:rsidP="00F452C2">
      <w:r>
        <w:t xml:space="preserve">                          </w:t>
      </w:r>
      <w:proofErr w:type="spellStart"/>
      <w:r>
        <w:t>for</w:t>
      </w:r>
      <w:proofErr w:type="spellEnd"/>
      <w:r>
        <w:t xml:space="preserve"> (y &lt;- -4 to 4) {</w:t>
      </w:r>
    </w:p>
    <w:p w14:paraId="5AC45E8E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cellRelPos</w:t>
      </w:r>
      <w:proofErr w:type="spellEnd"/>
      <w:r>
        <w:t xml:space="preserve"> + XY(x, y)</w:t>
      </w:r>
    </w:p>
    <w:p w14:paraId="3A6C5390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>)) {</w:t>
      </w:r>
    </w:p>
    <w:p w14:paraId="68CE9D51" w14:textId="77777777" w:rsidR="00F452C2" w:rsidRDefault="00F452C2" w:rsidP="00F452C2">
      <w:r>
        <w:t xml:space="preserve">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)) += 10000</w:t>
      </w:r>
    </w:p>
    <w:p w14:paraId="59761CBE" w14:textId="77777777" w:rsidR="00F452C2" w:rsidRDefault="00F452C2" w:rsidP="00F452C2">
      <w:r>
        <w:t xml:space="preserve">                            }</w:t>
      </w:r>
    </w:p>
    <w:p w14:paraId="23398994" w14:textId="77777777" w:rsidR="00F452C2" w:rsidRDefault="00F452C2" w:rsidP="00F452C2">
      <w:r>
        <w:t xml:space="preserve">                          }</w:t>
      </w:r>
    </w:p>
    <w:p w14:paraId="715FC376" w14:textId="77777777" w:rsidR="00F452C2" w:rsidRDefault="00F452C2" w:rsidP="00F452C2">
      <w:r>
        <w:t xml:space="preserve">                        }</w:t>
      </w:r>
    </w:p>
    <w:p w14:paraId="01DA77C3" w14:textId="77777777" w:rsidR="00F452C2" w:rsidRDefault="00F452C2" w:rsidP="00F452C2">
      <w:r>
        <w:t xml:space="preserve">            </w:t>
      </w:r>
    </w:p>
    <w:p w14:paraId="35312AEA" w14:textId="77777777" w:rsidR="00F452C2" w:rsidRDefault="00F452C2" w:rsidP="00F452C2">
      <w:r>
        <w:lastRenderedPageBreak/>
        <w:t xml:space="preserve">                    </w:t>
      </w:r>
      <w:proofErr w:type="spellStart"/>
      <w:r>
        <w:t>case</w:t>
      </w:r>
      <w:proofErr w:type="spellEnd"/>
      <w:r>
        <w:t xml:space="preserve"> 's' =&gt;</w:t>
      </w:r>
    </w:p>
    <w:p w14:paraId="3A4819E5" w14:textId="77777777" w:rsidR="00F452C2" w:rsidRDefault="00F452C2" w:rsidP="00F452C2">
      <w:r>
        <w:t xml:space="preserve">                        </w:t>
      </w:r>
      <w:proofErr w:type="spellStart"/>
      <w:r>
        <w:t>nearestEnemySlave</w:t>
      </w:r>
      <w:proofErr w:type="spellEnd"/>
      <w:r>
        <w:t xml:space="preserve"> = </w:t>
      </w:r>
      <w:proofErr w:type="spellStart"/>
      <w:r>
        <w:t>Some</w:t>
      </w:r>
      <w:proofErr w:type="spellEnd"/>
      <w:r>
        <w:t>(</w:t>
      </w:r>
      <w:proofErr w:type="spellStart"/>
      <w:r>
        <w:t>cellRelPos</w:t>
      </w:r>
      <w:proofErr w:type="spellEnd"/>
      <w:r>
        <w:t>)</w:t>
      </w:r>
    </w:p>
    <w:p w14:paraId="7B162A39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(j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1C5ECA37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(j)</w:t>
      </w:r>
    </w:p>
    <w:p w14:paraId="7B805D0B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067E70A0" w14:textId="77777777" w:rsidR="00F452C2" w:rsidRDefault="00F452C2" w:rsidP="00F452C2">
      <w:r>
        <w:t xml:space="preserve">                            {</w:t>
      </w:r>
    </w:p>
    <w:p w14:paraId="3BB366E4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6C7F1E94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</w:t>
      </w:r>
      <w:proofErr w:type="spellStart"/>
      <w:r>
        <w:t>stepDistance</w:t>
      </w:r>
      <w:proofErr w:type="spellEnd"/>
      <w:r>
        <w:t xml:space="preserve"> != 0) {</w:t>
      </w:r>
    </w:p>
    <w:p w14:paraId="63C5073A" w14:textId="77777777" w:rsidR="00F452C2" w:rsidRDefault="00F452C2" w:rsidP="00F452C2">
      <w:r>
        <w:t xml:space="preserve">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18B338D4" w14:textId="77777777" w:rsidR="00F452C2" w:rsidRDefault="00F452C2" w:rsidP="00F452C2">
      <w:r>
        <w:t xml:space="preserve">                                    </w:t>
      </w:r>
      <w:proofErr w:type="spellStart"/>
      <w:r>
        <w:t>cellWeights</w:t>
      </w:r>
      <w:proofErr w:type="spellEnd"/>
      <w:r>
        <w:t xml:space="preserve">(j) += 1000 / </w:t>
      </w:r>
      <w:proofErr w:type="spellStart"/>
      <w:r>
        <w:t>stepDistance</w:t>
      </w:r>
      <w:proofErr w:type="spellEnd"/>
    </w:p>
    <w:p w14:paraId="2E97E10D" w14:textId="77777777" w:rsidR="00F452C2" w:rsidRDefault="00F452C2" w:rsidP="00F452C2">
      <w:r>
        <w:t xml:space="preserve">                              }</w:t>
      </w:r>
    </w:p>
    <w:p w14:paraId="13A186DE" w14:textId="77777777" w:rsidR="00F452C2" w:rsidRDefault="00F452C2" w:rsidP="00F452C2">
      <w:r>
        <w:t xml:space="preserve">                          }</w:t>
      </w:r>
    </w:p>
    <w:p w14:paraId="36BFAFA4" w14:textId="77777777" w:rsidR="00F452C2" w:rsidRDefault="00F452C2" w:rsidP="00F452C2">
      <w:r>
        <w:t xml:space="preserve">                        }</w:t>
      </w:r>
    </w:p>
    <w:p w14:paraId="72C1FADF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'P' =&gt;</w:t>
      </w:r>
    </w:p>
    <w:p w14:paraId="16C2241E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30F043FA" w14:textId="77777777" w:rsidR="00F452C2" w:rsidRDefault="00F452C2" w:rsidP="00F452C2">
      <w:r>
        <w:t xml:space="preserve">     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0C6CA6B0" w14:textId="77777777" w:rsidR="00F452C2" w:rsidRDefault="00F452C2" w:rsidP="00F452C2">
      <w:r>
        <w:t xml:space="preserve">                            {</w:t>
      </w:r>
    </w:p>
    <w:p w14:paraId="3F4371BF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196F94FD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1) </w:t>
      </w:r>
      <w:proofErr w:type="spellStart"/>
      <w:r>
        <w:t>cellWeights</w:t>
      </w:r>
      <w:proofErr w:type="spellEnd"/>
      <w:r>
        <w:t>(i) += 100</w:t>
      </w:r>
    </w:p>
    <w:p w14:paraId="68B37743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2) </w:t>
      </w:r>
      <w:proofErr w:type="spellStart"/>
      <w:r>
        <w:t>cellWeights</w:t>
      </w:r>
      <w:proofErr w:type="spellEnd"/>
      <w:r>
        <w:t>(i) += 300</w:t>
      </w:r>
    </w:p>
    <w:p w14:paraId="47F33EE0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>(i) += 500</w:t>
      </w:r>
    </w:p>
    <w:p w14:paraId="59BFE2AD" w14:textId="77777777" w:rsidR="00F452C2" w:rsidRDefault="00F452C2" w:rsidP="00F452C2">
      <w:r>
        <w:t xml:space="preserve">                            }</w:t>
      </w:r>
    </w:p>
    <w:p w14:paraId="3167F5BE" w14:textId="77777777" w:rsidR="00F452C2" w:rsidRDefault="00F452C2" w:rsidP="00F452C2">
      <w:r>
        <w:t xml:space="preserve">                        </w:t>
      </w:r>
    </w:p>
    <w:p w14:paraId="7C4B4D44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'B' =&gt;</w:t>
      </w:r>
    </w:p>
    <w:p w14:paraId="6FE02256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0492282B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761BB4E3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1) </w:t>
      </w:r>
      <w:proofErr w:type="spellStart"/>
      <w:r>
        <w:t>cellWeights</w:t>
      </w:r>
      <w:proofErr w:type="spellEnd"/>
      <w:r>
        <w:t>(i) += 50</w:t>
      </w:r>
    </w:p>
    <w:p w14:paraId="1FF75C4E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2) </w:t>
      </w:r>
      <w:proofErr w:type="spellStart"/>
      <w:r>
        <w:t>cellWeights</w:t>
      </w:r>
      <w:proofErr w:type="spellEnd"/>
      <w:r>
        <w:t>(i) += 200</w:t>
      </w:r>
    </w:p>
    <w:p w14:paraId="6F9CEF47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>(i) += 520</w:t>
      </w:r>
    </w:p>
    <w:p w14:paraId="729479EA" w14:textId="77777777" w:rsidR="00F452C2" w:rsidRDefault="00F452C2" w:rsidP="00F452C2">
      <w:r>
        <w:t xml:space="preserve">                    </w:t>
      </w:r>
    </w:p>
    <w:p w14:paraId="4516016A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'b' =&gt;</w:t>
      </w:r>
    </w:p>
    <w:p w14:paraId="78411FA3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(x &lt;- -2 to 2) {</w:t>
      </w:r>
    </w:p>
    <w:p w14:paraId="7567B223" w14:textId="77777777" w:rsidR="00F452C2" w:rsidRDefault="00F452C2" w:rsidP="00F452C2">
      <w:r>
        <w:t xml:space="preserve">                            </w:t>
      </w:r>
      <w:proofErr w:type="spellStart"/>
      <w:r>
        <w:t>for</w:t>
      </w:r>
      <w:proofErr w:type="spellEnd"/>
      <w:r>
        <w:t xml:space="preserve"> (y &lt;- -2 to 2) {</w:t>
      </w:r>
    </w:p>
    <w:p w14:paraId="2629E7B8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 + XY(</w:t>
      </w:r>
      <w:proofErr w:type="spellStart"/>
      <w:r>
        <w:t>x,y</w:t>
      </w:r>
      <w:proofErr w:type="spellEnd"/>
      <w:r>
        <w:t>)</w:t>
      </w:r>
    </w:p>
    <w:p w14:paraId="30AB5330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37A32E02" w14:textId="77777777" w:rsidR="00F452C2" w:rsidRDefault="00F452C2" w:rsidP="00F452C2">
      <w:r>
        <w:t xml:space="preserve">                                {</w:t>
      </w:r>
    </w:p>
    <w:p w14:paraId="0A28C6D7" w14:textId="77777777" w:rsidR="00F452C2" w:rsidRDefault="00F452C2" w:rsidP="00F452C2">
      <w:r>
        <w:t xml:space="preserve">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5960DDDA" w14:textId="77777777" w:rsidR="00F452C2" w:rsidRDefault="00F452C2" w:rsidP="00F452C2">
      <w:r>
        <w:t xml:space="preserve">      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index</w:t>
      </w:r>
      <w:proofErr w:type="spellEnd"/>
      <w:r>
        <w:t>) += 2500000</w:t>
      </w:r>
    </w:p>
    <w:p w14:paraId="742BD36D" w14:textId="77777777" w:rsidR="00F452C2" w:rsidRDefault="00F452C2" w:rsidP="00F452C2">
      <w:r>
        <w:t xml:space="preserve">                                }</w:t>
      </w:r>
    </w:p>
    <w:p w14:paraId="505AF7A1" w14:textId="77777777" w:rsidR="00F452C2" w:rsidRDefault="00F452C2" w:rsidP="00F452C2">
      <w:r>
        <w:t xml:space="preserve">                            }</w:t>
      </w:r>
    </w:p>
    <w:p w14:paraId="4CDABF38" w14:textId="77777777" w:rsidR="00F452C2" w:rsidRDefault="00F452C2" w:rsidP="00F452C2">
      <w:r>
        <w:t xml:space="preserve">                        }</w:t>
      </w:r>
    </w:p>
    <w:p w14:paraId="7EE6981D" w14:textId="77777777" w:rsidR="00F452C2" w:rsidRDefault="00F452C2" w:rsidP="00F452C2"/>
    <w:p w14:paraId="6F668964" w14:textId="77777777" w:rsidR="00F452C2" w:rsidRDefault="00F452C2" w:rsidP="00F452C2">
      <w:r>
        <w:t xml:space="preserve">            </w:t>
      </w:r>
    </w:p>
    <w:p w14:paraId="4BB1C115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'W' =&gt; // </w:t>
      </w:r>
      <w:proofErr w:type="spellStart"/>
      <w:r>
        <w:t>wall</w:t>
      </w:r>
      <w:proofErr w:type="spellEnd"/>
      <w:r>
        <w:t xml:space="preserve">: </w:t>
      </w:r>
      <w:proofErr w:type="spellStart"/>
      <w:r>
        <w:t>harmless</w:t>
      </w:r>
      <w:proofErr w:type="spellEnd"/>
      <w:r>
        <w:t xml:space="preserve">, 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it</w:t>
      </w:r>
    </w:p>
    <w:p w14:paraId="7D4910ED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(x &lt;- -1 to 1) {</w:t>
      </w:r>
    </w:p>
    <w:p w14:paraId="771B4D2E" w14:textId="77777777" w:rsidR="00F452C2" w:rsidRDefault="00F452C2" w:rsidP="00F452C2">
      <w:r>
        <w:t xml:space="preserve">                          </w:t>
      </w:r>
      <w:proofErr w:type="spellStart"/>
      <w:r>
        <w:t>for</w:t>
      </w:r>
      <w:proofErr w:type="spellEnd"/>
      <w:r>
        <w:t xml:space="preserve"> (y &lt;- -1 to 1) {</w:t>
      </w:r>
    </w:p>
    <w:p w14:paraId="6D6CCBEE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cellRelPos</w:t>
      </w:r>
      <w:proofErr w:type="spellEnd"/>
      <w:r>
        <w:t xml:space="preserve"> + XY(x, y)</w:t>
      </w:r>
    </w:p>
    <w:p w14:paraId="01D84ACC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>)) {</w:t>
      </w:r>
    </w:p>
    <w:p w14:paraId="61BA25C9" w14:textId="77777777" w:rsidR="00F452C2" w:rsidRDefault="00F452C2" w:rsidP="00F452C2">
      <w:r>
        <w:t xml:space="preserve">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)) += 1500000</w:t>
      </w:r>
    </w:p>
    <w:p w14:paraId="3D487A45" w14:textId="77777777" w:rsidR="00F452C2" w:rsidRDefault="00F452C2" w:rsidP="00F452C2">
      <w:r>
        <w:t xml:space="preserve">                            }</w:t>
      </w:r>
    </w:p>
    <w:p w14:paraId="20878947" w14:textId="77777777" w:rsidR="00F452C2" w:rsidRDefault="00F452C2" w:rsidP="00F452C2">
      <w:r>
        <w:t xml:space="preserve">                          }</w:t>
      </w:r>
    </w:p>
    <w:p w14:paraId="0AAA24F7" w14:textId="77777777" w:rsidR="00F452C2" w:rsidRDefault="00F452C2" w:rsidP="00F452C2">
      <w:r>
        <w:t xml:space="preserve">                        }</w:t>
      </w:r>
    </w:p>
    <w:p w14:paraId="3C58C5BD" w14:textId="77777777" w:rsidR="00F452C2" w:rsidRDefault="00F452C2" w:rsidP="00F452C2">
      <w:r>
        <w:t xml:space="preserve">            </w:t>
      </w:r>
    </w:p>
    <w:p w14:paraId="34A6AB5E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'?' =&gt;</w:t>
      </w:r>
    </w:p>
    <w:p w14:paraId="79090877" w14:textId="77777777" w:rsidR="00F452C2" w:rsidRDefault="00F452C2" w:rsidP="00F452C2">
      <w:r>
        <w:lastRenderedPageBreak/>
        <w:t xml:space="preserve">                        </w:t>
      </w:r>
      <w:proofErr w:type="spellStart"/>
      <w:r>
        <w:t>cellWeights</w:t>
      </w:r>
      <w:proofErr w:type="spellEnd"/>
      <w:r>
        <w:t>(i) += 1500000</w:t>
      </w:r>
    </w:p>
    <w:p w14:paraId="6A96BCD5" w14:textId="77777777" w:rsidR="00F452C2" w:rsidRDefault="00F452C2" w:rsidP="00F452C2">
      <w:r>
        <w:t xml:space="preserve">                    </w:t>
      </w:r>
    </w:p>
    <w:p w14:paraId="33D71E1B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'_' =&gt; </w:t>
      </w:r>
    </w:p>
    <w:p w14:paraId="5EAACCC5" w14:textId="77777777" w:rsidR="00F452C2" w:rsidRDefault="00F452C2" w:rsidP="00F452C2">
      <w:r>
        <w:t xml:space="preserve">                        </w:t>
      </w:r>
      <w:proofErr w:type="spellStart"/>
      <w:r>
        <w:t>cellWeights</w:t>
      </w:r>
      <w:proofErr w:type="spellEnd"/>
      <w:r>
        <w:t>(i) += 2</w:t>
      </w:r>
    </w:p>
    <w:p w14:paraId="597E8F09" w14:textId="77777777" w:rsidR="00F452C2" w:rsidRDefault="00F452C2" w:rsidP="00F452C2">
      <w:r>
        <w:t xml:space="preserve">                        </w:t>
      </w:r>
    </w:p>
    <w:p w14:paraId="67423491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_ =&gt; </w:t>
      </w:r>
      <w:proofErr w:type="spellStart"/>
      <w:r>
        <w:t>cellWeights</w:t>
      </w:r>
      <w:proofErr w:type="spellEnd"/>
      <w:r>
        <w:t>(i) += 1</w:t>
      </w:r>
    </w:p>
    <w:p w14:paraId="71E798E2" w14:textId="77777777" w:rsidR="00F452C2" w:rsidRDefault="00F452C2" w:rsidP="00F452C2">
      <w:r>
        <w:t xml:space="preserve">                    </w:t>
      </w:r>
    </w:p>
    <w:p w14:paraId="5CE0F9C1" w14:textId="77777777" w:rsidR="00F452C2" w:rsidRDefault="00F452C2" w:rsidP="00F452C2">
      <w:r>
        <w:t xml:space="preserve">                    }</w:t>
      </w:r>
    </w:p>
    <w:p w14:paraId="3DDA516E" w14:textId="77777777" w:rsidR="00F452C2" w:rsidRDefault="00F452C2" w:rsidP="00F452C2">
      <w:r>
        <w:t xml:space="preserve">                  }</w:t>
      </w:r>
    </w:p>
    <w:p w14:paraId="7B72CD83" w14:textId="77777777" w:rsidR="00F452C2" w:rsidRDefault="00F452C2" w:rsidP="00F452C2">
      <w:r>
        <w:t xml:space="preserve">                }</w:t>
      </w:r>
    </w:p>
    <w:p w14:paraId="7E4311A6" w14:textId="77777777" w:rsidR="00F452C2" w:rsidRDefault="00F452C2" w:rsidP="00F452C2"/>
    <w:p w14:paraId="6E08FF45" w14:textId="77777777" w:rsidR="00F452C2" w:rsidRDefault="00F452C2" w:rsidP="00F452C2">
      <w:r>
        <w:t xml:space="preserve">            </w:t>
      </w:r>
    </w:p>
    <w:p w14:paraId="6A35DE8B" w14:textId="77777777" w:rsidR="00F452C2" w:rsidRDefault="00F452C2" w:rsidP="00F452C2">
      <w:r>
        <w:t xml:space="preserve">            </w:t>
      </w:r>
      <w:proofErr w:type="spellStart"/>
      <w:r>
        <w:t>var</w:t>
      </w:r>
      <w:proofErr w:type="spellEnd"/>
      <w:r>
        <w:t xml:space="preserve"> direction45 = 0</w:t>
      </w:r>
    </w:p>
    <w:p w14:paraId="2FA76AAA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lastDirection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lastDirection</w:t>
      </w:r>
      <w:proofErr w:type="spellEnd"/>
      <w:r>
        <w:t>", 0)</w:t>
      </w:r>
    </w:p>
    <w:p w14:paraId="44B3D260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lastCount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lastCount</w:t>
      </w:r>
      <w:proofErr w:type="spellEnd"/>
      <w:r>
        <w:t>", 0).</w:t>
      </w:r>
      <w:proofErr w:type="spellStart"/>
      <w:r>
        <w:t>toInt</w:t>
      </w:r>
      <w:proofErr w:type="spellEnd"/>
    </w:p>
    <w:p w14:paraId="419A85D1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previuosStepCount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PreviousStepCount</w:t>
      </w:r>
      <w:proofErr w:type="spellEnd"/>
      <w:r>
        <w:t>", 0).</w:t>
      </w:r>
      <w:proofErr w:type="spellStart"/>
      <w:r>
        <w:t>toInt</w:t>
      </w:r>
      <w:proofErr w:type="spellEnd"/>
    </w:p>
    <w:p w14:paraId="600C6DB4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cells.contains</w:t>
      </w:r>
      <w:proofErr w:type="spellEnd"/>
      <w:r>
        <w:t xml:space="preserve">('P') || </w:t>
      </w:r>
      <w:proofErr w:type="spellStart"/>
      <w:r>
        <w:t>cells.contains</w:t>
      </w:r>
      <w:proofErr w:type="spellEnd"/>
      <w:r>
        <w:t>('B') || (</w:t>
      </w:r>
      <w:proofErr w:type="spellStart"/>
      <w:r>
        <w:t>cells.contains</w:t>
      </w:r>
      <w:proofErr w:type="spellEnd"/>
      <w:r>
        <w:t xml:space="preserve">('M') &amp;&amp; </w:t>
      </w:r>
      <w:proofErr w:type="spellStart"/>
      <w:r>
        <w:t>bot.energy</w:t>
      </w:r>
      <w:proofErr w:type="spellEnd"/>
      <w:r>
        <w:t xml:space="preserve"> &gt; 1500)) || (</w:t>
      </w:r>
      <w:proofErr w:type="spellStart"/>
      <w:r>
        <w:t>lastCount</w:t>
      </w:r>
      <w:proofErr w:type="spellEnd"/>
      <w:r>
        <w:t xml:space="preserve"> &lt; 1 &amp;&amp; </w:t>
      </w:r>
      <w:proofErr w:type="spellStart"/>
      <w:r>
        <w:t>lastCount</w:t>
      </w:r>
      <w:proofErr w:type="spellEnd"/>
      <w:r>
        <w:t xml:space="preserve"> &gt; 2)) {</w:t>
      </w:r>
    </w:p>
    <w:p w14:paraId="57D976DE" w14:textId="77777777" w:rsidR="00F452C2" w:rsidRDefault="00F452C2" w:rsidP="00F452C2">
      <w:r>
        <w:t xml:space="preserve">                </w:t>
      </w:r>
    </w:p>
    <w:p w14:paraId="4CB212BE" w14:textId="77777777" w:rsidR="00F452C2" w:rsidRDefault="00F452C2" w:rsidP="00F452C2">
      <w:r>
        <w:t xml:space="preserve">                </w:t>
      </w:r>
    </w:p>
    <w:p w14:paraId="6685D2AC" w14:textId="77777777" w:rsidR="00F452C2" w:rsidRDefault="00F452C2" w:rsidP="00F452C2">
      <w:r>
        <w:t xml:space="preserve">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closestFood</w:t>
      </w:r>
      <w:proofErr w:type="spellEnd"/>
      <w:r>
        <w:t xml:space="preserve">) = </w:t>
      </w:r>
      <w:proofErr w:type="spellStart"/>
      <w:r>
        <w:t>findClosestThings</w:t>
      </w:r>
      <w:proofErr w:type="spellEnd"/>
      <w:r>
        <w:t>(</w:t>
      </w:r>
      <w:proofErr w:type="spellStart"/>
      <w:r>
        <w:t>cellCount</w:t>
      </w:r>
      <w:proofErr w:type="spellEnd"/>
      <w:r>
        <w:t xml:space="preserve">,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cellWeights</w:t>
      </w:r>
      <w:proofErr w:type="spellEnd"/>
      <w:r>
        <w:t>, bot)</w:t>
      </w:r>
    </w:p>
    <w:p w14:paraId="36EFED8C" w14:textId="77777777" w:rsidR="00F452C2" w:rsidRDefault="00F452C2" w:rsidP="00F452C2">
      <w:r>
        <w:t xml:space="preserve">                </w:t>
      </w:r>
    </w:p>
    <w:p w14:paraId="2D78DE44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cells.contains</w:t>
      </w:r>
      <w:proofErr w:type="spellEnd"/>
      <w:r>
        <w:t xml:space="preserve">('M') &amp;&amp; </w:t>
      </w:r>
      <w:proofErr w:type="spellStart"/>
      <w:r>
        <w:t>bot.energy</w:t>
      </w:r>
      <w:proofErr w:type="spellEnd"/>
      <w:r>
        <w:t xml:space="preserve"> &gt; 1500)</w:t>
      </w:r>
    </w:p>
    <w:p w14:paraId="10F39858" w14:textId="77777777" w:rsidR="00F452C2" w:rsidRDefault="00F452C2" w:rsidP="00F452C2">
      <w:r>
        <w:t xml:space="preserve">                {</w:t>
      </w:r>
    </w:p>
    <w:p w14:paraId="6C281FF0" w14:textId="77777777" w:rsidR="00F452C2" w:rsidRDefault="00F452C2" w:rsidP="00F452C2">
      <w:r>
        <w:t xml:space="preserve">                    </w:t>
      </w:r>
      <w:proofErr w:type="spellStart"/>
      <w:r>
        <w:t>closestFood</w:t>
      </w:r>
      <w:proofErr w:type="spellEnd"/>
      <w:r>
        <w:t xml:space="preserve"> = </w:t>
      </w:r>
      <w:proofErr w:type="spellStart"/>
      <w:r>
        <w:t>nearestMaster</w:t>
      </w:r>
      <w:proofErr w:type="spellEnd"/>
    </w:p>
    <w:p w14:paraId="5A5E2E53" w14:textId="77777777" w:rsidR="00F452C2" w:rsidRDefault="00F452C2" w:rsidP="00F452C2">
      <w:r>
        <w:t xml:space="preserve">                }</w:t>
      </w:r>
    </w:p>
    <w:p w14:paraId="6A2414F8" w14:textId="77777777" w:rsidR="00F452C2" w:rsidRDefault="00F452C2" w:rsidP="00F452C2">
      <w:r>
        <w:t xml:space="preserve">                </w:t>
      </w:r>
    </w:p>
    <w:p w14:paraId="054560BD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>(!</w:t>
      </w:r>
      <w:proofErr w:type="spellStart"/>
      <w:r>
        <w:t>closestFood.isZero</w:t>
      </w:r>
      <w:proofErr w:type="spellEnd"/>
      <w:r>
        <w:t>)</w:t>
      </w:r>
    </w:p>
    <w:p w14:paraId="519CE2B0" w14:textId="77777777" w:rsidR="00F452C2" w:rsidRDefault="00F452C2" w:rsidP="00F452C2">
      <w:r>
        <w:t xml:space="preserve">                {</w:t>
      </w:r>
    </w:p>
    <w:p w14:paraId="0AB16457" w14:textId="77777777" w:rsidR="00F452C2" w:rsidRDefault="00F452C2" w:rsidP="00F452C2">
      <w:r>
        <w:t xml:space="preserve">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path_index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) = </w:t>
      </w:r>
      <w:proofErr w:type="spellStart"/>
      <w:r>
        <w:t>aStarPathfind</w:t>
      </w:r>
      <w:proofErr w:type="spellEnd"/>
      <w:r>
        <w:t>(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XY.Zero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closestFood</w:t>
      </w:r>
      <w:proofErr w:type="spellEnd"/>
      <w:r>
        <w:t xml:space="preserve">, bot, </w:t>
      </w:r>
      <w:proofErr w:type="spellStart"/>
      <w:r>
        <w:t>cellWeights</w:t>
      </w:r>
      <w:proofErr w:type="spellEnd"/>
      <w:r>
        <w:t>)</w:t>
      </w:r>
    </w:p>
    <w:p w14:paraId="52630E62" w14:textId="77777777" w:rsidR="00F452C2" w:rsidRDefault="00F452C2" w:rsidP="00F452C2">
      <w:r>
        <w:t xml:space="preserve">                    </w:t>
      </w:r>
    </w:p>
    <w:p w14:paraId="3D2BA8F5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found</w:t>
      </w:r>
      <w:proofErr w:type="spellEnd"/>
      <w:r>
        <w:t xml:space="preserve"> &amp;&amp; </w:t>
      </w:r>
      <w:proofErr w:type="spellStart"/>
      <w:r>
        <w:t>path.size</w:t>
      </w:r>
      <w:proofErr w:type="spellEnd"/>
      <w:r>
        <w:t xml:space="preserve"> &gt; 0)</w:t>
      </w:r>
    </w:p>
    <w:p w14:paraId="4EFD934C" w14:textId="77777777" w:rsidR="00F452C2" w:rsidRDefault="00F452C2" w:rsidP="00F452C2">
      <w:r>
        <w:t xml:space="preserve">                        {</w:t>
      </w:r>
    </w:p>
    <w:p w14:paraId="7108B1B5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 != XY(0,0))</w:t>
      </w:r>
    </w:p>
    <w:p w14:paraId="75966A8E" w14:textId="77777777" w:rsidR="00F452C2" w:rsidRDefault="00F452C2" w:rsidP="00F452C2">
      <w:r>
        <w:t xml:space="preserve">                            {</w:t>
      </w:r>
    </w:p>
    <w:p w14:paraId="2682C8E4" w14:textId="77777777" w:rsidR="00F452C2" w:rsidRDefault="00F452C2" w:rsidP="00F452C2"/>
    <w:p w14:paraId="02619DB0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previuosStepCount</w:t>
      </w:r>
      <w:proofErr w:type="spellEnd"/>
      <w:r>
        <w:t xml:space="preserve"> == </w:t>
      </w:r>
      <w:proofErr w:type="spellStart"/>
      <w:r>
        <w:t>path.size</w:t>
      </w:r>
      <w:proofErr w:type="spellEnd"/>
      <w:r>
        <w:t>)</w:t>
      </w:r>
    </w:p>
    <w:p w14:paraId="75EB07A8" w14:textId="77777777" w:rsidR="00F452C2" w:rsidRDefault="00F452C2" w:rsidP="00F452C2">
      <w:r>
        <w:t xml:space="preserve">                                {</w:t>
      </w:r>
    </w:p>
    <w:p w14:paraId="5491A401" w14:textId="77777777" w:rsidR="00F452C2" w:rsidRDefault="00F452C2" w:rsidP="00F452C2">
      <w:r>
        <w:t xml:space="preserve">     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724DA163" w14:textId="77777777" w:rsidR="00F452C2" w:rsidRDefault="00F452C2" w:rsidP="00F452C2">
      <w:r>
        <w:t xml:space="preserve">                                }</w:t>
      </w:r>
    </w:p>
    <w:p w14:paraId="273549CE" w14:textId="77777777" w:rsidR="00F452C2" w:rsidRDefault="00F452C2" w:rsidP="00F452C2">
      <w:r>
        <w:t xml:space="preserve">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PreviousStepCount</w:t>
      </w:r>
      <w:proofErr w:type="spellEnd"/>
      <w:r>
        <w:t xml:space="preserve">" -&gt; </w:t>
      </w:r>
      <w:proofErr w:type="spellStart"/>
      <w:r>
        <w:t>path.size</w:t>
      </w:r>
      <w:proofErr w:type="spellEnd"/>
      <w:r>
        <w:t>)</w:t>
      </w:r>
    </w:p>
    <w:p w14:paraId="425D1A9C" w14:textId="77777777" w:rsidR="00F452C2" w:rsidRDefault="00F452C2" w:rsidP="00F452C2">
      <w:r>
        <w:t xml:space="preserve">                                direction45 = 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- 1).toDirection45</w:t>
      </w:r>
    </w:p>
    <w:p w14:paraId="08D2A40C" w14:textId="77777777" w:rsidR="00F452C2" w:rsidRDefault="00F452C2" w:rsidP="00F452C2">
      <w:r>
        <w:t xml:space="preserve">                                bot.log(direction45.toString)</w:t>
      </w:r>
    </w:p>
    <w:p w14:paraId="13EC1DE1" w14:textId="77777777" w:rsidR="00F452C2" w:rsidRDefault="00F452C2" w:rsidP="00F452C2">
      <w:r>
        <w:t xml:space="preserve">                                </w:t>
      </w:r>
      <w:proofErr w:type="spellStart"/>
      <w:r>
        <w:t>directionValue</w:t>
      </w:r>
      <w:proofErr w:type="spellEnd"/>
      <w:r>
        <w:t>(direction45)</w:t>
      </w:r>
    </w:p>
    <w:p w14:paraId="6442F915" w14:textId="77777777" w:rsidR="00F452C2" w:rsidRDefault="00F452C2" w:rsidP="00F452C2">
      <w:r>
        <w:t xml:space="preserve">                            }</w:t>
      </w:r>
    </w:p>
    <w:p w14:paraId="785A8B3E" w14:textId="77777777" w:rsidR="00F452C2" w:rsidRDefault="00F452C2" w:rsidP="00F452C2">
      <w:r>
        <w:t xml:space="preserve">                            </w:t>
      </w:r>
    </w:p>
    <w:p w14:paraId="449CC9F3" w14:textId="77777777" w:rsidR="00F452C2" w:rsidRDefault="00F452C2" w:rsidP="00F452C2">
      <w:r>
        <w:t xml:space="preserve">                        </w:t>
      </w:r>
    </w:p>
    <w:p w14:paraId="4DFC5601" w14:textId="77777777" w:rsidR="00F452C2" w:rsidRDefault="00F452C2" w:rsidP="00F452C2">
      <w:r>
        <w:t xml:space="preserve">                    }</w:t>
      </w:r>
    </w:p>
    <w:p w14:paraId="647C3F53" w14:textId="77777777" w:rsidR="00F452C2" w:rsidRDefault="00F452C2" w:rsidP="00F452C2">
      <w:r>
        <w:t xml:space="preserve">                    </w:t>
      </w:r>
      <w:proofErr w:type="spellStart"/>
      <w:r>
        <w:t>else</w:t>
      </w:r>
      <w:proofErr w:type="spellEnd"/>
    </w:p>
    <w:p w14:paraId="0D9640A0" w14:textId="77777777" w:rsidR="00F452C2" w:rsidRDefault="00F452C2" w:rsidP="00F452C2">
      <w:r>
        <w:t xml:space="preserve">                    {</w:t>
      </w:r>
    </w:p>
    <w:p w14:paraId="5839FC10" w14:textId="77777777" w:rsidR="00F452C2" w:rsidRDefault="00F452C2" w:rsidP="00F452C2">
      <w:r>
        <w:t xml:space="preserve">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 xml:space="preserve">" -&gt; 1.toString)   </w:t>
      </w:r>
    </w:p>
    <w:p w14:paraId="4387C5A8" w14:textId="77777777" w:rsidR="00F452C2" w:rsidRDefault="00F452C2" w:rsidP="00F452C2">
      <w:r>
        <w:t xml:space="preserve">                    }</w:t>
      </w:r>
    </w:p>
    <w:p w14:paraId="4AB6A1B0" w14:textId="77777777" w:rsidR="00F452C2" w:rsidRDefault="00F452C2" w:rsidP="00F452C2">
      <w:r>
        <w:t xml:space="preserve">                }</w:t>
      </w:r>
    </w:p>
    <w:p w14:paraId="5B65A6BE" w14:textId="77777777" w:rsidR="00F452C2" w:rsidRDefault="00F452C2" w:rsidP="00F452C2">
      <w:r>
        <w:lastRenderedPageBreak/>
        <w:t xml:space="preserve">                </w:t>
      </w:r>
      <w:proofErr w:type="spellStart"/>
      <w:r>
        <w:t>else</w:t>
      </w:r>
      <w:proofErr w:type="spellEnd"/>
      <w:r>
        <w:t>{</w:t>
      </w:r>
    </w:p>
    <w:p w14:paraId="65BA9DA3" w14:textId="77777777" w:rsidR="00F452C2" w:rsidRDefault="00F452C2" w:rsidP="00F452C2">
      <w:r>
        <w:t xml:space="preserve">                    </w:t>
      </w:r>
    </w:p>
    <w:p w14:paraId="433E7585" w14:textId="77777777" w:rsidR="00F452C2" w:rsidRDefault="00F452C2" w:rsidP="00F452C2">
      <w:r>
        <w:t xml:space="preserve">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temp_closestFood</w:t>
      </w:r>
      <w:proofErr w:type="spellEnd"/>
      <w:r>
        <w:t xml:space="preserve">) = </w:t>
      </w:r>
      <w:proofErr w:type="spellStart"/>
      <w:r>
        <w:t>findClosestThings</w:t>
      </w:r>
      <w:proofErr w:type="spellEnd"/>
      <w:r>
        <w:t>(</w:t>
      </w:r>
      <w:proofErr w:type="spellStart"/>
      <w:r>
        <w:t>cellCount</w:t>
      </w:r>
      <w:proofErr w:type="spellEnd"/>
      <w:r>
        <w:t xml:space="preserve">,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cellWeights</w:t>
      </w:r>
      <w:proofErr w:type="spellEnd"/>
      <w:r>
        <w:t>, bot)</w:t>
      </w:r>
    </w:p>
    <w:p w14:paraId="4E2F3A18" w14:textId="77777777" w:rsidR="00F452C2" w:rsidRDefault="00F452C2" w:rsidP="00F452C2">
      <w:r>
        <w:t xml:space="preserve">                    </w:t>
      </w:r>
    </w:p>
    <w:p w14:paraId="04D48F34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cells.contains</w:t>
      </w:r>
      <w:proofErr w:type="spellEnd"/>
      <w:r>
        <w:t xml:space="preserve">('M') &amp;&amp; </w:t>
      </w:r>
      <w:proofErr w:type="spellStart"/>
      <w:r>
        <w:t>bot.energy</w:t>
      </w:r>
      <w:proofErr w:type="spellEnd"/>
      <w:r>
        <w:t xml:space="preserve"> &gt; 1500)</w:t>
      </w:r>
    </w:p>
    <w:p w14:paraId="69866141" w14:textId="77777777" w:rsidR="00F452C2" w:rsidRDefault="00F452C2" w:rsidP="00F452C2">
      <w:r>
        <w:t xml:space="preserve">                    {</w:t>
      </w:r>
    </w:p>
    <w:p w14:paraId="634DF0A0" w14:textId="77777777" w:rsidR="00F452C2" w:rsidRDefault="00F452C2" w:rsidP="00F452C2">
      <w:r>
        <w:t xml:space="preserve">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closestFood</w:t>
      </w:r>
      <w:proofErr w:type="spellEnd"/>
      <w:r>
        <w:t xml:space="preserve"> = </w:t>
      </w:r>
      <w:proofErr w:type="spellStart"/>
      <w:r>
        <w:t>nearestMaster</w:t>
      </w:r>
      <w:proofErr w:type="spellEnd"/>
    </w:p>
    <w:p w14:paraId="40150730" w14:textId="77777777" w:rsidR="00F452C2" w:rsidRDefault="00F452C2" w:rsidP="00F452C2">
      <w:r>
        <w:t xml:space="preserve">    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path_index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) = </w:t>
      </w:r>
      <w:proofErr w:type="spellStart"/>
      <w:r>
        <w:t>aStarPathfind</w:t>
      </w:r>
      <w:proofErr w:type="spellEnd"/>
      <w:r>
        <w:t>(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XY.Zero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closestFood</w:t>
      </w:r>
      <w:proofErr w:type="spellEnd"/>
      <w:r>
        <w:t xml:space="preserve">, bot, </w:t>
      </w:r>
      <w:proofErr w:type="spellStart"/>
      <w:r>
        <w:t>cellWeights</w:t>
      </w:r>
      <w:proofErr w:type="spellEnd"/>
      <w:r>
        <w:t>)</w:t>
      </w:r>
    </w:p>
    <w:p w14:paraId="01C186D8" w14:textId="77777777" w:rsidR="00F452C2" w:rsidRDefault="00F452C2" w:rsidP="00F452C2">
      <w:r>
        <w:t xml:space="preserve">                        </w:t>
      </w:r>
    </w:p>
    <w:p w14:paraId="785ECE1A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found</w:t>
      </w:r>
      <w:proofErr w:type="spellEnd"/>
      <w:r>
        <w:t xml:space="preserve"> &amp;&amp; </w:t>
      </w:r>
      <w:proofErr w:type="spellStart"/>
      <w:r>
        <w:t>path.size</w:t>
      </w:r>
      <w:proofErr w:type="spellEnd"/>
      <w:r>
        <w:t xml:space="preserve"> &gt; 0)</w:t>
      </w:r>
    </w:p>
    <w:p w14:paraId="6815C025" w14:textId="77777777" w:rsidR="00F452C2" w:rsidRDefault="00F452C2" w:rsidP="00F452C2">
      <w:r>
        <w:t xml:space="preserve">                            {</w:t>
      </w:r>
    </w:p>
    <w:p w14:paraId="25793039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 != XY(0,0))</w:t>
      </w:r>
    </w:p>
    <w:p w14:paraId="353BB9F3" w14:textId="77777777" w:rsidR="00F452C2" w:rsidRDefault="00F452C2" w:rsidP="00F452C2">
      <w:r>
        <w:t xml:space="preserve">                                {</w:t>
      </w:r>
    </w:p>
    <w:p w14:paraId="4F595E71" w14:textId="77777777" w:rsidR="00F452C2" w:rsidRDefault="00F452C2" w:rsidP="00F452C2">
      <w:r>
        <w:t xml:space="preserve">            </w:t>
      </w:r>
    </w:p>
    <w:p w14:paraId="3288F39D" w14:textId="77777777" w:rsidR="00F452C2" w:rsidRDefault="00F452C2" w:rsidP="00F452C2">
      <w:r>
        <w:t xml:space="preserve">        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previuosStepCount</w:t>
      </w:r>
      <w:proofErr w:type="spellEnd"/>
      <w:r>
        <w:t xml:space="preserve"> == </w:t>
      </w:r>
      <w:proofErr w:type="spellStart"/>
      <w:r>
        <w:t>path.size</w:t>
      </w:r>
      <w:proofErr w:type="spellEnd"/>
      <w:r>
        <w:t>)</w:t>
      </w:r>
    </w:p>
    <w:p w14:paraId="4AF68A5A" w14:textId="77777777" w:rsidR="00F452C2" w:rsidRDefault="00F452C2" w:rsidP="00F452C2">
      <w:r>
        <w:t xml:space="preserve">                                        {</w:t>
      </w:r>
    </w:p>
    <w:p w14:paraId="6F268100" w14:textId="77777777" w:rsidR="00F452C2" w:rsidRDefault="00F452C2" w:rsidP="00F452C2">
      <w:r>
        <w:t xml:space="preserve">         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332FC2D4" w14:textId="77777777" w:rsidR="00F452C2" w:rsidRDefault="00F452C2" w:rsidP="00F452C2">
      <w:r>
        <w:t xml:space="preserve">                                        }</w:t>
      </w:r>
    </w:p>
    <w:p w14:paraId="4A521329" w14:textId="77777777" w:rsidR="00F452C2" w:rsidRDefault="00F452C2" w:rsidP="00F452C2">
      <w:r>
        <w:t xml:space="preserve">    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PreviousStepCount</w:t>
      </w:r>
      <w:proofErr w:type="spellEnd"/>
      <w:r>
        <w:t xml:space="preserve">" -&gt; </w:t>
      </w:r>
      <w:proofErr w:type="spellStart"/>
      <w:r>
        <w:t>path.size</w:t>
      </w:r>
      <w:proofErr w:type="spellEnd"/>
      <w:r>
        <w:t>)</w:t>
      </w:r>
    </w:p>
    <w:p w14:paraId="49B5E50F" w14:textId="77777777" w:rsidR="00F452C2" w:rsidRDefault="00F452C2" w:rsidP="00F452C2">
      <w:r>
        <w:t xml:space="preserve">                                        direction45 = 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- 1).toDirection45</w:t>
      </w:r>
    </w:p>
    <w:p w14:paraId="62215022" w14:textId="77777777" w:rsidR="00F452C2" w:rsidRDefault="00F452C2" w:rsidP="00F452C2">
      <w:r>
        <w:t xml:space="preserve">                                        bot.log(direction45.toString)</w:t>
      </w:r>
    </w:p>
    <w:p w14:paraId="330C0078" w14:textId="77777777" w:rsidR="00F452C2" w:rsidRDefault="00F452C2" w:rsidP="00F452C2">
      <w:r>
        <w:t xml:space="preserve">                                        </w:t>
      </w:r>
      <w:proofErr w:type="spellStart"/>
      <w:r>
        <w:t>directionValue</w:t>
      </w:r>
      <w:proofErr w:type="spellEnd"/>
      <w:r>
        <w:t>(direction45)</w:t>
      </w:r>
    </w:p>
    <w:p w14:paraId="6E7AC672" w14:textId="77777777" w:rsidR="00F452C2" w:rsidRDefault="00F452C2" w:rsidP="00F452C2">
      <w:r>
        <w:t xml:space="preserve">                                    }</w:t>
      </w:r>
    </w:p>
    <w:p w14:paraId="771BEEDC" w14:textId="77777777" w:rsidR="00F452C2" w:rsidRDefault="00F452C2" w:rsidP="00F452C2">
      <w:r>
        <w:t xml:space="preserve">                                </w:t>
      </w:r>
    </w:p>
    <w:p w14:paraId="05A75A0C" w14:textId="77777777" w:rsidR="00F452C2" w:rsidRDefault="00F452C2" w:rsidP="00F452C2">
      <w:r>
        <w:t xml:space="preserve">                            }</w:t>
      </w:r>
    </w:p>
    <w:p w14:paraId="00363609" w14:textId="77777777" w:rsidR="00F452C2" w:rsidRDefault="00F452C2" w:rsidP="00F452C2">
      <w:r>
        <w:t xml:space="preserve">                            </w:t>
      </w:r>
      <w:proofErr w:type="spellStart"/>
      <w:r>
        <w:t>else</w:t>
      </w:r>
      <w:proofErr w:type="spellEnd"/>
    </w:p>
    <w:p w14:paraId="3AC3A92C" w14:textId="77777777" w:rsidR="00F452C2" w:rsidRDefault="00F452C2" w:rsidP="00F452C2">
      <w:r>
        <w:t xml:space="preserve">                            {</w:t>
      </w:r>
    </w:p>
    <w:p w14:paraId="7F3DD5C6" w14:textId="77777777" w:rsidR="00F452C2" w:rsidRDefault="00F452C2" w:rsidP="00F452C2">
      <w:r>
        <w:t xml:space="preserve">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023EFE86" w14:textId="77777777" w:rsidR="00F452C2" w:rsidRDefault="00F452C2" w:rsidP="00F452C2">
      <w:r>
        <w:t xml:space="preserve">                            }</w:t>
      </w:r>
    </w:p>
    <w:p w14:paraId="45B71C3E" w14:textId="77777777" w:rsidR="00F452C2" w:rsidRDefault="00F452C2" w:rsidP="00F452C2">
      <w:r>
        <w:t xml:space="preserve">                    }</w:t>
      </w:r>
    </w:p>
    <w:p w14:paraId="1CC34DE5" w14:textId="77777777" w:rsidR="00F452C2" w:rsidRDefault="00F452C2" w:rsidP="00F452C2">
      <w:r>
        <w:t xml:space="preserve">                    </w:t>
      </w:r>
      <w:proofErr w:type="spellStart"/>
      <w:r>
        <w:t>else</w:t>
      </w:r>
      <w:proofErr w:type="spellEnd"/>
    </w:p>
    <w:p w14:paraId="0B900CBB" w14:textId="77777777" w:rsidR="00F452C2" w:rsidRDefault="00F452C2" w:rsidP="00F452C2">
      <w:r>
        <w:t xml:space="preserve">                    {</w:t>
      </w:r>
    </w:p>
    <w:p w14:paraId="304520CD" w14:textId="77777777" w:rsidR="00F452C2" w:rsidRDefault="00F452C2" w:rsidP="00F452C2">
      <w:r>
        <w:t xml:space="preserve">                    </w:t>
      </w:r>
    </w:p>
    <w:p w14:paraId="67081B28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temp_closestFood</w:t>
      </w:r>
      <w:proofErr w:type="spellEnd"/>
      <w:r>
        <w:t>) &amp;&amp; !</w:t>
      </w:r>
      <w:proofErr w:type="spellStart"/>
      <w:r>
        <w:t>temp_closestFood.isZero</w:t>
      </w:r>
      <w:proofErr w:type="spellEnd"/>
      <w:r>
        <w:t>)</w:t>
      </w:r>
    </w:p>
    <w:p w14:paraId="3D06C0B2" w14:textId="77777777" w:rsidR="00F452C2" w:rsidRDefault="00F452C2" w:rsidP="00F452C2">
      <w:r>
        <w:t xml:space="preserve">                        {</w:t>
      </w:r>
    </w:p>
    <w:p w14:paraId="471B4D79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index_tmp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temp_closestFood</w:t>
      </w:r>
      <w:proofErr w:type="spellEnd"/>
      <w:r>
        <w:t>)</w:t>
      </w:r>
    </w:p>
    <w:p w14:paraId="7D77E881" w14:textId="77777777" w:rsidR="00F452C2" w:rsidRDefault="00F452C2" w:rsidP="00F452C2">
      <w:r>
        <w:t xml:space="preserve">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index_tmp</w:t>
      </w:r>
      <w:proofErr w:type="spellEnd"/>
      <w:r>
        <w:t xml:space="preserve">) += </w:t>
      </w:r>
      <w:proofErr w:type="spellStart"/>
      <w:r>
        <w:t>cellWeights</w:t>
      </w:r>
      <w:proofErr w:type="spellEnd"/>
      <w:r>
        <w:t>(</w:t>
      </w:r>
      <w:proofErr w:type="spellStart"/>
      <w:r>
        <w:t>index_tmp</w:t>
      </w:r>
      <w:proofErr w:type="spellEnd"/>
      <w:r>
        <w:t>) * 2</w:t>
      </w:r>
    </w:p>
    <w:p w14:paraId="7C1F9CFD" w14:textId="77777777" w:rsidR="00F452C2" w:rsidRDefault="00F452C2" w:rsidP="00F452C2"/>
    <w:p w14:paraId="63D68720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closestFood</w:t>
      </w:r>
      <w:proofErr w:type="spellEnd"/>
      <w:r>
        <w:t xml:space="preserve">) = </w:t>
      </w:r>
      <w:proofErr w:type="spellStart"/>
      <w:r>
        <w:t>findClosestThings</w:t>
      </w:r>
      <w:proofErr w:type="spellEnd"/>
      <w:r>
        <w:t>(</w:t>
      </w:r>
      <w:proofErr w:type="spellStart"/>
      <w:r>
        <w:t>cellCount</w:t>
      </w:r>
      <w:proofErr w:type="spellEnd"/>
      <w:r>
        <w:t xml:space="preserve">,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cellWeights</w:t>
      </w:r>
      <w:proofErr w:type="spellEnd"/>
      <w:r>
        <w:t>, bot)</w:t>
      </w:r>
    </w:p>
    <w:p w14:paraId="380AC226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path_index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) = </w:t>
      </w:r>
      <w:proofErr w:type="spellStart"/>
      <w:r>
        <w:t>aStarPathfind</w:t>
      </w:r>
      <w:proofErr w:type="spellEnd"/>
      <w:r>
        <w:t>(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XY.Zero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closestFood</w:t>
      </w:r>
      <w:proofErr w:type="spellEnd"/>
      <w:r>
        <w:t xml:space="preserve">, bot, </w:t>
      </w:r>
      <w:proofErr w:type="spellStart"/>
      <w:r>
        <w:t>cellWeights</w:t>
      </w:r>
      <w:proofErr w:type="spellEnd"/>
      <w:r>
        <w:t>)</w:t>
      </w:r>
    </w:p>
    <w:p w14:paraId="0FC6F862" w14:textId="77777777" w:rsidR="00F452C2" w:rsidRDefault="00F452C2" w:rsidP="00F452C2">
      <w:r>
        <w:t xml:space="preserve">                        </w:t>
      </w:r>
    </w:p>
    <w:p w14:paraId="5F339381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found</w:t>
      </w:r>
      <w:proofErr w:type="spellEnd"/>
      <w:r>
        <w:t xml:space="preserve"> &amp;&amp; </w:t>
      </w:r>
      <w:proofErr w:type="spellStart"/>
      <w:r>
        <w:t>path.size</w:t>
      </w:r>
      <w:proofErr w:type="spellEnd"/>
      <w:r>
        <w:t xml:space="preserve"> &gt; 0)</w:t>
      </w:r>
    </w:p>
    <w:p w14:paraId="58AE95C7" w14:textId="77777777" w:rsidR="00F452C2" w:rsidRDefault="00F452C2" w:rsidP="00F452C2">
      <w:r>
        <w:t xml:space="preserve">                            {</w:t>
      </w:r>
    </w:p>
    <w:p w14:paraId="3CB4CBEF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 != XY(0,0))</w:t>
      </w:r>
    </w:p>
    <w:p w14:paraId="7F006517" w14:textId="77777777" w:rsidR="00F452C2" w:rsidRDefault="00F452C2" w:rsidP="00F452C2">
      <w:r>
        <w:t xml:space="preserve">                                {</w:t>
      </w:r>
    </w:p>
    <w:p w14:paraId="4D331851" w14:textId="77777777" w:rsidR="00F452C2" w:rsidRDefault="00F452C2" w:rsidP="00F452C2">
      <w:r>
        <w:t xml:space="preserve">            </w:t>
      </w:r>
    </w:p>
    <w:p w14:paraId="3C38CA18" w14:textId="77777777" w:rsidR="00F452C2" w:rsidRDefault="00F452C2" w:rsidP="00F452C2">
      <w:r>
        <w:t xml:space="preserve">        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previuosStepCount</w:t>
      </w:r>
      <w:proofErr w:type="spellEnd"/>
      <w:r>
        <w:t xml:space="preserve"> == </w:t>
      </w:r>
      <w:proofErr w:type="spellStart"/>
      <w:r>
        <w:t>path.size</w:t>
      </w:r>
      <w:proofErr w:type="spellEnd"/>
      <w:r>
        <w:t>)</w:t>
      </w:r>
    </w:p>
    <w:p w14:paraId="69ADDF6C" w14:textId="77777777" w:rsidR="00F452C2" w:rsidRDefault="00F452C2" w:rsidP="00F452C2">
      <w:r>
        <w:t xml:space="preserve">                                        {</w:t>
      </w:r>
    </w:p>
    <w:p w14:paraId="4E6110DE" w14:textId="77777777" w:rsidR="00F452C2" w:rsidRDefault="00F452C2" w:rsidP="00F452C2">
      <w:r>
        <w:t xml:space="preserve">        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7CD0FE4B" w14:textId="77777777" w:rsidR="00F452C2" w:rsidRDefault="00F452C2" w:rsidP="00F452C2">
      <w:r>
        <w:lastRenderedPageBreak/>
        <w:t xml:space="preserve">                                        }</w:t>
      </w:r>
    </w:p>
    <w:p w14:paraId="78B887CB" w14:textId="77777777" w:rsidR="00F452C2" w:rsidRDefault="00F452C2" w:rsidP="00F452C2">
      <w:r>
        <w:t xml:space="preserve">    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PreviousStepCount</w:t>
      </w:r>
      <w:proofErr w:type="spellEnd"/>
      <w:r>
        <w:t xml:space="preserve">" -&gt; </w:t>
      </w:r>
      <w:proofErr w:type="spellStart"/>
      <w:r>
        <w:t>path.size</w:t>
      </w:r>
      <w:proofErr w:type="spellEnd"/>
      <w:r>
        <w:t>)</w:t>
      </w:r>
    </w:p>
    <w:p w14:paraId="5A3E5D06" w14:textId="77777777" w:rsidR="00F452C2" w:rsidRDefault="00F452C2" w:rsidP="00F452C2">
      <w:r>
        <w:t xml:space="preserve">                                        direction45 = 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- 1).toDirection45</w:t>
      </w:r>
    </w:p>
    <w:p w14:paraId="258386C6" w14:textId="77777777" w:rsidR="00F452C2" w:rsidRDefault="00F452C2" w:rsidP="00F452C2">
      <w:r>
        <w:t xml:space="preserve">                                        bot.log(direction45.toString)</w:t>
      </w:r>
    </w:p>
    <w:p w14:paraId="41D61A5E" w14:textId="77777777" w:rsidR="00F452C2" w:rsidRDefault="00F452C2" w:rsidP="00F452C2">
      <w:r>
        <w:t xml:space="preserve">                                        </w:t>
      </w:r>
      <w:proofErr w:type="spellStart"/>
      <w:r>
        <w:t>directionValue</w:t>
      </w:r>
      <w:proofErr w:type="spellEnd"/>
      <w:r>
        <w:t>(direction45)</w:t>
      </w:r>
    </w:p>
    <w:p w14:paraId="4DBE6A14" w14:textId="77777777" w:rsidR="00F452C2" w:rsidRDefault="00F452C2" w:rsidP="00F452C2">
      <w:r>
        <w:t xml:space="preserve">                                }</w:t>
      </w:r>
    </w:p>
    <w:p w14:paraId="1CF86A9E" w14:textId="77777777" w:rsidR="00F452C2" w:rsidRDefault="00F452C2" w:rsidP="00F452C2">
      <w:r>
        <w:t xml:space="preserve">                                </w:t>
      </w:r>
    </w:p>
    <w:p w14:paraId="011EF1B7" w14:textId="77777777" w:rsidR="00F452C2" w:rsidRDefault="00F452C2" w:rsidP="00F452C2">
      <w:r>
        <w:t xml:space="preserve">                            }</w:t>
      </w:r>
    </w:p>
    <w:p w14:paraId="1B2BA371" w14:textId="77777777" w:rsidR="00F452C2" w:rsidRDefault="00F452C2" w:rsidP="00F452C2">
      <w:r>
        <w:t xml:space="preserve">                            </w:t>
      </w:r>
      <w:proofErr w:type="spellStart"/>
      <w:r>
        <w:t>else</w:t>
      </w:r>
      <w:proofErr w:type="spellEnd"/>
    </w:p>
    <w:p w14:paraId="7429F519" w14:textId="77777777" w:rsidR="00F452C2" w:rsidRDefault="00F452C2" w:rsidP="00F452C2">
      <w:r>
        <w:t xml:space="preserve">                            {</w:t>
      </w:r>
    </w:p>
    <w:p w14:paraId="08ACBDA1" w14:textId="77777777" w:rsidR="00F452C2" w:rsidRDefault="00F452C2" w:rsidP="00F452C2">
      <w:r>
        <w:t xml:space="preserve">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65F376D1" w14:textId="77777777" w:rsidR="00F452C2" w:rsidRDefault="00F452C2" w:rsidP="00F452C2">
      <w:r>
        <w:t xml:space="preserve">                            }</w:t>
      </w:r>
    </w:p>
    <w:p w14:paraId="48222C02" w14:textId="77777777" w:rsidR="00F452C2" w:rsidRDefault="00F452C2" w:rsidP="00F452C2">
      <w:r>
        <w:t xml:space="preserve">                        }</w:t>
      </w:r>
    </w:p>
    <w:p w14:paraId="61FF1AC5" w14:textId="77777777" w:rsidR="00F452C2" w:rsidRDefault="00F452C2" w:rsidP="00F452C2">
      <w:r>
        <w:t xml:space="preserve">                    }</w:t>
      </w:r>
    </w:p>
    <w:p w14:paraId="12B2F3CD" w14:textId="77777777" w:rsidR="00F452C2" w:rsidRDefault="00F452C2" w:rsidP="00F452C2">
      <w:r>
        <w:t xml:space="preserve">                    </w:t>
      </w:r>
    </w:p>
    <w:p w14:paraId="763FB917" w14:textId="77777777" w:rsidR="00F452C2" w:rsidRDefault="00F452C2" w:rsidP="00F452C2">
      <w:r>
        <w:t xml:space="preserve">                   </w:t>
      </w:r>
    </w:p>
    <w:p w14:paraId="05AC9B59" w14:textId="77777777" w:rsidR="00F452C2" w:rsidRDefault="00F452C2" w:rsidP="00F452C2">
      <w:r>
        <w:t xml:space="preserve">                }</w:t>
      </w:r>
    </w:p>
    <w:p w14:paraId="49D05FB3" w14:textId="77777777" w:rsidR="00F452C2" w:rsidRDefault="00F452C2" w:rsidP="00F452C2"/>
    <w:p w14:paraId="59F442F9" w14:textId="77777777" w:rsidR="00F452C2" w:rsidRDefault="00F452C2" w:rsidP="00F452C2">
      <w:r>
        <w:t xml:space="preserve">            }</w:t>
      </w:r>
    </w:p>
    <w:p w14:paraId="0ABA2859" w14:textId="77777777" w:rsidR="00F452C2" w:rsidRDefault="00F452C2" w:rsidP="00F452C2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((!</w:t>
      </w:r>
      <w:proofErr w:type="spellStart"/>
      <w:r>
        <w:t>cells.contains</w:t>
      </w:r>
      <w:proofErr w:type="spellEnd"/>
      <w:r>
        <w:t>('P') &amp;&amp; !</w:t>
      </w:r>
      <w:proofErr w:type="spellStart"/>
      <w:r>
        <w:t>cells.contains</w:t>
      </w:r>
      <w:proofErr w:type="spellEnd"/>
      <w:r>
        <w:t>('B') &amp;&amp; !</w:t>
      </w:r>
      <w:proofErr w:type="spellStart"/>
      <w:r>
        <w:t>cells.contains</w:t>
      </w:r>
      <w:proofErr w:type="spellEnd"/>
      <w:r>
        <w:t>('M')) || (</w:t>
      </w:r>
      <w:proofErr w:type="spellStart"/>
      <w:r>
        <w:t>lastCount</w:t>
      </w:r>
      <w:proofErr w:type="spellEnd"/>
      <w:r>
        <w:t xml:space="preserve"> &gt; 0 &amp;&amp; </w:t>
      </w:r>
      <w:proofErr w:type="spellStart"/>
      <w:r>
        <w:t>lastCount</w:t>
      </w:r>
      <w:proofErr w:type="spellEnd"/>
      <w:r>
        <w:t xml:space="preserve"> &lt; 3))</w:t>
      </w:r>
    </w:p>
    <w:p w14:paraId="22AA824D" w14:textId="77777777" w:rsidR="00F452C2" w:rsidRDefault="00F452C2" w:rsidP="00F452C2">
      <w:r>
        <w:t xml:space="preserve">            {</w:t>
      </w:r>
    </w:p>
    <w:p w14:paraId="02557EA5" w14:textId="77777777" w:rsidR="00F452C2" w:rsidRDefault="00F452C2" w:rsidP="00F452C2">
      <w:r>
        <w:t xml:space="preserve">                </w:t>
      </w:r>
    </w:p>
    <w:p w14:paraId="24E83C09" w14:textId="77777777" w:rsidR="00F452C2" w:rsidRDefault="00F452C2" w:rsidP="00F452C2">
      <w:r>
        <w:t xml:space="preserve">                </w:t>
      </w:r>
      <w:proofErr w:type="spellStart"/>
      <w:r>
        <w:t>for</w:t>
      </w:r>
      <w:proofErr w:type="spellEnd"/>
      <w:r>
        <w:t xml:space="preserve">(i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7C53F2AB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cellRelPos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3B919351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cellRelPos.isNonZero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cellRelPos</w:t>
      </w:r>
      <w:proofErr w:type="spellEnd"/>
      <w:r>
        <w:t>)) {</w:t>
      </w:r>
    </w:p>
    <w:p w14:paraId="5ACD5461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cellRelPos.stepCount</w:t>
      </w:r>
      <w:proofErr w:type="spellEnd"/>
    </w:p>
    <w:p w14:paraId="122AF1CC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Double</w:t>
      </w:r>
      <w:proofErr w:type="spellEnd"/>
      <w:r>
        <w:t xml:space="preserve"> = </w:t>
      </w:r>
      <w:proofErr w:type="spellStart"/>
      <w:r>
        <w:t>cells</w:t>
      </w:r>
      <w:proofErr w:type="spellEnd"/>
      <w:r>
        <w:t xml:space="preserve">(i) </w:t>
      </w:r>
      <w:proofErr w:type="spellStart"/>
      <w:r>
        <w:t>match</w:t>
      </w:r>
      <w:proofErr w:type="spellEnd"/>
      <w:r>
        <w:t xml:space="preserve"> {</w:t>
      </w:r>
    </w:p>
    <w:p w14:paraId="148AC972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'M' =&gt;</w:t>
      </w:r>
    </w:p>
    <w:p w14:paraId="2B5EE5F2" w14:textId="77777777" w:rsidR="00F452C2" w:rsidRDefault="00F452C2" w:rsidP="00F452C2">
      <w:r>
        <w:t xml:space="preserve">                                1500000</w:t>
      </w:r>
    </w:p>
    <w:p w14:paraId="72A82BFC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'm' =&gt; //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obstacle</w:t>
      </w:r>
      <w:proofErr w:type="spellEnd"/>
    </w:p>
    <w:p w14:paraId="38AC4FCB" w14:textId="77777777" w:rsidR="00F452C2" w:rsidRDefault="00F452C2" w:rsidP="00F452C2">
      <w:r>
        <w:t xml:space="preserve">                                </w:t>
      </w:r>
      <w:proofErr w:type="spellStart"/>
      <w:r>
        <w:t>nearestEnemyMaster</w:t>
      </w:r>
      <w:proofErr w:type="spellEnd"/>
      <w:r>
        <w:t xml:space="preserve"> = </w:t>
      </w:r>
      <w:proofErr w:type="spellStart"/>
      <w:r>
        <w:t>Some</w:t>
      </w:r>
      <w:proofErr w:type="spellEnd"/>
      <w:r>
        <w:t>(</w:t>
      </w:r>
      <w:proofErr w:type="spellStart"/>
      <w:r>
        <w:t>cellRelPos</w:t>
      </w:r>
      <w:proofErr w:type="spellEnd"/>
      <w:r>
        <w:t>)</w:t>
      </w:r>
    </w:p>
    <w:p w14:paraId="457DF24B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2) -1000 </w:t>
      </w:r>
      <w:proofErr w:type="spellStart"/>
      <w:r>
        <w:t>else</w:t>
      </w:r>
      <w:proofErr w:type="spellEnd"/>
      <w:r>
        <w:t xml:space="preserve"> 0</w:t>
      </w:r>
    </w:p>
    <w:p w14:paraId="0BC4EF08" w14:textId="77777777" w:rsidR="00F452C2" w:rsidRDefault="00F452C2" w:rsidP="00F452C2">
      <w:r>
        <w:t xml:space="preserve">        </w:t>
      </w:r>
    </w:p>
    <w:p w14:paraId="1D12B9D6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's' =&gt; // </w:t>
      </w:r>
      <w:proofErr w:type="spellStart"/>
      <w:r>
        <w:t>another</w:t>
      </w:r>
      <w:proofErr w:type="spellEnd"/>
      <w:r>
        <w:t xml:space="preserve"> slave: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?</w:t>
      </w:r>
    </w:p>
    <w:p w14:paraId="726FF57F" w14:textId="77777777" w:rsidR="00F452C2" w:rsidRDefault="00F452C2" w:rsidP="00F452C2">
      <w:r>
        <w:t xml:space="preserve">                                </w:t>
      </w:r>
      <w:proofErr w:type="spellStart"/>
      <w:r>
        <w:t>nearestEnemySlave</w:t>
      </w:r>
      <w:proofErr w:type="spellEnd"/>
      <w:r>
        <w:t xml:space="preserve"> = </w:t>
      </w:r>
      <w:proofErr w:type="spellStart"/>
      <w:r>
        <w:t>Some</w:t>
      </w:r>
      <w:proofErr w:type="spellEnd"/>
      <w:r>
        <w:t>(</w:t>
      </w:r>
      <w:proofErr w:type="spellStart"/>
      <w:r>
        <w:t>cellRelPos</w:t>
      </w:r>
      <w:proofErr w:type="spellEnd"/>
      <w:r>
        <w:t>)</w:t>
      </w:r>
    </w:p>
    <w:p w14:paraId="4C29F02A" w14:textId="77777777" w:rsidR="00F452C2" w:rsidRDefault="00F452C2" w:rsidP="00F452C2">
      <w:r>
        <w:t xml:space="preserve">                                -100 / </w:t>
      </w:r>
      <w:proofErr w:type="spellStart"/>
      <w:r>
        <w:t>stepDistance</w:t>
      </w:r>
      <w:proofErr w:type="spellEnd"/>
    </w:p>
    <w:p w14:paraId="7FEF4BCD" w14:textId="77777777" w:rsidR="00F452C2" w:rsidRDefault="00F452C2" w:rsidP="00F452C2">
      <w:r>
        <w:t xml:space="preserve">        </w:t>
      </w:r>
    </w:p>
    <w:p w14:paraId="1A3C01CB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'S' =&gt; //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slave</w:t>
      </w:r>
    </w:p>
    <w:p w14:paraId="0B1D8837" w14:textId="77777777" w:rsidR="00F452C2" w:rsidRDefault="00F452C2" w:rsidP="00F452C2">
      <w:r>
        <w:t xml:space="preserve">                                0.0</w:t>
      </w:r>
    </w:p>
    <w:p w14:paraId="06FF53B1" w14:textId="77777777" w:rsidR="00F452C2" w:rsidRDefault="00F452C2" w:rsidP="00F452C2">
      <w:r>
        <w:t xml:space="preserve">        </w:t>
      </w:r>
    </w:p>
    <w:p w14:paraId="0C3A5923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'B' =&gt; //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: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away</w:t>
      </w:r>
      <w:proofErr w:type="spellEnd"/>
    </w:p>
    <w:p w14:paraId="357A5128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1) 600</w:t>
      </w:r>
    </w:p>
    <w:p w14:paraId="30884346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2) 300</w:t>
      </w:r>
    </w:p>
    <w:p w14:paraId="7689A2CD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(150 - </w:t>
      </w:r>
      <w:proofErr w:type="spellStart"/>
      <w:r>
        <w:t>stepDistance</w:t>
      </w:r>
      <w:proofErr w:type="spellEnd"/>
      <w:r>
        <w:t xml:space="preserve"> * 15).</w:t>
      </w:r>
      <w:proofErr w:type="spellStart"/>
      <w:r>
        <w:t>max</w:t>
      </w:r>
      <w:proofErr w:type="spellEnd"/>
      <w:r>
        <w:t>(10)</w:t>
      </w:r>
    </w:p>
    <w:p w14:paraId="19379287" w14:textId="77777777" w:rsidR="00F452C2" w:rsidRDefault="00F452C2" w:rsidP="00F452C2">
      <w:r>
        <w:t xml:space="preserve">        </w:t>
      </w:r>
    </w:p>
    <w:p w14:paraId="03FD08DB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'P' =&gt; //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1D497BCC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1) 500</w:t>
      </w:r>
    </w:p>
    <w:p w14:paraId="271F0A77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2) 300</w:t>
      </w:r>
    </w:p>
    <w:p w14:paraId="6CE14A66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(150 - </w:t>
      </w:r>
      <w:proofErr w:type="spellStart"/>
      <w:r>
        <w:t>stepDistance</w:t>
      </w:r>
      <w:proofErr w:type="spellEnd"/>
      <w:r>
        <w:t xml:space="preserve"> * 10).</w:t>
      </w:r>
      <w:proofErr w:type="spellStart"/>
      <w:r>
        <w:t>max</w:t>
      </w:r>
      <w:proofErr w:type="spellEnd"/>
      <w:r>
        <w:t>(10)</w:t>
      </w:r>
    </w:p>
    <w:p w14:paraId="19F01CB9" w14:textId="77777777" w:rsidR="00F452C2" w:rsidRDefault="00F452C2" w:rsidP="00F452C2">
      <w:r>
        <w:t xml:space="preserve">        </w:t>
      </w:r>
    </w:p>
    <w:p w14:paraId="2B8AADD0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'b' =&gt; //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: 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close</w:t>
      </w:r>
      <w:proofErr w:type="spellEnd"/>
    </w:p>
    <w:p w14:paraId="023ADEC8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4) -400 / </w:t>
      </w:r>
      <w:proofErr w:type="spellStart"/>
      <w:r>
        <w:t>stepDistance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-50 / </w:t>
      </w:r>
      <w:proofErr w:type="spellStart"/>
      <w:r>
        <w:t>stepDistance</w:t>
      </w:r>
      <w:proofErr w:type="spellEnd"/>
    </w:p>
    <w:p w14:paraId="27814672" w14:textId="77777777" w:rsidR="00F452C2" w:rsidRDefault="00F452C2" w:rsidP="00F452C2">
      <w:r>
        <w:t xml:space="preserve">        </w:t>
      </w:r>
    </w:p>
    <w:p w14:paraId="25784834" w14:textId="77777777" w:rsidR="00F452C2" w:rsidRDefault="00F452C2" w:rsidP="00F452C2">
      <w:r>
        <w:lastRenderedPageBreak/>
        <w:t xml:space="preserve">                            </w:t>
      </w:r>
      <w:proofErr w:type="spellStart"/>
      <w:r>
        <w:t>case</w:t>
      </w:r>
      <w:proofErr w:type="spellEnd"/>
      <w:r>
        <w:t xml:space="preserve"> 'p' =&gt; //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</w:t>
      </w:r>
    </w:p>
    <w:p w14:paraId="1276B3A2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2) -1000 </w:t>
      </w:r>
      <w:proofErr w:type="spellStart"/>
      <w:r>
        <w:t>else</w:t>
      </w:r>
      <w:proofErr w:type="spellEnd"/>
      <w:r>
        <w:t xml:space="preserve"> 0</w:t>
      </w:r>
    </w:p>
    <w:p w14:paraId="6ED5FEED" w14:textId="77777777" w:rsidR="00F452C2" w:rsidRDefault="00F452C2" w:rsidP="00F452C2">
      <w:r>
        <w:t xml:space="preserve">        </w:t>
      </w:r>
    </w:p>
    <w:p w14:paraId="22A1C954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'W' =&gt; // </w:t>
      </w:r>
      <w:proofErr w:type="spellStart"/>
      <w:r>
        <w:t>wall</w:t>
      </w:r>
      <w:proofErr w:type="spellEnd"/>
      <w:r>
        <w:t xml:space="preserve">: </w:t>
      </w:r>
      <w:proofErr w:type="spellStart"/>
      <w:r>
        <w:t>harmless</w:t>
      </w:r>
      <w:proofErr w:type="spellEnd"/>
      <w:r>
        <w:t xml:space="preserve">, 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it</w:t>
      </w:r>
    </w:p>
    <w:p w14:paraId="33B55F7A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3) -1000 </w:t>
      </w:r>
      <w:proofErr w:type="spellStart"/>
      <w:r>
        <w:t>else</w:t>
      </w:r>
      <w:proofErr w:type="spellEnd"/>
      <w:r>
        <w:t xml:space="preserve"> 0</w:t>
      </w:r>
    </w:p>
    <w:p w14:paraId="501C9B7E" w14:textId="77777777" w:rsidR="00F452C2" w:rsidRDefault="00F452C2" w:rsidP="00F452C2">
      <w:r>
        <w:t xml:space="preserve">                            </w:t>
      </w:r>
    </w:p>
    <w:p w14:paraId="7486183F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'?' =&gt;</w:t>
      </w:r>
    </w:p>
    <w:p w14:paraId="575D232B" w14:textId="77777777" w:rsidR="00F452C2" w:rsidRDefault="00F452C2" w:rsidP="00F452C2">
      <w:r>
        <w:t xml:space="preserve">                                -1000</w:t>
      </w:r>
    </w:p>
    <w:p w14:paraId="2B1B133F" w14:textId="77777777" w:rsidR="00F452C2" w:rsidRDefault="00F452C2" w:rsidP="00F452C2">
      <w:r>
        <w:t xml:space="preserve">                            </w:t>
      </w:r>
    </w:p>
    <w:p w14:paraId="48BE1D92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'_' =&gt; 10</w:t>
      </w:r>
    </w:p>
    <w:p w14:paraId="40814108" w14:textId="77777777" w:rsidR="00F452C2" w:rsidRDefault="00F452C2" w:rsidP="00F452C2">
      <w:r>
        <w:t xml:space="preserve">                                </w:t>
      </w:r>
    </w:p>
    <w:p w14:paraId="39A8A553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_ =&gt; 0.0</w:t>
      </w:r>
    </w:p>
    <w:p w14:paraId="15DB3DB1" w14:textId="77777777" w:rsidR="00F452C2" w:rsidRDefault="00F452C2" w:rsidP="00F452C2">
      <w:r>
        <w:t xml:space="preserve">                        }</w:t>
      </w:r>
    </w:p>
    <w:p w14:paraId="16DA6F4B" w14:textId="77777777" w:rsidR="00F452C2" w:rsidRDefault="00F452C2" w:rsidP="00F452C2">
      <w:r>
        <w:t xml:space="preserve">                        direction45 = cellRelPos.toDirection45</w:t>
      </w:r>
    </w:p>
    <w:p w14:paraId="54EC485E" w14:textId="77777777" w:rsidR="00F452C2" w:rsidRDefault="00F452C2" w:rsidP="00F452C2">
      <w:r>
        <w:t xml:space="preserve">                        </w:t>
      </w:r>
      <w:proofErr w:type="spellStart"/>
      <w:r>
        <w:t>directionValue</w:t>
      </w:r>
      <w:proofErr w:type="spellEnd"/>
      <w:r>
        <w:t xml:space="preserve">(direction45) += </w:t>
      </w:r>
      <w:proofErr w:type="spellStart"/>
      <w:r>
        <w:t>value</w:t>
      </w:r>
      <w:proofErr w:type="spellEnd"/>
    </w:p>
    <w:p w14:paraId="07A119DD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bestDirection45 = </w:t>
      </w:r>
      <w:proofErr w:type="spellStart"/>
      <w:r>
        <w:t>directionValue.zipWithIndex.maxBy</w:t>
      </w:r>
      <w:proofErr w:type="spellEnd"/>
      <w:r>
        <w:t>(_._1)._2</w:t>
      </w:r>
    </w:p>
    <w:p w14:paraId="4A69F359" w14:textId="77777777" w:rsidR="00F452C2" w:rsidRDefault="00F452C2" w:rsidP="00F452C2">
      <w:r>
        <w:t xml:space="preserve">                        direction45 = bestDirection45</w:t>
      </w:r>
    </w:p>
    <w:p w14:paraId="5DA982C9" w14:textId="77777777" w:rsidR="00F452C2" w:rsidRDefault="00F452C2" w:rsidP="00F452C2">
      <w:r>
        <w:t xml:space="preserve">                    }</w:t>
      </w:r>
    </w:p>
    <w:p w14:paraId="4B0B309C" w14:textId="77777777" w:rsidR="00F452C2" w:rsidRDefault="00F452C2" w:rsidP="00F452C2">
      <w:r>
        <w:t xml:space="preserve">                }</w:t>
      </w:r>
    </w:p>
    <w:p w14:paraId="0754B77A" w14:textId="77777777" w:rsidR="00F452C2" w:rsidRDefault="00F452C2" w:rsidP="00F452C2">
      <w:r>
        <w:t xml:space="preserve">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(</w:t>
      </w:r>
      <w:proofErr w:type="spellStart"/>
      <w:r>
        <w:t>lastCount</w:t>
      </w:r>
      <w:proofErr w:type="spellEnd"/>
      <w:r>
        <w:t xml:space="preserve"> + 1).</w:t>
      </w:r>
      <w:proofErr w:type="spellStart"/>
      <w:r>
        <w:t>toString</w:t>
      </w:r>
      <w:proofErr w:type="spellEnd"/>
      <w:r>
        <w:t>)</w:t>
      </w:r>
    </w:p>
    <w:p w14:paraId="580F7EE3" w14:textId="77777777" w:rsidR="00F452C2" w:rsidRDefault="00F452C2" w:rsidP="00F452C2">
      <w:r>
        <w:t xml:space="preserve">                    </w:t>
      </w:r>
    </w:p>
    <w:p w14:paraId="6583B3D0" w14:textId="77777777" w:rsidR="00F452C2" w:rsidRDefault="00F452C2" w:rsidP="00F452C2">
      <w:r>
        <w:t xml:space="preserve">            }</w:t>
      </w:r>
    </w:p>
    <w:p w14:paraId="08961B3E" w14:textId="77777777" w:rsidR="00F452C2" w:rsidRDefault="00F452C2" w:rsidP="00F452C2"/>
    <w:p w14:paraId="019FC37D" w14:textId="77777777" w:rsidR="00F452C2" w:rsidRDefault="00F452C2" w:rsidP="00F452C2">
      <w:r>
        <w:t xml:space="preserve">            </w:t>
      </w:r>
    </w:p>
    <w:p w14:paraId="691B3B18" w14:textId="77777777" w:rsidR="00F452C2" w:rsidRDefault="00F452C2" w:rsidP="00F452C2">
      <w:r>
        <w:t xml:space="preserve">            </w:t>
      </w:r>
    </w:p>
    <w:p w14:paraId="54B6F9C3" w14:textId="77777777" w:rsidR="00F452C2" w:rsidRDefault="00F452C2" w:rsidP="00F452C2">
      <w:r>
        <w:t xml:space="preserve">            (direction45)</w:t>
      </w:r>
    </w:p>
    <w:p w14:paraId="0A987E51" w14:textId="77777777" w:rsidR="00F452C2" w:rsidRDefault="00F452C2" w:rsidP="00F452C2">
      <w:r>
        <w:t xml:space="preserve">        }</w:t>
      </w:r>
    </w:p>
    <w:p w14:paraId="1732A00D" w14:textId="77777777" w:rsidR="00F452C2" w:rsidRDefault="00F452C2" w:rsidP="00F452C2">
      <w:r>
        <w:t xml:space="preserve">        </w:t>
      </w:r>
    </w:p>
    <w:p w14:paraId="0C32D629" w14:textId="77777777" w:rsidR="00F452C2" w:rsidRDefault="00F452C2" w:rsidP="00F452C2">
      <w:r>
        <w:t xml:space="preserve">        </w:t>
      </w:r>
    </w:p>
    <w:p w14:paraId="154EA8A8" w14:textId="77777777" w:rsidR="00F452C2" w:rsidRDefault="00F452C2" w:rsidP="00F452C2">
      <w:r>
        <w:t xml:space="preserve">    </w:t>
      </w:r>
    </w:p>
    <w:p w14:paraId="05A8ECA2" w14:textId="77777777" w:rsidR="00F452C2" w:rsidRDefault="00F452C2" w:rsidP="00F452C2">
      <w:r>
        <w:t xml:space="preserve">    </w:t>
      </w:r>
    </w:p>
    <w:p w14:paraId="3C8AADC9" w14:textId="77777777" w:rsidR="00F452C2" w:rsidRDefault="00F452C2" w:rsidP="00F452C2">
      <w:r>
        <w:t>}</w:t>
      </w:r>
    </w:p>
    <w:p w14:paraId="2F39D4EF" w14:textId="77777777" w:rsidR="00F452C2" w:rsidRDefault="00F452C2" w:rsidP="00F452C2"/>
    <w:p w14:paraId="58AA914A" w14:textId="77777777" w:rsidR="00F452C2" w:rsidRDefault="00F452C2" w:rsidP="00F452C2"/>
    <w:p w14:paraId="2294B421" w14:textId="77777777" w:rsidR="00F452C2" w:rsidRDefault="00F452C2" w:rsidP="00F452C2"/>
    <w:p w14:paraId="3DCF0D36" w14:textId="77777777" w:rsidR="00F452C2" w:rsidRDefault="00F452C2" w:rsidP="00F452C2">
      <w:r>
        <w:t>// -------------------------------------------------------------------------------------------------</w:t>
      </w:r>
    </w:p>
    <w:p w14:paraId="4B3AA570" w14:textId="77777777" w:rsidR="00F452C2" w:rsidRDefault="00F452C2" w:rsidP="00F452C2">
      <w:r>
        <w:t xml:space="preserve">// </w:t>
      </w:r>
      <w:proofErr w:type="spellStart"/>
      <w:r>
        <w:t>Framework</w:t>
      </w:r>
      <w:proofErr w:type="spellEnd"/>
    </w:p>
    <w:p w14:paraId="23E984D8" w14:textId="77777777" w:rsidR="00F452C2" w:rsidRDefault="00F452C2" w:rsidP="00F452C2">
      <w:r>
        <w:t>// -------------------------------------------------------------------------------------------------</w:t>
      </w:r>
    </w:p>
    <w:p w14:paraId="509A0D10" w14:textId="77777777" w:rsidR="00F452C2" w:rsidRDefault="00F452C2" w:rsidP="00F452C2"/>
    <w:p w14:paraId="40F3FA4D" w14:textId="77777777" w:rsidR="00F452C2" w:rsidRDefault="00F452C2" w:rsidP="00F452C2">
      <w:proofErr w:type="spellStart"/>
      <w:r>
        <w:t>class</w:t>
      </w:r>
      <w:proofErr w:type="spellEnd"/>
      <w:r>
        <w:t xml:space="preserve"> </w:t>
      </w:r>
      <w:proofErr w:type="spellStart"/>
      <w:r>
        <w:t>ControlFunctionFactory</w:t>
      </w:r>
      <w:proofErr w:type="spellEnd"/>
      <w:r>
        <w:t xml:space="preserve"> {</w:t>
      </w:r>
    </w:p>
    <w:p w14:paraId="6AD62D7E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= (</w:t>
      </w:r>
      <w:proofErr w:type="spellStart"/>
      <w:r>
        <w:t>input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 =&gt; {</w:t>
      </w:r>
    </w:p>
    <w:p w14:paraId="359C2C97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, </w:t>
      </w:r>
      <w:proofErr w:type="spellStart"/>
      <w:r>
        <w:t>params</w:t>
      </w:r>
      <w:proofErr w:type="spellEnd"/>
      <w:r>
        <w:t xml:space="preserve">) = </w:t>
      </w:r>
      <w:proofErr w:type="spellStart"/>
      <w:r>
        <w:t>CommandParser</w:t>
      </w:r>
      <w:proofErr w:type="spellEnd"/>
      <w:r>
        <w:t>(</w:t>
      </w:r>
      <w:proofErr w:type="spellStart"/>
      <w:r>
        <w:t>input</w:t>
      </w:r>
      <w:proofErr w:type="spellEnd"/>
      <w:r>
        <w:t>)</w:t>
      </w:r>
    </w:p>
    <w:p w14:paraId="43677366" w14:textId="77777777" w:rsidR="00F452C2" w:rsidRDefault="00F452C2" w:rsidP="00F452C2">
      <w:r>
        <w:t xml:space="preserve">        </w:t>
      </w:r>
      <w:proofErr w:type="spellStart"/>
      <w:r>
        <w:t>opcode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72C2E206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React</w:t>
      </w:r>
      <w:proofErr w:type="spellEnd"/>
      <w:r>
        <w:t>" =&gt;</w:t>
      </w:r>
    </w:p>
    <w:p w14:paraId="3965F571" w14:textId="77777777" w:rsidR="00F452C2" w:rsidRDefault="00F452C2" w:rsidP="00F452C2">
      <w:r>
        <w:t xml:space="preserve">                </w:t>
      </w:r>
      <w:proofErr w:type="spellStart"/>
      <w:r>
        <w:t>val</w:t>
      </w:r>
      <w:proofErr w:type="spellEnd"/>
      <w:r>
        <w:t xml:space="preserve"> bot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BotImpl</w:t>
      </w:r>
      <w:proofErr w:type="spellEnd"/>
      <w:r>
        <w:t>(</w:t>
      </w:r>
      <w:proofErr w:type="spellStart"/>
      <w:r>
        <w:t>params</w:t>
      </w:r>
      <w:proofErr w:type="spellEnd"/>
      <w:r>
        <w:t>)</w:t>
      </w:r>
    </w:p>
    <w:p w14:paraId="1785D43C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 xml:space="preserve">( </w:t>
      </w:r>
      <w:proofErr w:type="spellStart"/>
      <w:r>
        <w:t>bot.generation</w:t>
      </w:r>
      <w:proofErr w:type="spellEnd"/>
      <w:r>
        <w:t xml:space="preserve"> == 0 ) {</w:t>
      </w:r>
    </w:p>
    <w:p w14:paraId="042BAFA8" w14:textId="77777777" w:rsidR="00F452C2" w:rsidRDefault="00F452C2" w:rsidP="00F452C2">
      <w:r>
        <w:t xml:space="preserve">                    </w:t>
      </w:r>
      <w:proofErr w:type="spellStart"/>
      <w:r>
        <w:t>ControlFunction.forMaster</w:t>
      </w:r>
      <w:proofErr w:type="spellEnd"/>
      <w:r>
        <w:t>(bot)</w:t>
      </w:r>
    </w:p>
    <w:p w14:paraId="1AFE79CE" w14:textId="77777777" w:rsidR="00F452C2" w:rsidRDefault="00F452C2" w:rsidP="00F452C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2F938909" w14:textId="77777777" w:rsidR="00F452C2" w:rsidRDefault="00F452C2" w:rsidP="00F452C2">
      <w:r>
        <w:t xml:space="preserve">                    </w:t>
      </w:r>
      <w:proofErr w:type="spellStart"/>
      <w:r>
        <w:t>ControlFunction.forSlave</w:t>
      </w:r>
      <w:proofErr w:type="spellEnd"/>
      <w:r>
        <w:t>(bot)</w:t>
      </w:r>
    </w:p>
    <w:p w14:paraId="49FCF6C2" w14:textId="77777777" w:rsidR="00F452C2" w:rsidRDefault="00F452C2" w:rsidP="00F452C2">
      <w:r>
        <w:t xml:space="preserve">                }</w:t>
      </w:r>
    </w:p>
    <w:p w14:paraId="08935E2D" w14:textId="77777777" w:rsidR="00F452C2" w:rsidRDefault="00F452C2" w:rsidP="00F452C2">
      <w:r>
        <w:t xml:space="preserve">                </w:t>
      </w:r>
      <w:proofErr w:type="spellStart"/>
      <w:r>
        <w:t>bot.toString</w:t>
      </w:r>
      <w:proofErr w:type="spellEnd"/>
    </w:p>
    <w:p w14:paraId="189094D4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_ =&gt; "" // OK</w:t>
      </w:r>
    </w:p>
    <w:p w14:paraId="7DAA507E" w14:textId="77777777" w:rsidR="00F452C2" w:rsidRDefault="00F452C2" w:rsidP="00F452C2">
      <w:r>
        <w:t xml:space="preserve">        }</w:t>
      </w:r>
    </w:p>
    <w:p w14:paraId="09DEFCEB" w14:textId="77777777" w:rsidR="00F452C2" w:rsidRDefault="00F452C2" w:rsidP="00F452C2">
      <w:r>
        <w:t xml:space="preserve">    }</w:t>
      </w:r>
    </w:p>
    <w:p w14:paraId="4A9982AF" w14:textId="77777777" w:rsidR="00F452C2" w:rsidRDefault="00F452C2" w:rsidP="00F452C2">
      <w:r>
        <w:lastRenderedPageBreak/>
        <w:t>}</w:t>
      </w:r>
    </w:p>
    <w:p w14:paraId="7E376011" w14:textId="77777777" w:rsidR="00F452C2" w:rsidRDefault="00F452C2" w:rsidP="00F452C2"/>
    <w:p w14:paraId="2D6D6CFB" w14:textId="77777777" w:rsidR="00F452C2" w:rsidRDefault="00F452C2" w:rsidP="00F452C2"/>
    <w:p w14:paraId="59FA95F3" w14:textId="77777777" w:rsidR="00F452C2" w:rsidRDefault="00F452C2" w:rsidP="00F452C2">
      <w:r>
        <w:t>// -------------------------------------------------------------------------------------------------</w:t>
      </w:r>
    </w:p>
    <w:p w14:paraId="7D577107" w14:textId="77777777" w:rsidR="00F452C2" w:rsidRDefault="00F452C2" w:rsidP="00F452C2"/>
    <w:p w14:paraId="1E980D03" w14:textId="77777777" w:rsidR="00F452C2" w:rsidRDefault="00F452C2" w:rsidP="00F452C2"/>
    <w:p w14:paraId="4A37DC1E" w14:textId="77777777" w:rsidR="00F452C2" w:rsidRDefault="00F452C2" w:rsidP="00F452C2">
      <w:proofErr w:type="spellStart"/>
      <w:r>
        <w:t>trait</w:t>
      </w:r>
      <w:proofErr w:type="spellEnd"/>
      <w:r>
        <w:t xml:space="preserve"> Bot {</w:t>
      </w:r>
    </w:p>
    <w:p w14:paraId="5C04554C" w14:textId="77777777" w:rsidR="00F452C2" w:rsidRDefault="00F452C2" w:rsidP="00F452C2">
      <w:r>
        <w:t xml:space="preserve">    // </w:t>
      </w:r>
      <w:proofErr w:type="spellStart"/>
      <w:r>
        <w:t>inputs</w:t>
      </w:r>
      <w:proofErr w:type="spellEnd"/>
    </w:p>
    <w:p w14:paraId="2D491BC1" w14:textId="77777777" w:rsidR="00F452C2" w:rsidRDefault="00F452C2" w:rsidP="00F452C2">
      <w:r>
        <w:t xml:space="preserve">    </w:t>
      </w:r>
    </w:p>
    <w:p w14:paraId="68BA781A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inputOrElse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fallback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String</w:t>
      </w:r>
      <w:proofErr w:type="spellEnd"/>
    </w:p>
    <w:p w14:paraId="549E781A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inputAsIntOrElse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fallback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</w:p>
    <w:p w14:paraId="5E72648C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inputAsXYOrElse</w:t>
      </w:r>
      <w:proofErr w:type="spellEnd"/>
      <w:r>
        <w:t>(</w:t>
      </w:r>
      <w:proofErr w:type="spellStart"/>
      <w:r>
        <w:t>keyPrefix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fallback</w:t>
      </w:r>
      <w:proofErr w:type="spellEnd"/>
      <w:r>
        <w:t>: XY): XY</w:t>
      </w:r>
    </w:p>
    <w:p w14:paraId="6588264C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: </w:t>
      </w:r>
      <w:proofErr w:type="spellStart"/>
      <w:r>
        <w:t>View</w:t>
      </w:r>
      <w:proofErr w:type="spellEnd"/>
    </w:p>
    <w:p w14:paraId="333230D7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27886BEB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7A0D89C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0A2A207" w14:textId="77777777" w:rsidR="00F452C2" w:rsidRDefault="00F452C2" w:rsidP="00F452C2"/>
    <w:p w14:paraId="6A2EB9B6" w14:textId="77777777" w:rsidR="00F452C2" w:rsidRDefault="00F452C2" w:rsidP="00F452C2">
      <w:r>
        <w:t xml:space="preserve">    // </w:t>
      </w:r>
      <w:proofErr w:type="spellStart"/>
      <w:r>
        <w:t>outputs</w:t>
      </w:r>
      <w:proofErr w:type="spellEnd"/>
    </w:p>
    <w:p w14:paraId="1D976CC9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move</w:t>
      </w:r>
      <w:proofErr w:type="spellEnd"/>
      <w:r>
        <w:t>(delta: XY) : Bot</w:t>
      </w:r>
    </w:p>
    <w:p w14:paraId="5535238D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say</w:t>
      </w:r>
      <w:proofErr w:type="spellEnd"/>
      <w:r>
        <w:t>(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 : Bot</w:t>
      </w:r>
    </w:p>
    <w:p w14:paraId="72A1AB77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status(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 : Bot</w:t>
      </w:r>
    </w:p>
    <w:p w14:paraId="3F3BECDE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spawn</w:t>
      </w:r>
      <w:proofErr w:type="spellEnd"/>
      <w:r>
        <w:t>(</w:t>
      </w:r>
      <w:proofErr w:type="spellStart"/>
      <w:r>
        <w:t>offset</w:t>
      </w:r>
      <w:proofErr w:type="spellEnd"/>
      <w:r>
        <w:t xml:space="preserve">: XY, </w:t>
      </w:r>
      <w:proofErr w:type="spellStart"/>
      <w:r>
        <w:t>params</w:t>
      </w:r>
      <w:proofErr w:type="spellEnd"/>
      <w:r>
        <w:t>: (</w:t>
      </w:r>
      <w:proofErr w:type="spellStart"/>
      <w:r>
        <w:t>String,Any</w:t>
      </w:r>
      <w:proofErr w:type="spellEnd"/>
      <w:r>
        <w:t>)*) : Bot</w:t>
      </w:r>
    </w:p>
    <w:p w14:paraId="78FAC534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</w:t>
      </w:r>
      <w:proofErr w:type="spellEnd"/>
      <w:r>
        <w:t>(</w:t>
      </w:r>
      <w:proofErr w:type="spellStart"/>
      <w:r>
        <w:t>params</w:t>
      </w:r>
      <w:proofErr w:type="spellEnd"/>
      <w:r>
        <w:t>: (</w:t>
      </w:r>
      <w:proofErr w:type="spellStart"/>
      <w:r>
        <w:t>String,Any</w:t>
      </w:r>
      <w:proofErr w:type="spellEnd"/>
      <w:r>
        <w:t>)*) : Bot</w:t>
      </w:r>
    </w:p>
    <w:p w14:paraId="476C63CF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log</w:t>
      </w:r>
      <w:proofErr w:type="spellEnd"/>
      <w:r>
        <w:t>(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 : Bot</w:t>
      </w:r>
    </w:p>
    <w:p w14:paraId="243DE939" w14:textId="77777777" w:rsidR="00F452C2" w:rsidRDefault="00F452C2" w:rsidP="00F452C2">
      <w:r>
        <w:t>}</w:t>
      </w:r>
    </w:p>
    <w:p w14:paraId="7628EE32" w14:textId="77777777" w:rsidR="00F452C2" w:rsidRDefault="00F452C2" w:rsidP="00F452C2"/>
    <w:p w14:paraId="1B46E0BD" w14:textId="77777777" w:rsidR="00F452C2" w:rsidRDefault="00F452C2" w:rsidP="00F452C2">
      <w:proofErr w:type="spellStart"/>
      <w:r>
        <w:t>trait</w:t>
      </w:r>
      <w:proofErr w:type="spellEnd"/>
      <w:r>
        <w:t xml:space="preserve"> </w:t>
      </w:r>
      <w:proofErr w:type="spellStart"/>
      <w:r>
        <w:t>MiniBot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Bot {</w:t>
      </w:r>
    </w:p>
    <w:p w14:paraId="09286DC8" w14:textId="77777777" w:rsidR="00F452C2" w:rsidRDefault="00F452C2" w:rsidP="00F452C2">
      <w:r>
        <w:t xml:space="preserve">    // </w:t>
      </w:r>
      <w:proofErr w:type="spellStart"/>
      <w:r>
        <w:t>inputs</w:t>
      </w:r>
      <w:proofErr w:type="spellEnd"/>
    </w:p>
    <w:p w14:paraId="6F085131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offsetToMaster</w:t>
      </w:r>
      <w:proofErr w:type="spellEnd"/>
      <w:r>
        <w:t>: XY</w:t>
      </w:r>
    </w:p>
    <w:p w14:paraId="2D1FC634" w14:textId="77777777" w:rsidR="00F452C2" w:rsidRDefault="00F452C2" w:rsidP="00F452C2"/>
    <w:p w14:paraId="3703870B" w14:textId="77777777" w:rsidR="00F452C2" w:rsidRDefault="00F452C2" w:rsidP="00F452C2">
      <w:r>
        <w:t xml:space="preserve">    // </w:t>
      </w:r>
      <w:proofErr w:type="spellStart"/>
      <w:r>
        <w:t>outputs</w:t>
      </w:r>
      <w:proofErr w:type="spellEnd"/>
    </w:p>
    <w:p w14:paraId="1D6075C8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explode</w:t>
      </w:r>
      <w:proofErr w:type="spellEnd"/>
      <w:r>
        <w:t>(</w:t>
      </w:r>
      <w:proofErr w:type="spellStart"/>
      <w:r>
        <w:t>blastRadius</w:t>
      </w:r>
      <w:proofErr w:type="spellEnd"/>
      <w:r>
        <w:t xml:space="preserve">: </w:t>
      </w:r>
      <w:proofErr w:type="spellStart"/>
      <w:r>
        <w:t>Int</w:t>
      </w:r>
      <w:proofErr w:type="spellEnd"/>
      <w:r>
        <w:t>) : Bot</w:t>
      </w:r>
    </w:p>
    <w:p w14:paraId="189349C2" w14:textId="77777777" w:rsidR="00F452C2" w:rsidRDefault="00F452C2" w:rsidP="00F452C2">
      <w:r>
        <w:t>}</w:t>
      </w:r>
    </w:p>
    <w:p w14:paraId="6581519E" w14:textId="77777777" w:rsidR="00F452C2" w:rsidRDefault="00F452C2" w:rsidP="00F452C2"/>
    <w:p w14:paraId="2D2518CE" w14:textId="77777777" w:rsidR="00F452C2" w:rsidRDefault="00F452C2" w:rsidP="00F452C2"/>
    <w:p w14:paraId="03355ABA" w14:textId="77777777" w:rsidR="00F452C2" w:rsidRDefault="00F452C2" w:rsidP="00F452C2">
      <w:proofErr w:type="spellStart"/>
      <w:r>
        <w:t>case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BotImpl</w:t>
      </w:r>
      <w:proofErr w:type="spellEnd"/>
      <w:r>
        <w:t>(</w:t>
      </w:r>
      <w:proofErr w:type="spellStart"/>
      <w:r>
        <w:t>inputParams</w:t>
      </w:r>
      <w:proofErr w:type="spellEnd"/>
      <w:r>
        <w:t xml:space="preserve">: </w:t>
      </w:r>
      <w:proofErr w:type="spellStart"/>
      <w:r>
        <w:t>Map</w:t>
      </w:r>
      <w:proofErr w:type="spellEnd"/>
      <w:r>
        <w:t>[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])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MiniBot</w:t>
      </w:r>
      <w:proofErr w:type="spellEnd"/>
      <w:r>
        <w:t xml:space="preserve"> {</w:t>
      </w:r>
    </w:p>
    <w:p w14:paraId="30E6346A" w14:textId="77777777" w:rsidR="00F452C2" w:rsidRDefault="00F452C2" w:rsidP="00F452C2">
      <w:r>
        <w:t xml:space="preserve">    // </w:t>
      </w:r>
      <w:proofErr w:type="spellStart"/>
      <w:r>
        <w:t>input</w:t>
      </w:r>
      <w:proofErr w:type="spellEnd"/>
    </w:p>
    <w:p w14:paraId="0A758BBF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inputOrElse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fallback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 = </w:t>
      </w:r>
      <w:proofErr w:type="spellStart"/>
      <w:r>
        <w:t>inputParams.getOrElse</w:t>
      </w:r>
      <w:proofErr w:type="spellEnd"/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fallback</w:t>
      </w:r>
      <w:proofErr w:type="spellEnd"/>
      <w:r>
        <w:t>)</w:t>
      </w:r>
    </w:p>
    <w:p w14:paraId="5A7EE292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inputAsIntOrElse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fallback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= </w:t>
      </w:r>
      <w:proofErr w:type="spellStart"/>
      <w:r>
        <w:t>inputParams.get</w:t>
      </w:r>
      <w:proofErr w:type="spellEnd"/>
      <w:r>
        <w:t>(</w:t>
      </w:r>
      <w:proofErr w:type="spellStart"/>
      <w:r>
        <w:t>key</w:t>
      </w:r>
      <w:proofErr w:type="spellEnd"/>
      <w:r>
        <w:t>).</w:t>
      </w:r>
      <w:proofErr w:type="spellStart"/>
      <w:r>
        <w:t>map</w:t>
      </w:r>
      <w:proofErr w:type="spellEnd"/>
      <w:r>
        <w:t>(_.</w:t>
      </w:r>
      <w:proofErr w:type="spellStart"/>
      <w:r>
        <w:t>toInt</w:t>
      </w:r>
      <w:proofErr w:type="spellEnd"/>
      <w:r>
        <w:t>).</w:t>
      </w:r>
      <w:proofErr w:type="spellStart"/>
      <w:r>
        <w:t>getOrElse</w:t>
      </w:r>
      <w:proofErr w:type="spellEnd"/>
      <w:r>
        <w:t>(</w:t>
      </w:r>
      <w:proofErr w:type="spellStart"/>
      <w:r>
        <w:t>fallback</w:t>
      </w:r>
      <w:proofErr w:type="spellEnd"/>
      <w:r>
        <w:t>)</w:t>
      </w:r>
    </w:p>
    <w:p w14:paraId="50C6E01E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inputAsXYOrElse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fallback</w:t>
      </w:r>
      <w:proofErr w:type="spellEnd"/>
      <w:r>
        <w:t xml:space="preserve">: XY) = </w:t>
      </w:r>
      <w:proofErr w:type="spellStart"/>
      <w:r>
        <w:t>inputParams.get</w:t>
      </w:r>
      <w:proofErr w:type="spellEnd"/>
      <w:r>
        <w:t>(</w:t>
      </w:r>
      <w:proofErr w:type="spellStart"/>
      <w:r>
        <w:t>key</w:t>
      </w:r>
      <w:proofErr w:type="spellEnd"/>
      <w:r>
        <w:t>).</w:t>
      </w:r>
      <w:proofErr w:type="spellStart"/>
      <w:r>
        <w:t>map</w:t>
      </w:r>
      <w:proofErr w:type="spellEnd"/>
      <w:r>
        <w:t>(s =&gt; XY(s)).</w:t>
      </w:r>
      <w:proofErr w:type="spellStart"/>
      <w:r>
        <w:t>getOrElse</w:t>
      </w:r>
      <w:proofErr w:type="spellEnd"/>
      <w:r>
        <w:t>(</w:t>
      </w:r>
      <w:proofErr w:type="spellStart"/>
      <w:r>
        <w:t>fallback</w:t>
      </w:r>
      <w:proofErr w:type="spellEnd"/>
      <w:r>
        <w:t>)</w:t>
      </w:r>
    </w:p>
    <w:p w14:paraId="7890BA02" w14:textId="77777777" w:rsidR="00F452C2" w:rsidRDefault="00F452C2" w:rsidP="00F452C2"/>
    <w:p w14:paraId="633CDA22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View</w:t>
      </w:r>
      <w:proofErr w:type="spellEnd"/>
      <w:r>
        <w:t>(</w:t>
      </w:r>
      <w:proofErr w:type="spellStart"/>
      <w:r>
        <w:t>inputParams</w:t>
      </w:r>
      <w:proofErr w:type="spellEnd"/>
      <w:r>
        <w:t>("</w:t>
      </w:r>
      <w:proofErr w:type="spellStart"/>
      <w:r>
        <w:t>view</w:t>
      </w:r>
      <w:proofErr w:type="spellEnd"/>
      <w:r>
        <w:t>"))</w:t>
      </w:r>
    </w:p>
    <w:p w14:paraId="30892A7C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= </w:t>
      </w:r>
      <w:proofErr w:type="spellStart"/>
      <w:r>
        <w:t>inputParams</w:t>
      </w:r>
      <w:proofErr w:type="spellEnd"/>
      <w:r>
        <w:t>("</w:t>
      </w:r>
      <w:proofErr w:type="spellStart"/>
      <w:r>
        <w:t>energy</w:t>
      </w:r>
      <w:proofErr w:type="spellEnd"/>
      <w:r>
        <w:t>").</w:t>
      </w:r>
      <w:proofErr w:type="spellStart"/>
      <w:r>
        <w:t>toInt</w:t>
      </w:r>
      <w:proofErr w:type="spellEnd"/>
    </w:p>
    <w:p w14:paraId="192FB29D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= </w:t>
      </w:r>
      <w:proofErr w:type="spellStart"/>
      <w:r>
        <w:t>inputParams</w:t>
      </w:r>
      <w:proofErr w:type="spellEnd"/>
      <w:r>
        <w:t>("</w:t>
      </w:r>
      <w:proofErr w:type="spellStart"/>
      <w:r>
        <w:t>time</w:t>
      </w:r>
      <w:proofErr w:type="spellEnd"/>
      <w:r>
        <w:t>").</w:t>
      </w:r>
      <w:proofErr w:type="spellStart"/>
      <w:r>
        <w:t>toInt</w:t>
      </w:r>
      <w:proofErr w:type="spellEnd"/>
    </w:p>
    <w:p w14:paraId="55E3E329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= </w:t>
      </w:r>
      <w:proofErr w:type="spellStart"/>
      <w:r>
        <w:t>inputParams</w:t>
      </w:r>
      <w:proofErr w:type="spellEnd"/>
      <w:r>
        <w:t>("</w:t>
      </w:r>
      <w:proofErr w:type="spellStart"/>
      <w:r>
        <w:t>generation</w:t>
      </w:r>
      <w:proofErr w:type="spellEnd"/>
      <w:r>
        <w:t>").</w:t>
      </w:r>
      <w:proofErr w:type="spellStart"/>
      <w:r>
        <w:t>toInt</w:t>
      </w:r>
      <w:proofErr w:type="spellEnd"/>
    </w:p>
    <w:p w14:paraId="228E8997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offsetToMaster</w:t>
      </w:r>
      <w:proofErr w:type="spellEnd"/>
      <w:r>
        <w:t xml:space="preserve"> = </w:t>
      </w:r>
      <w:proofErr w:type="spellStart"/>
      <w:r>
        <w:t>inputAsXYOrElse</w:t>
      </w:r>
      <w:proofErr w:type="spellEnd"/>
      <w:r>
        <w:t>("</w:t>
      </w:r>
      <w:proofErr w:type="spellStart"/>
      <w:r>
        <w:t>master</w:t>
      </w:r>
      <w:proofErr w:type="spellEnd"/>
      <w:r>
        <w:t xml:space="preserve">", </w:t>
      </w:r>
      <w:proofErr w:type="spellStart"/>
      <w:r>
        <w:t>XY.Zero</w:t>
      </w:r>
      <w:proofErr w:type="spellEnd"/>
      <w:r>
        <w:t>)</w:t>
      </w:r>
    </w:p>
    <w:p w14:paraId="51413CB2" w14:textId="77777777" w:rsidR="00F452C2" w:rsidRDefault="00F452C2" w:rsidP="00F452C2"/>
    <w:p w14:paraId="4EC26682" w14:textId="77777777" w:rsidR="00F452C2" w:rsidRDefault="00F452C2" w:rsidP="00F452C2"/>
    <w:p w14:paraId="12E36E02" w14:textId="77777777" w:rsidR="00F452C2" w:rsidRDefault="00F452C2" w:rsidP="00F452C2">
      <w:r>
        <w:t xml:space="preserve">    // </w:t>
      </w:r>
      <w:proofErr w:type="spellStart"/>
      <w:r>
        <w:t>output</w:t>
      </w:r>
      <w:proofErr w:type="spellEnd"/>
    </w:p>
    <w:p w14:paraId="3A0001F7" w14:textId="77777777" w:rsidR="00F452C2" w:rsidRDefault="00F452C2" w:rsidP="00F452C2"/>
    <w:p w14:paraId="2D584643" w14:textId="77777777" w:rsidR="00F452C2" w:rsidRDefault="00F452C2" w:rsidP="00F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stateParams</w:t>
      </w:r>
      <w:proofErr w:type="spellEnd"/>
      <w:r>
        <w:t xml:space="preserve"> = </w:t>
      </w:r>
      <w:proofErr w:type="spellStart"/>
      <w:r>
        <w:t>Map.empty</w:t>
      </w:r>
      <w:proofErr w:type="spellEnd"/>
      <w:r>
        <w:t>[</w:t>
      </w:r>
      <w:proofErr w:type="spellStart"/>
      <w:r>
        <w:t>String,Any</w:t>
      </w:r>
      <w:proofErr w:type="spellEnd"/>
      <w:r>
        <w:t xml:space="preserve">]     // </w:t>
      </w:r>
      <w:proofErr w:type="spellStart"/>
      <w:r>
        <w:t>holds</w:t>
      </w:r>
      <w:proofErr w:type="spellEnd"/>
      <w:r>
        <w:t xml:space="preserve"> "</w:t>
      </w:r>
      <w:proofErr w:type="spellStart"/>
      <w:r>
        <w:t>Set</w:t>
      </w:r>
      <w:proofErr w:type="spellEnd"/>
      <w:r>
        <w:t xml:space="preserve">()" </w:t>
      </w:r>
      <w:proofErr w:type="spellStart"/>
      <w:r>
        <w:t>commands</w:t>
      </w:r>
      <w:proofErr w:type="spellEnd"/>
    </w:p>
    <w:p w14:paraId="2E8C308A" w14:textId="77777777" w:rsidR="00F452C2" w:rsidRDefault="00F452C2" w:rsidP="00F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= ""                           //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commands</w:t>
      </w:r>
      <w:proofErr w:type="spellEnd"/>
    </w:p>
    <w:p w14:paraId="532EDA73" w14:textId="77777777" w:rsidR="00F452C2" w:rsidRDefault="00F452C2" w:rsidP="00F452C2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debugOutput</w:t>
      </w:r>
      <w:proofErr w:type="spellEnd"/>
      <w:r>
        <w:t xml:space="preserve"> = ""                        //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"</w:t>
      </w:r>
      <w:proofErr w:type="spellStart"/>
      <w:r>
        <w:t>Log</w:t>
      </w:r>
      <w:proofErr w:type="spellEnd"/>
      <w:r>
        <w:t xml:space="preserve">()" </w:t>
      </w:r>
      <w:proofErr w:type="spellStart"/>
      <w:r>
        <w:t>output</w:t>
      </w:r>
      <w:proofErr w:type="spellEnd"/>
    </w:p>
    <w:p w14:paraId="477F5015" w14:textId="77777777" w:rsidR="00F452C2" w:rsidRDefault="00F452C2" w:rsidP="00F452C2"/>
    <w:p w14:paraId="7A301B74" w14:textId="77777777" w:rsidR="00F452C2" w:rsidRDefault="00F452C2" w:rsidP="00F452C2">
      <w:r>
        <w:t xml:space="preserve">    /** </w:t>
      </w:r>
      <w:proofErr w:type="spellStart"/>
      <w:r>
        <w:t>Appends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; </w:t>
      </w:r>
      <w:proofErr w:type="spellStart"/>
      <w:r>
        <w:t>returns</w:t>
      </w:r>
      <w:proofErr w:type="spellEnd"/>
      <w:r>
        <w:t xml:space="preserve"> '</w:t>
      </w:r>
      <w:proofErr w:type="spellStart"/>
      <w:r>
        <w:t>this</w:t>
      </w:r>
      <w:proofErr w:type="spellEnd"/>
      <w:r>
        <w:t xml:space="preserve">'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fluent</w:t>
      </w:r>
      <w:proofErr w:type="spellEnd"/>
      <w:r>
        <w:t xml:space="preserve"> API. */</w:t>
      </w:r>
    </w:p>
    <w:p w14:paraId="229A2B93" w14:textId="77777777" w:rsidR="00F452C2" w:rsidRDefault="00F452C2" w:rsidP="00F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(s: </w:t>
      </w:r>
      <w:proofErr w:type="spellStart"/>
      <w:r>
        <w:t>String</w:t>
      </w:r>
      <w:proofErr w:type="spellEnd"/>
      <w:r>
        <w:t xml:space="preserve">) : Bot = { </w:t>
      </w:r>
      <w:proofErr w:type="spellStart"/>
      <w:r>
        <w:t>commands</w:t>
      </w:r>
      <w:proofErr w:type="spellEnd"/>
      <w:r>
        <w:t xml:space="preserve"> += (</w:t>
      </w:r>
      <w:proofErr w:type="spellStart"/>
      <w:r>
        <w:t>if</w:t>
      </w:r>
      <w:proofErr w:type="spellEnd"/>
      <w:r>
        <w:t>(</w:t>
      </w:r>
      <w:proofErr w:type="spellStart"/>
      <w:r>
        <w:t>commands.isEmpty</w:t>
      </w:r>
      <w:proofErr w:type="spellEnd"/>
      <w:r>
        <w:t xml:space="preserve">) s </w:t>
      </w:r>
      <w:proofErr w:type="spellStart"/>
      <w:r>
        <w:t>else</w:t>
      </w:r>
      <w:proofErr w:type="spellEnd"/>
      <w:r>
        <w:t xml:space="preserve"> "|" + s); </w:t>
      </w:r>
      <w:proofErr w:type="spellStart"/>
      <w:r>
        <w:t>this</w:t>
      </w:r>
      <w:proofErr w:type="spellEnd"/>
      <w:r>
        <w:t xml:space="preserve"> }</w:t>
      </w:r>
    </w:p>
    <w:p w14:paraId="0F8678C0" w14:textId="77777777" w:rsidR="00F452C2" w:rsidRDefault="00F452C2" w:rsidP="00F452C2"/>
    <w:p w14:paraId="34D32921" w14:textId="77777777" w:rsidR="00F452C2" w:rsidRDefault="00F452C2" w:rsidP="00F452C2">
      <w:r>
        <w:t xml:space="preserve">    /** </w:t>
      </w:r>
      <w:proofErr w:type="spellStart"/>
      <w:r>
        <w:t>Renders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stateParams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 */</w:t>
      </w:r>
    </w:p>
    <w:p w14:paraId="23DDA67D" w14:textId="77777777" w:rsidR="00F452C2" w:rsidRDefault="00F452C2" w:rsidP="00F452C2">
      <w:r>
        <w:t xml:space="preserve">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{</w:t>
      </w:r>
    </w:p>
    <w:p w14:paraId="0948D88A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commands</w:t>
      </w:r>
      <w:proofErr w:type="spellEnd"/>
    </w:p>
    <w:p w14:paraId="4AA7D26A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(!</w:t>
      </w:r>
      <w:proofErr w:type="spellStart"/>
      <w:r>
        <w:t>stateParams.isEmpty</w:t>
      </w:r>
      <w:proofErr w:type="spellEnd"/>
      <w:r>
        <w:t>) {</w:t>
      </w:r>
    </w:p>
    <w:p w14:paraId="234013C3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>(!</w:t>
      </w:r>
      <w:proofErr w:type="spellStart"/>
      <w:r>
        <w:t>result.isEmpty</w:t>
      </w:r>
      <w:proofErr w:type="spellEnd"/>
      <w:r>
        <w:t xml:space="preserve">) </w:t>
      </w:r>
      <w:proofErr w:type="spellStart"/>
      <w:r>
        <w:t>result</w:t>
      </w:r>
      <w:proofErr w:type="spellEnd"/>
      <w:r>
        <w:t xml:space="preserve"> += "|"</w:t>
      </w:r>
    </w:p>
    <w:p w14:paraId="6C42DEDA" w14:textId="77777777" w:rsidR="00F452C2" w:rsidRDefault="00F452C2" w:rsidP="00F452C2">
      <w:r>
        <w:t xml:space="preserve">            </w:t>
      </w:r>
      <w:proofErr w:type="spellStart"/>
      <w:r>
        <w:t>result</w:t>
      </w:r>
      <w:proofErr w:type="spellEnd"/>
      <w:r>
        <w:t xml:space="preserve"> += </w:t>
      </w:r>
      <w:proofErr w:type="spellStart"/>
      <w:r>
        <w:t>stateParams.map</w:t>
      </w:r>
      <w:proofErr w:type="spellEnd"/>
      <w:r>
        <w:t>(e =&gt; e._1 + "=" + e._2).</w:t>
      </w:r>
      <w:proofErr w:type="spellStart"/>
      <w:r>
        <w:t>mkString</w:t>
      </w:r>
      <w:proofErr w:type="spellEnd"/>
      <w:r>
        <w:t>("</w:t>
      </w:r>
      <w:proofErr w:type="spellStart"/>
      <w:r>
        <w:t>Set</w:t>
      </w:r>
      <w:proofErr w:type="spellEnd"/>
      <w:r>
        <w:t>(",",",")")</w:t>
      </w:r>
    </w:p>
    <w:p w14:paraId="5C6C482E" w14:textId="77777777" w:rsidR="00F452C2" w:rsidRDefault="00F452C2" w:rsidP="00F452C2">
      <w:r>
        <w:t xml:space="preserve">        }</w:t>
      </w:r>
    </w:p>
    <w:p w14:paraId="4119F7A2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(!</w:t>
      </w:r>
      <w:proofErr w:type="spellStart"/>
      <w:r>
        <w:t>debugOutput.isEmpty</w:t>
      </w:r>
      <w:proofErr w:type="spellEnd"/>
      <w:r>
        <w:t>) {</w:t>
      </w:r>
    </w:p>
    <w:p w14:paraId="1C3DE369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>(!</w:t>
      </w:r>
      <w:proofErr w:type="spellStart"/>
      <w:r>
        <w:t>result.isEmpty</w:t>
      </w:r>
      <w:proofErr w:type="spellEnd"/>
      <w:r>
        <w:t xml:space="preserve">) </w:t>
      </w:r>
      <w:proofErr w:type="spellStart"/>
      <w:r>
        <w:t>result</w:t>
      </w:r>
      <w:proofErr w:type="spellEnd"/>
      <w:r>
        <w:t xml:space="preserve"> += "|"</w:t>
      </w:r>
    </w:p>
    <w:p w14:paraId="0D49F9A8" w14:textId="77777777" w:rsidR="00F452C2" w:rsidRDefault="00F452C2" w:rsidP="00F452C2">
      <w:r>
        <w:t xml:space="preserve">            </w:t>
      </w:r>
      <w:proofErr w:type="spellStart"/>
      <w:r>
        <w:t>result</w:t>
      </w:r>
      <w:proofErr w:type="spellEnd"/>
      <w:r>
        <w:t xml:space="preserve"> += "</w:t>
      </w:r>
      <w:proofErr w:type="spellStart"/>
      <w:r>
        <w:t>Log</w:t>
      </w:r>
      <w:proofErr w:type="spellEnd"/>
      <w:r>
        <w:t>(</w:t>
      </w:r>
      <w:proofErr w:type="spellStart"/>
      <w:r>
        <w:t>text</w:t>
      </w:r>
      <w:proofErr w:type="spellEnd"/>
      <w:r>
        <w:t xml:space="preserve">=" + </w:t>
      </w:r>
      <w:proofErr w:type="spellStart"/>
      <w:r>
        <w:t>debugOutput</w:t>
      </w:r>
      <w:proofErr w:type="spellEnd"/>
      <w:r>
        <w:t xml:space="preserve"> + ")"</w:t>
      </w:r>
    </w:p>
    <w:p w14:paraId="69FB5295" w14:textId="77777777" w:rsidR="00F452C2" w:rsidRDefault="00F452C2" w:rsidP="00F452C2">
      <w:r>
        <w:t xml:space="preserve">        }</w:t>
      </w:r>
    </w:p>
    <w:p w14:paraId="699C12F1" w14:textId="77777777" w:rsidR="00F452C2" w:rsidRDefault="00F452C2" w:rsidP="00F452C2">
      <w:r>
        <w:t xml:space="preserve">        </w:t>
      </w:r>
      <w:proofErr w:type="spellStart"/>
      <w:r>
        <w:t>result</w:t>
      </w:r>
      <w:proofErr w:type="spellEnd"/>
    </w:p>
    <w:p w14:paraId="238F8836" w14:textId="77777777" w:rsidR="00F452C2" w:rsidRDefault="00F452C2" w:rsidP="00F452C2">
      <w:r>
        <w:t xml:space="preserve">    }</w:t>
      </w:r>
    </w:p>
    <w:p w14:paraId="54693F3B" w14:textId="77777777" w:rsidR="00F452C2" w:rsidRDefault="00F452C2" w:rsidP="00F452C2"/>
    <w:p w14:paraId="64AB9C70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log</w:t>
      </w:r>
      <w:proofErr w:type="spellEnd"/>
      <w:r>
        <w:t>(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 = { </w:t>
      </w:r>
      <w:proofErr w:type="spellStart"/>
      <w:r>
        <w:t>debugOutput</w:t>
      </w:r>
      <w:proofErr w:type="spellEnd"/>
      <w:r>
        <w:t xml:space="preserve"> += </w:t>
      </w:r>
      <w:proofErr w:type="spellStart"/>
      <w:r>
        <w:t>text</w:t>
      </w:r>
      <w:proofErr w:type="spellEnd"/>
      <w:r>
        <w:t xml:space="preserve"> + "\n"; </w:t>
      </w:r>
      <w:proofErr w:type="spellStart"/>
      <w:r>
        <w:t>this</w:t>
      </w:r>
      <w:proofErr w:type="spellEnd"/>
      <w:r>
        <w:t xml:space="preserve"> }</w:t>
      </w:r>
    </w:p>
    <w:p w14:paraId="269D6502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move</w:t>
      </w:r>
      <w:proofErr w:type="spellEnd"/>
      <w:r>
        <w:t>(</w:t>
      </w:r>
      <w:proofErr w:type="spellStart"/>
      <w:r>
        <w:t>direction</w:t>
      </w:r>
      <w:proofErr w:type="spellEnd"/>
      <w:r>
        <w:t xml:space="preserve">: XY) = </w:t>
      </w:r>
      <w:proofErr w:type="spellStart"/>
      <w:r>
        <w:t>append</w:t>
      </w:r>
      <w:proofErr w:type="spellEnd"/>
      <w:r>
        <w:t>("</w:t>
      </w:r>
      <w:proofErr w:type="spellStart"/>
      <w:r>
        <w:t>Move</w:t>
      </w:r>
      <w:proofErr w:type="spellEnd"/>
      <w:r>
        <w:t>(</w:t>
      </w:r>
      <w:proofErr w:type="spellStart"/>
      <w:r>
        <w:t>direction</w:t>
      </w:r>
      <w:proofErr w:type="spellEnd"/>
      <w:r>
        <w:t xml:space="preserve">=" + </w:t>
      </w:r>
      <w:proofErr w:type="spellStart"/>
      <w:r>
        <w:t>direction</w:t>
      </w:r>
      <w:proofErr w:type="spellEnd"/>
      <w:r>
        <w:t xml:space="preserve"> + ")")</w:t>
      </w:r>
    </w:p>
    <w:p w14:paraId="7F38BBEA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say</w:t>
      </w:r>
      <w:proofErr w:type="spellEnd"/>
      <w:r>
        <w:t>(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 = </w:t>
      </w:r>
      <w:proofErr w:type="spellStart"/>
      <w:r>
        <w:t>append</w:t>
      </w:r>
      <w:proofErr w:type="spellEnd"/>
      <w:r>
        <w:t>("</w:t>
      </w:r>
      <w:proofErr w:type="spellStart"/>
      <w:r>
        <w:t>Say</w:t>
      </w:r>
      <w:proofErr w:type="spellEnd"/>
      <w:r>
        <w:t>(</w:t>
      </w:r>
      <w:proofErr w:type="spellStart"/>
      <w:r>
        <w:t>text</w:t>
      </w:r>
      <w:proofErr w:type="spellEnd"/>
      <w:r>
        <w:t xml:space="preserve">=" + </w:t>
      </w:r>
      <w:proofErr w:type="spellStart"/>
      <w:r>
        <w:t>text</w:t>
      </w:r>
      <w:proofErr w:type="spellEnd"/>
      <w:r>
        <w:t xml:space="preserve"> + ")")</w:t>
      </w:r>
    </w:p>
    <w:p w14:paraId="3E8DF712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status(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 = </w:t>
      </w:r>
      <w:proofErr w:type="spellStart"/>
      <w:r>
        <w:t>append</w:t>
      </w:r>
      <w:proofErr w:type="spellEnd"/>
      <w:r>
        <w:t>("Status(</w:t>
      </w:r>
      <w:proofErr w:type="spellStart"/>
      <w:r>
        <w:t>text</w:t>
      </w:r>
      <w:proofErr w:type="spellEnd"/>
      <w:r>
        <w:t xml:space="preserve">=" + </w:t>
      </w:r>
      <w:proofErr w:type="spellStart"/>
      <w:r>
        <w:t>text</w:t>
      </w:r>
      <w:proofErr w:type="spellEnd"/>
      <w:r>
        <w:t xml:space="preserve"> + ")")</w:t>
      </w:r>
    </w:p>
    <w:p w14:paraId="674C3924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explode</w:t>
      </w:r>
      <w:proofErr w:type="spellEnd"/>
      <w:r>
        <w:t>(</w:t>
      </w:r>
      <w:proofErr w:type="spellStart"/>
      <w:r>
        <w:t>blastRadius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= </w:t>
      </w:r>
      <w:proofErr w:type="spellStart"/>
      <w:r>
        <w:t>append</w:t>
      </w:r>
      <w:proofErr w:type="spellEnd"/>
      <w:r>
        <w:t>("</w:t>
      </w:r>
      <w:proofErr w:type="spellStart"/>
      <w:r>
        <w:t>Explode</w:t>
      </w:r>
      <w:proofErr w:type="spellEnd"/>
      <w:r>
        <w:t>(</w:t>
      </w:r>
      <w:proofErr w:type="spellStart"/>
      <w:r>
        <w:t>size</w:t>
      </w:r>
      <w:proofErr w:type="spellEnd"/>
      <w:r>
        <w:t xml:space="preserve">=" + </w:t>
      </w:r>
      <w:proofErr w:type="spellStart"/>
      <w:r>
        <w:t>blastRadius</w:t>
      </w:r>
      <w:proofErr w:type="spellEnd"/>
      <w:r>
        <w:t xml:space="preserve"> + ")")</w:t>
      </w:r>
    </w:p>
    <w:p w14:paraId="7238FE7B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spawn</w:t>
      </w:r>
      <w:proofErr w:type="spellEnd"/>
      <w:r>
        <w:t>(</w:t>
      </w:r>
      <w:proofErr w:type="spellStart"/>
      <w:r>
        <w:t>offset</w:t>
      </w:r>
      <w:proofErr w:type="spellEnd"/>
      <w:r>
        <w:t xml:space="preserve">: XY, </w:t>
      </w:r>
      <w:proofErr w:type="spellStart"/>
      <w:r>
        <w:t>params</w:t>
      </w:r>
      <w:proofErr w:type="spellEnd"/>
      <w:r>
        <w:t>: (</w:t>
      </w:r>
      <w:proofErr w:type="spellStart"/>
      <w:r>
        <w:t>String,Any</w:t>
      </w:r>
      <w:proofErr w:type="spellEnd"/>
      <w:r>
        <w:t>)*) =</w:t>
      </w:r>
    </w:p>
    <w:p w14:paraId="0F879DD0" w14:textId="77777777" w:rsidR="00F452C2" w:rsidRDefault="00F452C2" w:rsidP="00F452C2">
      <w:r>
        <w:t xml:space="preserve">        </w:t>
      </w:r>
      <w:proofErr w:type="spellStart"/>
      <w:r>
        <w:t>append</w:t>
      </w:r>
      <w:proofErr w:type="spellEnd"/>
      <w:r>
        <w:t>("</w:t>
      </w:r>
      <w:proofErr w:type="spellStart"/>
      <w:r>
        <w:t>Spawn</w:t>
      </w:r>
      <w:proofErr w:type="spellEnd"/>
      <w:r>
        <w:t>(</w:t>
      </w:r>
      <w:proofErr w:type="spellStart"/>
      <w:r>
        <w:t>direction</w:t>
      </w:r>
      <w:proofErr w:type="spellEnd"/>
      <w:r>
        <w:t xml:space="preserve">=" + </w:t>
      </w:r>
      <w:proofErr w:type="spellStart"/>
      <w:r>
        <w:t>offset</w:t>
      </w:r>
      <w:proofErr w:type="spellEnd"/>
      <w:r>
        <w:t xml:space="preserve"> +</w:t>
      </w:r>
    </w:p>
    <w:p w14:paraId="60BDE20B" w14:textId="77777777" w:rsidR="00F452C2" w:rsidRDefault="00F452C2" w:rsidP="00F452C2">
      <w:r>
        <w:t xml:space="preserve">            (</w:t>
      </w:r>
      <w:proofErr w:type="spellStart"/>
      <w:r>
        <w:t>if</w:t>
      </w:r>
      <w:proofErr w:type="spellEnd"/>
      <w:r>
        <w:t>(</w:t>
      </w:r>
      <w:proofErr w:type="spellStart"/>
      <w:r>
        <w:t>params.isEmpty</w:t>
      </w:r>
      <w:proofErr w:type="spellEnd"/>
      <w:r>
        <w:t xml:space="preserve">) "" </w:t>
      </w:r>
      <w:proofErr w:type="spellStart"/>
      <w:r>
        <w:t>else</w:t>
      </w:r>
      <w:proofErr w:type="spellEnd"/>
      <w:r>
        <w:t xml:space="preserve"> "," + </w:t>
      </w:r>
      <w:proofErr w:type="spellStart"/>
      <w:r>
        <w:t>params.map</w:t>
      </w:r>
      <w:proofErr w:type="spellEnd"/>
      <w:r>
        <w:t>(e =&gt; e._1 + "=" + e._2).</w:t>
      </w:r>
      <w:proofErr w:type="spellStart"/>
      <w:r>
        <w:t>mkString</w:t>
      </w:r>
      <w:proofErr w:type="spellEnd"/>
      <w:r>
        <w:t>(",")) +</w:t>
      </w:r>
    </w:p>
    <w:p w14:paraId="6F95A3A6" w14:textId="77777777" w:rsidR="00F452C2" w:rsidRDefault="00F452C2" w:rsidP="00F452C2">
      <w:r>
        <w:t xml:space="preserve">            ")")</w:t>
      </w:r>
    </w:p>
    <w:p w14:paraId="5AB40779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</w:t>
      </w:r>
      <w:proofErr w:type="spellEnd"/>
      <w:r>
        <w:t>(</w:t>
      </w:r>
      <w:proofErr w:type="spellStart"/>
      <w:r>
        <w:t>params</w:t>
      </w:r>
      <w:proofErr w:type="spellEnd"/>
      <w:r>
        <w:t>: (</w:t>
      </w:r>
      <w:proofErr w:type="spellStart"/>
      <w:r>
        <w:t>String,Any</w:t>
      </w:r>
      <w:proofErr w:type="spellEnd"/>
      <w:r>
        <w:t xml:space="preserve">)*) = { </w:t>
      </w:r>
      <w:proofErr w:type="spellStart"/>
      <w:r>
        <w:t>stateParams</w:t>
      </w:r>
      <w:proofErr w:type="spellEnd"/>
      <w:r>
        <w:t xml:space="preserve"> ++= </w:t>
      </w:r>
      <w:proofErr w:type="spellStart"/>
      <w:r>
        <w:t>params</w:t>
      </w:r>
      <w:proofErr w:type="spellEnd"/>
      <w:r>
        <w:t xml:space="preserve">; </w:t>
      </w:r>
      <w:proofErr w:type="spellStart"/>
      <w:r>
        <w:t>this</w:t>
      </w:r>
      <w:proofErr w:type="spellEnd"/>
      <w:r>
        <w:t xml:space="preserve"> }</w:t>
      </w:r>
    </w:p>
    <w:p w14:paraId="478F83A6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</w:t>
      </w:r>
      <w:proofErr w:type="spellEnd"/>
      <w:r>
        <w:t>(</w:t>
      </w:r>
      <w:proofErr w:type="spellStart"/>
      <w:r>
        <w:t>keyPrefix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xy</w:t>
      </w:r>
      <w:proofErr w:type="spellEnd"/>
      <w:r>
        <w:t xml:space="preserve">: XY) = { </w:t>
      </w:r>
      <w:proofErr w:type="spellStart"/>
      <w:r>
        <w:t>stateParams</w:t>
      </w:r>
      <w:proofErr w:type="spellEnd"/>
      <w:r>
        <w:t xml:space="preserve"> ++= </w:t>
      </w:r>
      <w:proofErr w:type="spellStart"/>
      <w:r>
        <w:t>List</w:t>
      </w:r>
      <w:proofErr w:type="spellEnd"/>
      <w:r>
        <w:t>(</w:t>
      </w:r>
      <w:proofErr w:type="spellStart"/>
      <w:r>
        <w:t>keyPrefix</w:t>
      </w:r>
      <w:proofErr w:type="spellEnd"/>
      <w:r>
        <w:t xml:space="preserve">+"x" -&gt; </w:t>
      </w:r>
      <w:proofErr w:type="spellStart"/>
      <w:r>
        <w:t>xy.x</w:t>
      </w:r>
      <w:proofErr w:type="spellEnd"/>
      <w:r>
        <w:t xml:space="preserve">, </w:t>
      </w:r>
      <w:proofErr w:type="spellStart"/>
      <w:r>
        <w:t>keyPrefix</w:t>
      </w:r>
      <w:proofErr w:type="spellEnd"/>
      <w:r>
        <w:t xml:space="preserve">+"y" -&gt; </w:t>
      </w:r>
      <w:proofErr w:type="spellStart"/>
      <w:r>
        <w:t>xy.y</w:t>
      </w:r>
      <w:proofErr w:type="spellEnd"/>
      <w:r>
        <w:t xml:space="preserve">); </w:t>
      </w:r>
      <w:proofErr w:type="spellStart"/>
      <w:r>
        <w:t>this</w:t>
      </w:r>
      <w:proofErr w:type="spellEnd"/>
      <w:r>
        <w:t xml:space="preserve"> }</w:t>
      </w:r>
    </w:p>
    <w:p w14:paraId="67BA5736" w14:textId="77777777" w:rsidR="00F452C2" w:rsidRDefault="00F452C2" w:rsidP="00F452C2">
      <w:r>
        <w:t>}</w:t>
      </w:r>
    </w:p>
    <w:p w14:paraId="72B09FA3" w14:textId="77777777" w:rsidR="00F452C2" w:rsidRDefault="00F452C2" w:rsidP="00F452C2"/>
    <w:p w14:paraId="7CE91511" w14:textId="77777777" w:rsidR="00F452C2" w:rsidRDefault="00F452C2" w:rsidP="00F452C2"/>
    <w:p w14:paraId="14DA19E6" w14:textId="77777777" w:rsidR="00F452C2" w:rsidRDefault="00F452C2" w:rsidP="00F452C2">
      <w:r>
        <w:t>// -------------------------------------------------------------------------------------------------</w:t>
      </w:r>
    </w:p>
    <w:p w14:paraId="0E20559D" w14:textId="77777777" w:rsidR="00F452C2" w:rsidRDefault="00F452C2" w:rsidP="00F452C2"/>
    <w:p w14:paraId="09811F56" w14:textId="77777777" w:rsidR="00F452C2" w:rsidRDefault="00F452C2" w:rsidP="00F452C2"/>
    <w:p w14:paraId="399BDBAB" w14:textId="77777777" w:rsidR="00F452C2" w:rsidRDefault="00F452C2" w:rsidP="00F452C2">
      <w:r>
        <w:t xml:space="preserve">/**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</w:p>
    <w:p w14:paraId="2B46F628" w14:textId="77777777" w:rsidR="00F452C2" w:rsidRDefault="00F452C2" w:rsidP="00F452C2">
      <w:r>
        <w:t xml:space="preserve">  * "</w:t>
      </w:r>
      <w:proofErr w:type="spellStart"/>
      <w:r>
        <w:t>Command</w:t>
      </w:r>
      <w:proofErr w:type="spellEnd"/>
      <w:r>
        <w:t>(</w:t>
      </w:r>
      <w:proofErr w:type="spellStart"/>
      <w:r>
        <w:t>key</w:t>
      </w:r>
      <w:proofErr w:type="spellEnd"/>
      <w:r>
        <w:t>=</w:t>
      </w:r>
      <w:proofErr w:type="spellStart"/>
      <w:r>
        <w:t>value,key</w:t>
      </w:r>
      <w:proofErr w:type="spellEnd"/>
      <w:r>
        <w:t>=</w:t>
      </w:r>
      <w:proofErr w:type="spellStart"/>
      <w:r>
        <w:t>value</w:t>
      </w:r>
      <w:proofErr w:type="spellEnd"/>
      <w:r>
        <w:t>,...)"</w:t>
      </w:r>
    </w:p>
    <w:p w14:paraId="5C5E1780" w14:textId="77777777" w:rsidR="00F452C2" w:rsidRDefault="00F452C2" w:rsidP="00F452C2">
      <w:r>
        <w:t xml:space="preserve">  */</w:t>
      </w:r>
    </w:p>
    <w:p w14:paraId="20B86178" w14:textId="77777777" w:rsidR="00F452C2" w:rsidRDefault="00F452C2" w:rsidP="00F452C2">
      <w:proofErr w:type="spellStart"/>
      <w:r>
        <w:t>object</w:t>
      </w:r>
      <w:proofErr w:type="spellEnd"/>
      <w:r>
        <w:t xml:space="preserve"> </w:t>
      </w:r>
      <w:proofErr w:type="spellStart"/>
      <w:r>
        <w:t>CommandParser</w:t>
      </w:r>
      <w:proofErr w:type="spellEnd"/>
      <w:r>
        <w:t xml:space="preserve"> {</w:t>
      </w:r>
    </w:p>
    <w:p w14:paraId="5C7FF582" w14:textId="77777777" w:rsidR="00F452C2" w:rsidRDefault="00F452C2" w:rsidP="00F452C2">
      <w:r>
        <w:t xml:space="preserve">    /** "</w:t>
      </w:r>
      <w:proofErr w:type="spellStart"/>
      <w:r>
        <w:t>Command</w:t>
      </w:r>
      <w:proofErr w:type="spellEnd"/>
      <w:r>
        <w:t>(..)" =&gt; ("</w:t>
      </w:r>
      <w:proofErr w:type="spellStart"/>
      <w:r>
        <w:t>Command</w:t>
      </w:r>
      <w:proofErr w:type="spellEnd"/>
      <w:r>
        <w:t xml:space="preserve">", </w:t>
      </w:r>
      <w:proofErr w:type="spellStart"/>
      <w:r>
        <w:t>Map</w:t>
      </w:r>
      <w:proofErr w:type="spellEnd"/>
      <w:r>
        <w:t>( ("</w:t>
      </w:r>
      <w:proofErr w:type="spellStart"/>
      <w:r>
        <w:t>key</w:t>
      </w:r>
      <w:proofErr w:type="spellEnd"/>
      <w:r>
        <w:t>" -&gt; "</w:t>
      </w:r>
      <w:proofErr w:type="spellStart"/>
      <w:r>
        <w:t>value</w:t>
      </w:r>
      <w:proofErr w:type="spellEnd"/>
      <w:r>
        <w:t>"), ("</w:t>
      </w:r>
      <w:proofErr w:type="spellStart"/>
      <w:r>
        <w:t>key</w:t>
      </w:r>
      <w:proofErr w:type="spellEnd"/>
      <w:r>
        <w:t>" -&gt; "</w:t>
      </w:r>
      <w:proofErr w:type="spellStart"/>
      <w:r>
        <w:t>value</w:t>
      </w:r>
      <w:proofErr w:type="spellEnd"/>
      <w:r>
        <w:t>"), ..}) */</w:t>
      </w:r>
    </w:p>
    <w:p w14:paraId="33FA6FEB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apply</w:t>
      </w:r>
      <w:proofErr w:type="spellEnd"/>
      <w:r>
        <w:t>(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):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Map</w:t>
      </w:r>
      <w:proofErr w:type="spellEnd"/>
      <w:r>
        <w:t>[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]) = {</w:t>
      </w:r>
    </w:p>
    <w:p w14:paraId="29A44F3B" w14:textId="77777777" w:rsidR="00F452C2" w:rsidRDefault="00F452C2" w:rsidP="00F452C2">
      <w:r>
        <w:t xml:space="preserve">        /** "</w:t>
      </w:r>
      <w:proofErr w:type="spellStart"/>
      <w:r>
        <w:t>key</w:t>
      </w:r>
      <w:proofErr w:type="spellEnd"/>
      <w:r>
        <w:t>=</w:t>
      </w:r>
      <w:proofErr w:type="spellStart"/>
      <w:r>
        <w:t>value</w:t>
      </w:r>
      <w:proofErr w:type="spellEnd"/>
      <w:r>
        <w:t>" =&gt; ("</w:t>
      </w:r>
      <w:proofErr w:type="spellStart"/>
      <w:r>
        <w:t>key</w:t>
      </w:r>
      <w:proofErr w:type="spellEnd"/>
      <w:r>
        <w:t>","</w:t>
      </w:r>
      <w:proofErr w:type="spellStart"/>
      <w:r>
        <w:t>value</w:t>
      </w:r>
      <w:proofErr w:type="spellEnd"/>
      <w:r>
        <w:t>") */</w:t>
      </w:r>
    </w:p>
    <w:p w14:paraId="1F806181" w14:textId="77777777" w:rsidR="00F452C2" w:rsidRDefault="00F452C2" w:rsidP="00F452C2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splitParameterIntoKeyValue</w:t>
      </w:r>
      <w:proofErr w:type="spellEnd"/>
      <w:r>
        <w:t>(</w:t>
      </w:r>
      <w:proofErr w:type="spellStart"/>
      <w:r>
        <w:t>param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):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) = {</w:t>
      </w:r>
    </w:p>
    <w:p w14:paraId="1B2947E4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= </w:t>
      </w:r>
      <w:proofErr w:type="spellStart"/>
      <w:r>
        <w:t>param.split</w:t>
      </w:r>
      <w:proofErr w:type="spellEnd"/>
      <w:r>
        <w:t>('=')</w:t>
      </w:r>
    </w:p>
    <w:p w14:paraId="19B7A7E2" w14:textId="77777777" w:rsidR="00F452C2" w:rsidRDefault="00F452C2" w:rsidP="00F452C2">
      <w:r>
        <w:t xml:space="preserve">            (</w:t>
      </w:r>
      <w:proofErr w:type="spellStart"/>
      <w:r>
        <w:t>segments</w:t>
      </w:r>
      <w:proofErr w:type="spellEnd"/>
      <w:r>
        <w:t xml:space="preserve">(0), </w:t>
      </w:r>
      <w:proofErr w:type="spellStart"/>
      <w:r>
        <w:t>if</w:t>
      </w:r>
      <w:proofErr w:type="spellEnd"/>
      <w:r>
        <w:t>(</w:t>
      </w:r>
      <w:proofErr w:type="spellStart"/>
      <w:r>
        <w:t>segments.length</w:t>
      </w:r>
      <w:proofErr w:type="spellEnd"/>
      <w:r>
        <w:t xml:space="preserve">&gt;=2) </w:t>
      </w:r>
      <w:proofErr w:type="spellStart"/>
      <w:r>
        <w:t>segments</w:t>
      </w:r>
      <w:proofErr w:type="spellEnd"/>
      <w:r>
        <w:t xml:space="preserve">(1) </w:t>
      </w:r>
      <w:proofErr w:type="spellStart"/>
      <w:r>
        <w:t>else</w:t>
      </w:r>
      <w:proofErr w:type="spellEnd"/>
      <w:r>
        <w:t xml:space="preserve"> "")</w:t>
      </w:r>
    </w:p>
    <w:p w14:paraId="35B04977" w14:textId="77777777" w:rsidR="00F452C2" w:rsidRDefault="00F452C2" w:rsidP="00F452C2">
      <w:r>
        <w:t xml:space="preserve">        }</w:t>
      </w:r>
    </w:p>
    <w:p w14:paraId="46FF3531" w14:textId="77777777" w:rsidR="00F452C2" w:rsidRDefault="00F452C2" w:rsidP="00F452C2"/>
    <w:p w14:paraId="47A88645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= </w:t>
      </w:r>
      <w:proofErr w:type="spellStart"/>
      <w:r>
        <w:t>command.split</w:t>
      </w:r>
      <w:proofErr w:type="spellEnd"/>
      <w:r>
        <w:t>('(')</w:t>
      </w:r>
    </w:p>
    <w:p w14:paraId="2733ED5E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 xml:space="preserve">( </w:t>
      </w:r>
      <w:proofErr w:type="spellStart"/>
      <w:r>
        <w:t>segments.length</w:t>
      </w:r>
      <w:proofErr w:type="spellEnd"/>
      <w:r>
        <w:t xml:space="preserve"> != 2 )</w:t>
      </w:r>
    </w:p>
    <w:p w14:paraId="0E2602FF" w14:textId="77777777" w:rsidR="00F452C2" w:rsidRDefault="00F452C2" w:rsidP="00F452C2">
      <w: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IllegalStateException</w:t>
      </w:r>
      <w:proofErr w:type="spellEnd"/>
      <w:r>
        <w:t>("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" + </w:t>
      </w:r>
      <w:proofErr w:type="spellStart"/>
      <w:r>
        <w:t>command</w:t>
      </w:r>
      <w:proofErr w:type="spellEnd"/>
      <w:r>
        <w:t>)</w:t>
      </w:r>
    </w:p>
    <w:p w14:paraId="634DADED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opcode</w:t>
      </w:r>
      <w:proofErr w:type="spellEnd"/>
      <w:r>
        <w:t xml:space="preserve"> = </w:t>
      </w:r>
      <w:proofErr w:type="spellStart"/>
      <w:r>
        <w:t>segments</w:t>
      </w:r>
      <w:proofErr w:type="spellEnd"/>
      <w:r>
        <w:t>(0)</w:t>
      </w:r>
    </w:p>
    <w:p w14:paraId="36164D44" w14:textId="77777777" w:rsidR="00F452C2" w:rsidRDefault="00F452C2" w:rsidP="00F452C2">
      <w:r>
        <w:lastRenderedPageBreak/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</w:t>
      </w:r>
      <w:proofErr w:type="spellStart"/>
      <w:r>
        <w:t>segments</w:t>
      </w:r>
      <w:proofErr w:type="spellEnd"/>
      <w:r>
        <w:t>(1).</w:t>
      </w:r>
      <w:proofErr w:type="spellStart"/>
      <w:r>
        <w:t>dropRight</w:t>
      </w:r>
      <w:proofErr w:type="spellEnd"/>
      <w:r>
        <w:t>(1).</w:t>
      </w:r>
      <w:proofErr w:type="spellStart"/>
      <w:r>
        <w:t>split</w:t>
      </w:r>
      <w:proofErr w:type="spellEnd"/>
      <w:r>
        <w:t>(',')</w:t>
      </w:r>
    </w:p>
    <w:p w14:paraId="109F0053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keyValuePairs</w:t>
      </w:r>
      <w:proofErr w:type="spellEnd"/>
      <w:r>
        <w:t xml:space="preserve"> = </w:t>
      </w:r>
      <w:proofErr w:type="spellStart"/>
      <w:r>
        <w:t>params.map</w:t>
      </w:r>
      <w:proofErr w:type="spellEnd"/>
      <w:r>
        <w:t>(</w:t>
      </w:r>
      <w:proofErr w:type="spellStart"/>
      <w:r>
        <w:t>splitParameterIntoKeyValue</w:t>
      </w:r>
      <w:proofErr w:type="spellEnd"/>
      <w:r>
        <w:t>).</w:t>
      </w:r>
      <w:proofErr w:type="spellStart"/>
      <w:r>
        <w:t>toMap</w:t>
      </w:r>
      <w:proofErr w:type="spellEnd"/>
    </w:p>
    <w:p w14:paraId="3EDC22BB" w14:textId="77777777" w:rsidR="00F452C2" w:rsidRDefault="00F452C2" w:rsidP="00F452C2">
      <w:r>
        <w:t xml:space="preserve">        (</w:t>
      </w:r>
      <w:proofErr w:type="spellStart"/>
      <w:r>
        <w:t>opcode</w:t>
      </w:r>
      <w:proofErr w:type="spellEnd"/>
      <w:r>
        <w:t xml:space="preserve">, </w:t>
      </w:r>
      <w:proofErr w:type="spellStart"/>
      <w:r>
        <w:t>keyValuePairs</w:t>
      </w:r>
      <w:proofErr w:type="spellEnd"/>
      <w:r>
        <w:t>)</w:t>
      </w:r>
    </w:p>
    <w:p w14:paraId="1E2D2AB7" w14:textId="77777777" w:rsidR="00F452C2" w:rsidRDefault="00F452C2" w:rsidP="00F452C2">
      <w:r>
        <w:t xml:space="preserve">    }</w:t>
      </w:r>
    </w:p>
    <w:p w14:paraId="45CC6C99" w14:textId="77777777" w:rsidR="00F452C2" w:rsidRDefault="00F452C2" w:rsidP="00F452C2">
      <w:r>
        <w:t>}</w:t>
      </w:r>
    </w:p>
    <w:p w14:paraId="4E6EF350" w14:textId="77777777" w:rsidR="00F452C2" w:rsidRDefault="00F452C2" w:rsidP="00F452C2"/>
    <w:p w14:paraId="117913B7" w14:textId="77777777" w:rsidR="00F452C2" w:rsidRDefault="00F452C2" w:rsidP="00F452C2"/>
    <w:p w14:paraId="6CF60A2D" w14:textId="77777777" w:rsidR="00F452C2" w:rsidRDefault="00F452C2" w:rsidP="00F452C2">
      <w:r>
        <w:t>// -------------------------------------------------------------------------------------------------</w:t>
      </w:r>
    </w:p>
    <w:p w14:paraId="35F1511E" w14:textId="77777777" w:rsidR="00F452C2" w:rsidRDefault="00F452C2" w:rsidP="00F452C2"/>
    <w:p w14:paraId="05C1AD9D" w14:textId="77777777" w:rsidR="00F452C2" w:rsidRDefault="00F452C2" w:rsidP="00F452C2"/>
    <w:p w14:paraId="722E1EF9" w14:textId="77777777" w:rsidR="00F452C2" w:rsidRDefault="00F452C2" w:rsidP="00F452C2">
      <w:r>
        <w:t xml:space="preserve">/**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2D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>.</w:t>
      </w:r>
    </w:p>
    <w:p w14:paraId="6E672679" w14:textId="77777777" w:rsidR="00F452C2" w:rsidRDefault="00F452C2" w:rsidP="00F452C2">
      <w:r>
        <w:t xml:space="preserve">  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(0,0) </w:t>
      </w:r>
      <w:proofErr w:type="spellStart"/>
      <w:r>
        <w:t>corresponds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top-left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arena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063BDF14" w14:textId="77777777" w:rsidR="00F452C2" w:rsidRDefault="00F452C2" w:rsidP="00F452C2">
      <w:r>
        <w:t xml:space="preserve">  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(1,-1)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up.</w:t>
      </w:r>
    </w:p>
    <w:p w14:paraId="41E9C421" w14:textId="77777777" w:rsidR="00F452C2" w:rsidRDefault="00F452C2" w:rsidP="00F452C2">
      <w:r>
        <w:t xml:space="preserve">  */</w:t>
      </w:r>
    </w:p>
    <w:p w14:paraId="4015F2DD" w14:textId="77777777" w:rsidR="00F452C2" w:rsidRDefault="00F452C2" w:rsidP="00F452C2">
      <w:proofErr w:type="spellStart"/>
      <w:r>
        <w:t>case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XY(x: </w:t>
      </w:r>
      <w:proofErr w:type="spellStart"/>
      <w:r>
        <w:t>Int</w:t>
      </w:r>
      <w:proofErr w:type="spellEnd"/>
      <w:r>
        <w:t xml:space="preserve">, y: </w:t>
      </w:r>
      <w:proofErr w:type="spellStart"/>
      <w:r>
        <w:t>Int</w:t>
      </w:r>
      <w:proofErr w:type="spellEnd"/>
      <w:r>
        <w:t>) {</w:t>
      </w:r>
    </w:p>
    <w:p w14:paraId="2512F010" w14:textId="77777777" w:rsidR="00F452C2" w:rsidRDefault="00F452C2" w:rsidP="00F452C2">
      <w:r>
        <w:t xml:space="preserve">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x + ":" + y</w:t>
      </w:r>
    </w:p>
    <w:p w14:paraId="62905F3E" w14:textId="77777777" w:rsidR="00F452C2" w:rsidRDefault="00F452C2" w:rsidP="00F452C2"/>
    <w:p w14:paraId="57A2A7A9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isNonZero</w:t>
      </w:r>
      <w:proofErr w:type="spellEnd"/>
      <w:r>
        <w:t xml:space="preserve"> = x != 0 || y != 0</w:t>
      </w:r>
    </w:p>
    <w:p w14:paraId="1606EBF1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isZero</w:t>
      </w:r>
      <w:proofErr w:type="spellEnd"/>
      <w:r>
        <w:t xml:space="preserve"> = x == 0 &amp;&amp; y == 0</w:t>
      </w:r>
    </w:p>
    <w:p w14:paraId="22964575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isNonNegative</w:t>
      </w:r>
      <w:proofErr w:type="spellEnd"/>
      <w:r>
        <w:t xml:space="preserve"> = x &gt;= 0 &amp;&amp; y &gt;= 0</w:t>
      </w:r>
    </w:p>
    <w:p w14:paraId="79F36939" w14:textId="77777777" w:rsidR="00F452C2" w:rsidRDefault="00F452C2" w:rsidP="00F452C2"/>
    <w:p w14:paraId="0A18BA1A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updateX</w:t>
      </w:r>
      <w:proofErr w:type="spellEnd"/>
      <w:r>
        <w:t>(</w:t>
      </w:r>
      <w:proofErr w:type="spellStart"/>
      <w:r>
        <w:t>newX</w:t>
      </w:r>
      <w:proofErr w:type="spellEnd"/>
      <w:r>
        <w:t xml:space="preserve">: </w:t>
      </w:r>
      <w:proofErr w:type="spellStart"/>
      <w:r>
        <w:t>Int</w:t>
      </w:r>
      <w:proofErr w:type="spellEnd"/>
      <w:r>
        <w:t>) = XY(</w:t>
      </w:r>
      <w:proofErr w:type="spellStart"/>
      <w:r>
        <w:t>newX</w:t>
      </w:r>
      <w:proofErr w:type="spellEnd"/>
      <w:r>
        <w:t>, y)</w:t>
      </w:r>
    </w:p>
    <w:p w14:paraId="71A83DCD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updateY</w:t>
      </w:r>
      <w:proofErr w:type="spellEnd"/>
      <w:r>
        <w:t>(</w:t>
      </w:r>
      <w:proofErr w:type="spellStart"/>
      <w:r>
        <w:t>newY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= XY(x, </w:t>
      </w:r>
      <w:proofErr w:type="spellStart"/>
      <w:r>
        <w:t>newY</w:t>
      </w:r>
      <w:proofErr w:type="spellEnd"/>
      <w:r>
        <w:t>)</w:t>
      </w:r>
    </w:p>
    <w:p w14:paraId="5E57D0D1" w14:textId="77777777" w:rsidR="00F452C2" w:rsidRDefault="00F452C2" w:rsidP="00F452C2"/>
    <w:p w14:paraId="69F2B8C4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addToX</w:t>
      </w:r>
      <w:proofErr w:type="spellEnd"/>
      <w:r>
        <w:t xml:space="preserve">(dx: </w:t>
      </w:r>
      <w:proofErr w:type="spellStart"/>
      <w:r>
        <w:t>Int</w:t>
      </w:r>
      <w:proofErr w:type="spellEnd"/>
      <w:r>
        <w:t>) = XY(x + dx, y)</w:t>
      </w:r>
    </w:p>
    <w:p w14:paraId="1FA7250D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addToY</w:t>
      </w:r>
      <w:proofErr w:type="spellEnd"/>
      <w:r>
        <w:t>(</w:t>
      </w:r>
      <w:proofErr w:type="spellStart"/>
      <w:r>
        <w:t>dy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= XY(x, y + </w:t>
      </w:r>
      <w:proofErr w:type="spellStart"/>
      <w:r>
        <w:t>dy</w:t>
      </w:r>
      <w:proofErr w:type="spellEnd"/>
      <w:r>
        <w:t>)</w:t>
      </w:r>
    </w:p>
    <w:p w14:paraId="6A452223" w14:textId="77777777" w:rsidR="00F452C2" w:rsidRDefault="00F452C2" w:rsidP="00F452C2"/>
    <w:p w14:paraId="793B7E50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+(</w:t>
      </w:r>
      <w:proofErr w:type="spellStart"/>
      <w:r>
        <w:t>pos</w:t>
      </w:r>
      <w:proofErr w:type="spellEnd"/>
      <w:r>
        <w:t xml:space="preserve">: XY) = XY(x + </w:t>
      </w:r>
      <w:proofErr w:type="spellStart"/>
      <w:r>
        <w:t>pos.x</w:t>
      </w:r>
      <w:proofErr w:type="spellEnd"/>
      <w:r>
        <w:t xml:space="preserve">, y + </w:t>
      </w:r>
      <w:proofErr w:type="spellStart"/>
      <w:r>
        <w:t>pos.y</w:t>
      </w:r>
      <w:proofErr w:type="spellEnd"/>
      <w:r>
        <w:t>)</w:t>
      </w:r>
    </w:p>
    <w:p w14:paraId="7A69CEF3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-(</w:t>
      </w:r>
      <w:proofErr w:type="spellStart"/>
      <w:r>
        <w:t>pos</w:t>
      </w:r>
      <w:proofErr w:type="spellEnd"/>
      <w:r>
        <w:t xml:space="preserve">: XY) = XY(x - </w:t>
      </w:r>
      <w:proofErr w:type="spellStart"/>
      <w:r>
        <w:t>pos.x</w:t>
      </w:r>
      <w:proofErr w:type="spellEnd"/>
      <w:r>
        <w:t xml:space="preserve">, y - </w:t>
      </w:r>
      <w:proofErr w:type="spellStart"/>
      <w:r>
        <w:t>pos.y</w:t>
      </w:r>
      <w:proofErr w:type="spellEnd"/>
      <w:r>
        <w:t>)</w:t>
      </w:r>
    </w:p>
    <w:p w14:paraId="48354546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*(</w:t>
      </w:r>
      <w:proofErr w:type="spellStart"/>
      <w:r>
        <w:t>factor</w:t>
      </w:r>
      <w:proofErr w:type="spellEnd"/>
      <w:r>
        <w:t xml:space="preserve">: </w:t>
      </w:r>
      <w:proofErr w:type="spellStart"/>
      <w:r>
        <w:t>Double</w:t>
      </w:r>
      <w:proofErr w:type="spellEnd"/>
      <w:r>
        <w:t xml:space="preserve">) = XY((x * </w:t>
      </w:r>
      <w:proofErr w:type="spellStart"/>
      <w:r>
        <w:t>factor</w:t>
      </w:r>
      <w:proofErr w:type="spellEnd"/>
      <w:r>
        <w:t>).</w:t>
      </w:r>
      <w:proofErr w:type="spellStart"/>
      <w:r>
        <w:t>intValue</w:t>
      </w:r>
      <w:proofErr w:type="spellEnd"/>
      <w:r>
        <w:t xml:space="preserve">, (y * </w:t>
      </w:r>
      <w:proofErr w:type="spellStart"/>
      <w:r>
        <w:t>factor</w:t>
      </w:r>
      <w:proofErr w:type="spellEnd"/>
      <w:r>
        <w:t>).</w:t>
      </w:r>
      <w:proofErr w:type="spellStart"/>
      <w:r>
        <w:t>intValue</w:t>
      </w:r>
      <w:proofErr w:type="spellEnd"/>
      <w:r>
        <w:t>)</w:t>
      </w:r>
    </w:p>
    <w:p w14:paraId="3EAF7827" w14:textId="77777777" w:rsidR="00F452C2" w:rsidRDefault="00F452C2" w:rsidP="00F452C2"/>
    <w:p w14:paraId="6CA15552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distanceTo</w:t>
      </w:r>
      <w:proofErr w:type="spellEnd"/>
      <w:r>
        <w:t>(</w:t>
      </w:r>
      <w:proofErr w:type="spellStart"/>
      <w:r>
        <w:t>pos</w:t>
      </w:r>
      <w:proofErr w:type="spellEnd"/>
      <w:r>
        <w:t xml:space="preserve">: XY): </w:t>
      </w:r>
      <w:proofErr w:type="spellStart"/>
      <w:r>
        <w:t>Double</w:t>
      </w:r>
      <w:proofErr w:type="spellEnd"/>
      <w:r>
        <w:t xml:space="preserve"> = (</w:t>
      </w:r>
      <w:proofErr w:type="spellStart"/>
      <w:r>
        <w:t>this</w:t>
      </w:r>
      <w:proofErr w:type="spellEnd"/>
      <w:r>
        <w:t xml:space="preserve"> - </w:t>
      </w:r>
      <w:proofErr w:type="spellStart"/>
      <w:r>
        <w:t>pos</w:t>
      </w:r>
      <w:proofErr w:type="spellEnd"/>
      <w:r>
        <w:t>).</w:t>
      </w:r>
      <w:proofErr w:type="spellStart"/>
      <w:r>
        <w:t>length</w:t>
      </w:r>
      <w:proofErr w:type="spellEnd"/>
      <w:r>
        <w:t xml:space="preserve"> // </w:t>
      </w:r>
      <w:proofErr w:type="spellStart"/>
      <w:r>
        <w:t>Phythagorean</w:t>
      </w:r>
      <w:proofErr w:type="spellEnd"/>
    </w:p>
    <w:p w14:paraId="04530CE0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</w:t>
      </w:r>
      <w:proofErr w:type="spellStart"/>
      <w:r>
        <w:t>Double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 xml:space="preserve">(x * x + y * y) // </w:t>
      </w:r>
      <w:proofErr w:type="spellStart"/>
      <w:r>
        <w:t>Phythagorean</w:t>
      </w:r>
      <w:proofErr w:type="spellEnd"/>
    </w:p>
    <w:p w14:paraId="01219803" w14:textId="77777777" w:rsidR="00F452C2" w:rsidRDefault="00F452C2" w:rsidP="00F452C2"/>
    <w:p w14:paraId="00D16C22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stepsTo</w:t>
      </w:r>
      <w:proofErr w:type="spellEnd"/>
      <w:r>
        <w:t>(</w:t>
      </w:r>
      <w:proofErr w:type="spellStart"/>
      <w:r>
        <w:t>pos</w:t>
      </w:r>
      <w:proofErr w:type="spellEnd"/>
      <w:r>
        <w:t xml:space="preserve">: XY): </w:t>
      </w:r>
      <w:proofErr w:type="spellStart"/>
      <w:r>
        <w:t>Int</w:t>
      </w:r>
      <w:proofErr w:type="spellEnd"/>
      <w:r>
        <w:t xml:space="preserve"> = (</w:t>
      </w:r>
      <w:proofErr w:type="spellStart"/>
      <w:r>
        <w:t>this</w:t>
      </w:r>
      <w:proofErr w:type="spellEnd"/>
      <w:r>
        <w:t xml:space="preserve"> - </w:t>
      </w:r>
      <w:proofErr w:type="spellStart"/>
      <w:r>
        <w:t>pos</w:t>
      </w:r>
      <w:proofErr w:type="spellEnd"/>
      <w:r>
        <w:t>).</w:t>
      </w:r>
      <w:proofErr w:type="spellStart"/>
      <w:r>
        <w:t>stepCount</w:t>
      </w:r>
      <w:proofErr w:type="spellEnd"/>
      <w:r>
        <w:t xml:space="preserve"> // </w:t>
      </w:r>
      <w:proofErr w:type="spellStart"/>
      <w:r>
        <w:t>steps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: </w:t>
      </w:r>
      <w:proofErr w:type="spellStart"/>
      <w:r>
        <w:t>max</w:t>
      </w:r>
      <w:proofErr w:type="spellEnd"/>
      <w:r>
        <w:t xml:space="preserve"> delta X </w:t>
      </w:r>
      <w:proofErr w:type="spellStart"/>
      <w:r>
        <w:t>or</w:t>
      </w:r>
      <w:proofErr w:type="spellEnd"/>
      <w:r>
        <w:t xml:space="preserve"> Y</w:t>
      </w:r>
    </w:p>
    <w:p w14:paraId="7D2DFAF0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stepCount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x.abs.max</w:t>
      </w:r>
      <w:proofErr w:type="spellEnd"/>
      <w:r>
        <w:t>(</w:t>
      </w:r>
      <w:proofErr w:type="spellStart"/>
      <w:r>
        <w:t>y.abs</w:t>
      </w:r>
      <w:proofErr w:type="spellEnd"/>
      <w:r>
        <w:t xml:space="preserve">) //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(0,0)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  <w:proofErr w:type="spellStart"/>
      <w:r>
        <w:t>max</w:t>
      </w:r>
      <w:proofErr w:type="spellEnd"/>
      <w:r>
        <w:t xml:space="preserve"> X </w:t>
      </w:r>
      <w:proofErr w:type="spellStart"/>
      <w:r>
        <w:t>or</w:t>
      </w:r>
      <w:proofErr w:type="spellEnd"/>
      <w:r>
        <w:t xml:space="preserve"> Y</w:t>
      </w:r>
    </w:p>
    <w:p w14:paraId="6800C36E" w14:textId="77777777" w:rsidR="00F452C2" w:rsidRDefault="00F452C2" w:rsidP="00F452C2"/>
    <w:p w14:paraId="00563665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signum</w:t>
      </w:r>
      <w:proofErr w:type="spellEnd"/>
      <w:r>
        <w:t xml:space="preserve"> = XY(</w:t>
      </w:r>
      <w:proofErr w:type="spellStart"/>
      <w:r>
        <w:t>x.signum</w:t>
      </w:r>
      <w:proofErr w:type="spellEnd"/>
      <w:r>
        <w:t xml:space="preserve">, </w:t>
      </w:r>
      <w:proofErr w:type="spellStart"/>
      <w:r>
        <w:t>y.signum</w:t>
      </w:r>
      <w:proofErr w:type="spellEnd"/>
      <w:r>
        <w:t>)</w:t>
      </w:r>
    </w:p>
    <w:p w14:paraId="06717598" w14:textId="77777777" w:rsidR="00F452C2" w:rsidRDefault="00F452C2" w:rsidP="00F452C2"/>
    <w:p w14:paraId="49B904D6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negate</w:t>
      </w:r>
      <w:proofErr w:type="spellEnd"/>
      <w:r>
        <w:t xml:space="preserve"> = XY(-x, -y)</w:t>
      </w:r>
    </w:p>
    <w:p w14:paraId="59FB6BEE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negateX</w:t>
      </w:r>
      <w:proofErr w:type="spellEnd"/>
      <w:r>
        <w:t xml:space="preserve"> = XY(-x, y)</w:t>
      </w:r>
    </w:p>
    <w:p w14:paraId="1D686985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negateY</w:t>
      </w:r>
      <w:proofErr w:type="spellEnd"/>
      <w:r>
        <w:t xml:space="preserve"> = XY(x, -y)</w:t>
      </w:r>
    </w:p>
    <w:p w14:paraId="49A4E7E9" w14:textId="77777777" w:rsidR="00F452C2" w:rsidRDefault="00F452C2" w:rsidP="00F452C2"/>
    <w:p w14:paraId="5661B241" w14:textId="77777777" w:rsidR="00F452C2" w:rsidRDefault="00F452C2" w:rsidP="00F452C2">
      <w:r>
        <w:t xml:space="preserve">    /**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Right</w:t>
      </w:r>
      <w:proofErr w:type="spellEnd"/>
      <w:r>
        <w:t xml:space="preserve">'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0,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clockwise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45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steps</w:t>
      </w:r>
      <w:proofErr w:type="spellEnd"/>
      <w:r>
        <w:t>. */</w:t>
      </w:r>
    </w:p>
    <w:p w14:paraId="7D0054EE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toDirection45: </w:t>
      </w:r>
      <w:proofErr w:type="spellStart"/>
      <w:r>
        <w:t>Int</w:t>
      </w:r>
      <w:proofErr w:type="spellEnd"/>
      <w:r>
        <w:t xml:space="preserve"> = {</w:t>
      </w:r>
    </w:p>
    <w:p w14:paraId="10C72F31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= </w:t>
      </w:r>
      <w:proofErr w:type="spellStart"/>
      <w:r>
        <w:t>signum</w:t>
      </w:r>
      <w:proofErr w:type="spellEnd"/>
    </w:p>
    <w:p w14:paraId="446A20AD" w14:textId="77777777" w:rsidR="00F452C2" w:rsidRDefault="00F452C2" w:rsidP="00F452C2">
      <w:r>
        <w:t xml:space="preserve">        </w:t>
      </w:r>
      <w:proofErr w:type="spellStart"/>
      <w:r>
        <w:t>unit.x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36745754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-1 =&gt;</w:t>
      </w:r>
    </w:p>
    <w:p w14:paraId="2846FA1F" w14:textId="77777777" w:rsidR="00F452C2" w:rsidRDefault="00F452C2" w:rsidP="00F452C2">
      <w:r>
        <w:t xml:space="preserve">                </w:t>
      </w:r>
      <w:proofErr w:type="spellStart"/>
      <w:r>
        <w:t>unit.y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45F6517A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-1 =&gt;</w:t>
      </w:r>
    </w:p>
    <w:p w14:paraId="15A08379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(x &lt; y * 3) Direction45.Left</w:t>
      </w:r>
    </w:p>
    <w:p w14:paraId="49E07DBE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(y &lt; x * 3) Direction45.Up</w:t>
      </w:r>
    </w:p>
    <w:p w14:paraId="4444B21F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Direction45.UpLeft</w:t>
      </w:r>
    </w:p>
    <w:p w14:paraId="1A722FC6" w14:textId="77777777" w:rsidR="00F452C2" w:rsidRDefault="00F452C2" w:rsidP="00F452C2">
      <w:r>
        <w:lastRenderedPageBreak/>
        <w:t xml:space="preserve">                    </w:t>
      </w:r>
      <w:proofErr w:type="spellStart"/>
      <w:r>
        <w:t>case</w:t>
      </w:r>
      <w:proofErr w:type="spellEnd"/>
      <w:r>
        <w:t xml:space="preserve"> 0 =&gt;</w:t>
      </w:r>
    </w:p>
    <w:p w14:paraId="299F709C" w14:textId="77777777" w:rsidR="00F452C2" w:rsidRDefault="00F452C2" w:rsidP="00F452C2">
      <w:r>
        <w:t xml:space="preserve">                        Direction45.Left</w:t>
      </w:r>
    </w:p>
    <w:p w14:paraId="64AFD48E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1 =&gt;</w:t>
      </w:r>
    </w:p>
    <w:p w14:paraId="487A3B27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(-x &gt; y * 3) Direction45.Left</w:t>
      </w:r>
    </w:p>
    <w:p w14:paraId="143C32C5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(y &gt; -x * 3) Direction45.Down</w:t>
      </w:r>
    </w:p>
    <w:p w14:paraId="64745CBF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Direction45.LeftDown</w:t>
      </w:r>
    </w:p>
    <w:p w14:paraId="5F16F988" w14:textId="77777777" w:rsidR="00F452C2" w:rsidRDefault="00F452C2" w:rsidP="00F452C2">
      <w:r>
        <w:t xml:space="preserve">                }</w:t>
      </w:r>
    </w:p>
    <w:p w14:paraId="0F6FB0B3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0 =&gt;</w:t>
      </w:r>
    </w:p>
    <w:p w14:paraId="4ADA71C8" w14:textId="77777777" w:rsidR="00F452C2" w:rsidRDefault="00F452C2" w:rsidP="00F452C2">
      <w:r>
        <w:t xml:space="preserve">                </w:t>
      </w:r>
      <w:proofErr w:type="spellStart"/>
      <w:r>
        <w:t>unit.y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394BECAF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1 =&gt; Direction45.Down</w:t>
      </w:r>
    </w:p>
    <w:p w14:paraId="30C3C60C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0 =&gt;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IllegalArgumentException</w:t>
      </w:r>
      <w:proofErr w:type="spellEnd"/>
      <w:r>
        <w:t>("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(0,0)")</w:t>
      </w:r>
    </w:p>
    <w:p w14:paraId="61919758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-1 =&gt; Direction45.Up</w:t>
      </w:r>
    </w:p>
    <w:p w14:paraId="2967F4C5" w14:textId="77777777" w:rsidR="00F452C2" w:rsidRDefault="00F452C2" w:rsidP="00F452C2">
      <w:r>
        <w:t xml:space="preserve">                }</w:t>
      </w:r>
    </w:p>
    <w:p w14:paraId="1425EF54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1 =&gt;</w:t>
      </w:r>
    </w:p>
    <w:p w14:paraId="0E5B211E" w14:textId="77777777" w:rsidR="00F452C2" w:rsidRDefault="00F452C2" w:rsidP="00F452C2">
      <w:r>
        <w:t xml:space="preserve">                </w:t>
      </w:r>
      <w:proofErr w:type="spellStart"/>
      <w:r>
        <w:t>unit.y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591226D5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-1 =&gt;</w:t>
      </w:r>
    </w:p>
    <w:p w14:paraId="2868964B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(x &gt; -y * 3) Direction45.Right</w:t>
      </w:r>
    </w:p>
    <w:p w14:paraId="4F5A77B6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(-y &gt; x * 3) Direction45.Up</w:t>
      </w:r>
    </w:p>
    <w:p w14:paraId="5CAF715C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Direction45.RightUp</w:t>
      </w:r>
    </w:p>
    <w:p w14:paraId="519CB402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0 =&gt;</w:t>
      </w:r>
    </w:p>
    <w:p w14:paraId="03B2858D" w14:textId="77777777" w:rsidR="00F452C2" w:rsidRDefault="00F452C2" w:rsidP="00F452C2">
      <w:r>
        <w:t xml:space="preserve">                        Direction45.Right</w:t>
      </w:r>
    </w:p>
    <w:p w14:paraId="72BA1702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1 =&gt;</w:t>
      </w:r>
    </w:p>
    <w:p w14:paraId="6811AF0C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(x &gt; y * 3) Direction45.Right</w:t>
      </w:r>
    </w:p>
    <w:p w14:paraId="09753B00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(y &gt; x * 3) Direction45.Down</w:t>
      </w:r>
    </w:p>
    <w:p w14:paraId="71652818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Direction45.DownRight</w:t>
      </w:r>
    </w:p>
    <w:p w14:paraId="50C00A4B" w14:textId="77777777" w:rsidR="00F452C2" w:rsidRDefault="00F452C2" w:rsidP="00F452C2">
      <w:r>
        <w:t xml:space="preserve">                }</w:t>
      </w:r>
    </w:p>
    <w:p w14:paraId="7257B689" w14:textId="77777777" w:rsidR="00F452C2" w:rsidRDefault="00F452C2" w:rsidP="00F452C2">
      <w:r>
        <w:t xml:space="preserve">        }</w:t>
      </w:r>
    </w:p>
    <w:p w14:paraId="2A029710" w14:textId="77777777" w:rsidR="00F452C2" w:rsidRDefault="00F452C2" w:rsidP="00F452C2">
      <w:r>
        <w:t xml:space="preserve">    }</w:t>
      </w:r>
    </w:p>
    <w:p w14:paraId="406A0CDD" w14:textId="77777777" w:rsidR="00F452C2" w:rsidRDefault="00F452C2" w:rsidP="00F452C2"/>
    <w:p w14:paraId="3F7C6223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rotateCounterClockwise45 = XY.fromDirection45((signum.toDirection45 + 1) % 8)</w:t>
      </w:r>
    </w:p>
    <w:p w14:paraId="21CDA91D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rotateCounterClockwise90 = XY.fromDirection45((signum.toDirection45 + 2) % 8)</w:t>
      </w:r>
    </w:p>
    <w:p w14:paraId="69DD938D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rotateClockwise45 = XY.fromDirection45((signum.toDirection45 + 7) % 8)</w:t>
      </w:r>
    </w:p>
    <w:p w14:paraId="74727624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rotateClockwise90 = XY.fromDirection45((signum.toDirection45 + 6) % 8)</w:t>
      </w:r>
    </w:p>
    <w:p w14:paraId="662B2ED3" w14:textId="77777777" w:rsidR="00F452C2" w:rsidRDefault="00F452C2" w:rsidP="00F452C2"/>
    <w:p w14:paraId="21B03649" w14:textId="77777777" w:rsidR="00F452C2" w:rsidRDefault="00F452C2" w:rsidP="00F452C2"/>
    <w:p w14:paraId="001F5C00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wrap</w:t>
      </w:r>
      <w:proofErr w:type="spellEnd"/>
      <w:r>
        <w:t>(</w:t>
      </w:r>
      <w:proofErr w:type="spellStart"/>
      <w:r>
        <w:t>boardSize</w:t>
      </w:r>
      <w:proofErr w:type="spellEnd"/>
      <w:r>
        <w:t>: XY) = {</w:t>
      </w:r>
    </w:p>
    <w:p w14:paraId="4E19186F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fixedX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(x &lt; 0) </w:t>
      </w:r>
      <w:proofErr w:type="spellStart"/>
      <w:r>
        <w:t>boardSize.x</w:t>
      </w:r>
      <w:proofErr w:type="spellEnd"/>
      <w:r>
        <w:t xml:space="preserve"> + x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(x &gt;= </w:t>
      </w:r>
      <w:proofErr w:type="spellStart"/>
      <w:r>
        <w:t>boardSize.x</w:t>
      </w:r>
      <w:proofErr w:type="spellEnd"/>
      <w:r>
        <w:t xml:space="preserve">) x - </w:t>
      </w:r>
      <w:proofErr w:type="spellStart"/>
      <w:r>
        <w:t>boardSize.x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x</w:t>
      </w:r>
    </w:p>
    <w:p w14:paraId="33CB2927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fixedY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(y &lt; 0) </w:t>
      </w:r>
      <w:proofErr w:type="spellStart"/>
      <w:r>
        <w:t>boardSize.y</w:t>
      </w:r>
      <w:proofErr w:type="spellEnd"/>
      <w:r>
        <w:t xml:space="preserve"> + y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(y &gt;= </w:t>
      </w:r>
      <w:proofErr w:type="spellStart"/>
      <w:r>
        <w:t>boardSize.y</w:t>
      </w:r>
      <w:proofErr w:type="spellEnd"/>
      <w:r>
        <w:t xml:space="preserve">) y - </w:t>
      </w:r>
      <w:proofErr w:type="spellStart"/>
      <w:r>
        <w:t>boardSize.y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y</w:t>
      </w:r>
    </w:p>
    <w:p w14:paraId="13F68254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fixedX</w:t>
      </w:r>
      <w:proofErr w:type="spellEnd"/>
      <w:r>
        <w:t xml:space="preserve"> != x || </w:t>
      </w:r>
      <w:proofErr w:type="spellStart"/>
      <w:r>
        <w:t>fixedY</w:t>
      </w:r>
      <w:proofErr w:type="spellEnd"/>
      <w:r>
        <w:t xml:space="preserve"> != y) XY(</w:t>
      </w:r>
      <w:proofErr w:type="spellStart"/>
      <w:r>
        <w:t>fixedX</w:t>
      </w:r>
      <w:proofErr w:type="spellEnd"/>
      <w:r>
        <w:t xml:space="preserve">, </w:t>
      </w:r>
      <w:proofErr w:type="spellStart"/>
      <w:r>
        <w:t>fixedY</w:t>
      </w:r>
      <w:proofErr w:type="spellEnd"/>
      <w:r>
        <w:t xml:space="preserve">)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72F29D17" w14:textId="77777777" w:rsidR="00F452C2" w:rsidRDefault="00F452C2" w:rsidP="00F452C2">
      <w:r>
        <w:t xml:space="preserve">    }</w:t>
      </w:r>
    </w:p>
    <w:p w14:paraId="60816D9F" w14:textId="77777777" w:rsidR="00F452C2" w:rsidRDefault="00F452C2" w:rsidP="00F452C2">
      <w:r>
        <w:t>}</w:t>
      </w:r>
    </w:p>
    <w:p w14:paraId="605746C0" w14:textId="77777777" w:rsidR="00F452C2" w:rsidRDefault="00F452C2" w:rsidP="00F452C2"/>
    <w:p w14:paraId="0F42135D" w14:textId="77777777" w:rsidR="00F452C2" w:rsidRDefault="00F452C2" w:rsidP="00F452C2"/>
    <w:p w14:paraId="74ED8191" w14:textId="77777777" w:rsidR="00F452C2" w:rsidRDefault="00F452C2" w:rsidP="00F452C2">
      <w:proofErr w:type="spellStart"/>
      <w:r>
        <w:t>object</w:t>
      </w:r>
      <w:proofErr w:type="spellEnd"/>
      <w:r>
        <w:t xml:space="preserve"> XY {</w:t>
      </w:r>
    </w:p>
    <w:p w14:paraId="56908D03" w14:textId="77777777" w:rsidR="00F452C2" w:rsidRDefault="00F452C2" w:rsidP="00F452C2">
      <w:r>
        <w:t xml:space="preserve">    /** 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XY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XY.toString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, </w:t>
      </w:r>
      <w:proofErr w:type="spellStart"/>
      <w:r>
        <w:t>e.g</w:t>
      </w:r>
      <w:proofErr w:type="spellEnd"/>
      <w:r>
        <w:t>. "2:3". */</w:t>
      </w:r>
    </w:p>
    <w:p w14:paraId="027E9751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(s: </w:t>
      </w:r>
      <w:proofErr w:type="spellStart"/>
      <w:r>
        <w:t>String</w:t>
      </w:r>
      <w:proofErr w:type="spellEnd"/>
      <w:r>
        <w:t xml:space="preserve">) : XY = { </w:t>
      </w:r>
      <w:proofErr w:type="spellStart"/>
      <w:r>
        <w:t>val</w:t>
      </w:r>
      <w:proofErr w:type="spellEnd"/>
      <w:r>
        <w:t xml:space="preserve"> a = </w:t>
      </w:r>
      <w:proofErr w:type="spellStart"/>
      <w:r>
        <w:t>s.split</w:t>
      </w:r>
      <w:proofErr w:type="spellEnd"/>
      <w:r>
        <w:t>(':'); XY(a(0).</w:t>
      </w:r>
      <w:proofErr w:type="spellStart"/>
      <w:r>
        <w:t>toInt,a</w:t>
      </w:r>
      <w:proofErr w:type="spellEnd"/>
      <w:r>
        <w:t>(1).</w:t>
      </w:r>
      <w:proofErr w:type="spellStart"/>
      <w:r>
        <w:t>toInt</w:t>
      </w:r>
      <w:proofErr w:type="spellEnd"/>
      <w:r>
        <w:t>) }</w:t>
      </w:r>
    </w:p>
    <w:p w14:paraId="4D7FAF21" w14:textId="77777777" w:rsidR="00F452C2" w:rsidRDefault="00F452C2" w:rsidP="00F452C2"/>
    <w:p w14:paraId="366E6161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= XY(0, 0)</w:t>
      </w:r>
    </w:p>
    <w:p w14:paraId="439A8F4B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One = XY(1, 1)</w:t>
      </w:r>
    </w:p>
    <w:p w14:paraId="1B780DE9" w14:textId="77777777" w:rsidR="00F452C2" w:rsidRDefault="00F452C2" w:rsidP="00F452C2"/>
    <w:p w14:paraId="67BA5911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    = XY( 1,  0)</w:t>
      </w:r>
    </w:p>
    <w:p w14:paraId="72F7CE91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RightUp</w:t>
      </w:r>
      <w:proofErr w:type="spellEnd"/>
      <w:r>
        <w:t xml:space="preserve">   = XY( 1, -1)</w:t>
      </w:r>
    </w:p>
    <w:p w14:paraId="27BC985F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Up        = XY( 0, -1)</w:t>
      </w:r>
    </w:p>
    <w:p w14:paraId="092E4C8E" w14:textId="77777777" w:rsidR="00F452C2" w:rsidRDefault="00F452C2" w:rsidP="00F452C2"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UpLeft</w:t>
      </w:r>
      <w:proofErr w:type="spellEnd"/>
      <w:r>
        <w:t xml:space="preserve">    = XY(-1, -1)</w:t>
      </w:r>
    </w:p>
    <w:p w14:paraId="503BA778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     = XY(-1,  0)</w:t>
      </w:r>
    </w:p>
    <w:p w14:paraId="1B94962A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LeftDown</w:t>
      </w:r>
      <w:proofErr w:type="spellEnd"/>
      <w:r>
        <w:t xml:space="preserve">  = XY(-1,  1)</w:t>
      </w:r>
    </w:p>
    <w:p w14:paraId="2E518E7E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     = XY( 0,  1)</w:t>
      </w:r>
    </w:p>
    <w:p w14:paraId="09D44B52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DownRight</w:t>
      </w:r>
      <w:proofErr w:type="spellEnd"/>
      <w:r>
        <w:t xml:space="preserve"> = XY( 1,  1)</w:t>
      </w:r>
    </w:p>
    <w:p w14:paraId="305A5092" w14:textId="77777777" w:rsidR="00F452C2" w:rsidRDefault="00F452C2" w:rsidP="00F452C2"/>
    <w:p w14:paraId="13D1CB55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fromDirection45(</w:t>
      </w:r>
      <w:proofErr w:type="spellStart"/>
      <w:r>
        <w:t>index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): XY =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72722AA2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Direction45.Right =&gt; </w:t>
      </w:r>
      <w:proofErr w:type="spellStart"/>
      <w:r>
        <w:t>Right</w:t>
      </w:r>
      <w:proofErr w:type="spellEnd"/>
    </w:p>
    <w:p w14:paraId="20DA6FE1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Direction45.RightUp =&gt; </w:t>
      </w:r>
      <w:proofErr w:type="spellStart"/>
      <w:r>
        <w:t>RightUp</w:t>
      </w:r>
      <w:proofErr w:type="spellEnd"/>
    </w:p>
    <w:p w14:paraId="7702DB48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Direction45.Up =&gt; Up</w:t>
      </w:r>
    </w:p>
    <w:p w14:paraId="43A36379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Direction45.UpLeft =&gt; </w:t>
      </w:r>
      <w:proofErr w:type="spellStart"/>
      <w:r>
        <w:t>UpLeft</w:t>
      </w:r>
      <w:proofErr w:type="spellEnd"/>
    </w:p>
    <w:p w14:paraId="6E2BFEC8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Direction45.Left =&gt; </w:t>
      </w:r>
      <w:proofErr w:type="spellStart"/>
      <w:r>
        <w:t>Left</w:t>
      </w:r>
      <w:proofErr w:type="spellEnd"/>
    </w:p>
    <w:p w14:paraId="28DA3917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Direction45.LeftDown =&gt; </w:t>
      </w:r>
      <w:proofErr w:type="spellStart"/>
      <w:r>
        <w:t>LeftDown</w:t>
      </w:r>
      <w:proofErr w:type="spellEnd"/>
    </w:p>
    <w:p w14:paraId="56CCF9B3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Direction45.Down =&gt; </w:t>
      </w:r>
      <w:proofErr w:type="spellStart"/>
      <w:r>
        <w:t>Down</w:t>
      </w:r>
      <w:proofErr w:type="spellEnd"/>
    </w:p>
    <w:p w14:paraId="109439C6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Direction45.DownRight =&gt; </w:t>
      </w:r>
      <w:proofErr w:type="spellStart"/>
      <w:r>
        <w:t>DownRight</w:t>
      </w:r>
      <w:proofErr w:type="spellEnd"/>
    </w:p>
    <w:p w14:paraId="21790A11" w14:textId="77777777" w:rsidR="00F452C2" w:rsidRDefault="00F452C2" w:rsidP="00F452C2">
      <w:r>
        <w:t xml:space="preserve">    }</w:t>
      </w:r>
    </w:p>
    <w:p w14:paraId="3B83FD4D" w14:textId="77777777" w:rsidR="00F452C2" w:rsidRDefault="00F452C2" w:rsidP="00F452C2"/>
    <w:p w14:paraId="5199459E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fromDirection90(</w:t>
      </w:r>
      <w:proofErr w:type="spellStart"/>
      <w:r>
        <w:t>index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): XY =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0010A5A7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Direction90.Right =&gt; </w:t>
      </w:r>
      <w:proofErr w:type="spellStart"/>
      <w:r>
        <w:t>Right</w:t>
      </w:r>
      <w:proofErr w:type="spellEnd"/>
    </w:p>
    <w:p w14:paraId="19AFB6AF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Direction90.Up =&gt; Up</w:t>
      </w:r>
    </w:p>
    <w:p w14:paraId="05002834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Direction90.Left =&gt; </w:t>
      </w:r>
      <w:proofErr w:type="spellStart"/>
      <w:r>
        <w:t>Left</w:t>
      </w:r>
      <w:proofErr w:type="spellEnd"/>
    </w:p>
    <w:p w14:paraId="7212FEBD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Direction90.Down =&gt; </w:t>
      </w:r>
      <w:proofErr w:type="spellStart"/>
      <w:r>
        <w:t>Down</w:t>
      </w:r>
      <w:proofErr w:type="spellEnd"/>
    </w:p>
    <w:p w14:paraId="5DC39AFA" w14:textId="77777777" w:rsidR="00F452C2" w:rsidRDefault="00F452C2" w:rsidP="00F452C2">
      <w:r>
        <w:t xml:space="preserve">    }</w:t>
      </w:r>
    </w:p>
    <w:p w14:paraId="341D5C70" w14:textId="77777777" w:rsidR="00F452C2" w:rsidRDefault="00F452C2" w:rsidP="00F452C2"/>
    <w:p w14:paraId="656FF294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apply</w:t>
      </w:r>
      <w:proofErr w:type="spellEnd"/>
      <w:r>
        <w:t>(</w:t>
      </w:r>
      <w:proofErr w:type="spellStart"/>
      <w:r>
        <w:t>array</w:t>
      </w:r>
      <w:proofErr w:type="spellEnd"/>
      <w:r>
        <w:t xml:space="preserve">: </w:t>
      </w:r>
      <w:proofErr w:type="spellStart"/>
      <w:r>
        <w:t>Array</w:t>
      </w:r>
      <w:proofErr w:type="spellEnd"/>
      <w:r>
        <w:t>[</w:t>
      </w:r>
      <w:proofErr w:type="spellStart"/>
      <w:r>
        <w:t>Int</w:t>
      </w:r>
      <w:proofErr w:type="spellEnd"/>
      <w:r>
        <w:t>]): XY = XY(</w:t>
      </w:r>
      <w:proofErr w:type="spellStart"/>
      <w:r>
        <w:t>array</w:t>
      </w:r>
      <w:proofErr w:type="spellEnd"/>
      <w:r>
        <w:t xml:space="preserve">(0), </w:t>
      </w:r>
      <w:proofErr w:type="spellStart"/>
      <w:r>
        <w:t>array</w:t>
      </w:r>
      <w:proofErr w:type="spellEnd"/>
      <w:r>
        <w:t>(1))</w:t>
      </w:r>
    </w:p>
    <w:p w14:paraId="12B9F2F5" w14:textId="77777777" w:rsidR="00F452C2" w:rsidRDefault="00F452C2" w:rsidP="00F452C2">
      <w:r>
        <w:t>}</w:t>
      </w:r>
    </w:p>
    <w:p w14:paraId="02AA56A8" w14:textId="77777777" w:rsidR="00F452C2" w:rsidRDefault="00F452C2" w:rsidP="00F452C2"/>
    <w:p w14:paraId="5BCB209B" w14:textId="77777777" w:rsidR="00F452C2" w:rsidRDefault="00F452C2" w:rsidP="00F452C2"/>
    <w:p w14:paraId="1AAEAF48" w14:textId="77777777" w:rsidR="00F452C2" w:rsidRDefault="00F452C2" w:rsidP="00F452C2">
      <w:proofErr w:type="spellStart"/>
      <w:r>
        <w:t>object</w:t>
      </w:r>
      <w:proofErr w:type="spellEnd"/>
      <w:r>
        <w:t xml:space="preserve"> Direction45 {</w:t>
      </w:r>
    </w:p>
    <w:p w14:paraId="3A8726E3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= 0</w:t>
      </w:r>
    </w:p>
    <w:p w14:paraId="6DEBA21C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RightUp</w:t>
      </w:r>
      <w:proofErr w:type="spellEnd"/>
      <w:r>
        <w:t xml:space="preserve"> = 1</w:t>
      </w:r>
    </w:p>
    <w:p w14:paraId="03B70F9A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Up = 2</w:t>
      </w:r>
    </w:p>
    <w:p w14:paraId="20DE2B23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UpLeft</w:t>
      </w:r>
      <w:proofErr w:type="spellEnd"/>
      <w:r>
        <w:t xml:space="preserve"> = 3</w:t>
      </w:r>
    </w:p>
    <w:p w14:paraId="0629AD4B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= 4</w:t>
      </w:r>
    </w:p>
    <w:p w14:paraId="07E9C5FB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LeftDown</w:t>
      </w:r>
      <w:proofErr w:type="spellEnd"/>
      <w:r>
        <w:t xml:space="preserve"> = 5</w:t>
      </w:r>
    </w:p>
    <w:p w14:paraId="2E5CD659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= 6</w:t>
      </w:r>
    </w:p>
    <w:p w14:paraId="3A97D598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DownRight</w:t>
      </w:r>
      <w:proofErr w:type="spellEnd"/>
      <w:r>
        <w:t xml:space="preserve"> = 7</w:t>
      </w:r>
    </w:p>
    <w:p w14:paraId="6DEA0A13" w14:textId="77777777" w:rsidR="00F452C2" w:rsidRDefault="00F452C2" w:rsidP="00F452C2">
      <w:r>
        <w:t>}</w:t>
      </w:r>
    </w:p>
    <w:p w14:paraId="46915D48" w14:textId="77777777" w:rsidR="00F452C2" w:rsidRDefault="00F452C2" w:rsidP="00F452C2"/>
    <w:p w14:paraId="51B48007" w14:textId="77777777" w:rsidR="00F452C2" w:rsidRDefault="00F452C2" w:rsidP="00F452C2"/>
    <w:p w14:paraId="14A06376" w14:textId="77777777" w:rsidR="00F452C2" w:rsidRDefault="00F452C2" w:rsidP="00F452C2">
      <w:proofErr w:type="spellStart"/>
      <w:r>
        <w:t>object</w:t>
      </w:r>
      <w:proofErr w:type="spellEnd"/>
      <w:r>
        <w:t xml:space="preserve"> Direction90 {</w:t>
      </w:r>
    </w:p>
    <w:p w14:paraId="68147451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= 0</w:t>
      </w:r>
    </w:p>
    <w:p w14:paraId="73BF2815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Up = 1</w:t>
      </w:r>
    </w:p>
    <w:p w14:paraId="0771939C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= 2</w:t>
      </w:r>
    </w:p>
    <w:p w14:paraId="2B388364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= 3</w:t>
      </w:r>
    </w:p>
    <w:p w14:paraId="32156440" w14:textId="77777777" w:rsidR="00F452C2" w:rsidRDefault="00F452C2" w:rsidP="00F452C2">
      <w:r>
        <w:t>}</w:t>
      </w:r>
    </w:p>
    <w:p w14:paraId="79B3CBAE" w14:textId="77777777" w:rsidR="00F452C2" w:rsidRDefault="00F452C2" w:rsidP="00F452C2"/>
    <w:p w14:paraId="0199C9A7" w14:textId="77777777" w:rsidR="00F452C2" w:rsidRDefault="00F452C2" w:rsidP="00F452C2"/>
    <w:p w14:paraId="03D9AD77" w14:textId="77777777" w:rsidR="00F452C2" w:rsidRDefault="00F452C2" w:rsidP="00F452C2">
      <w:r>
        <w:t>// -------------------------------------------------------------------------------------------------</w:t>
      </w:r>
    </w:p>
    <w:p w14:paraId="50E05EA2" w14:textId="77777777" w:rsidR="00F452C2" w:rsidRDefault="00F452C2" w:rsidP="00F452C2"/>
    <w:p w14:paraId="4A9B5F39" w14:textId="77777777" w:rsidR="00F452C2" w:rsidRDefault="00F452C2" w:rsidP="00F452C2"/>
    <w:p w14:paraId="45A0FDA6" w14:textId="77777777" w:rsidR="00F452C2" w:rsidRDefault="00F452C2" w:rsidP="00F452C2"/>
    <w:p w14:paraId="4C2FB161" w14:textId="77777777" w:rsidR="00F452C2" w:rsidRDefault="00F452C2" w:rsidP="00F452C2"/>
    <w:p w14:paraId="5CB4BB8A" w14:textId="77777777" w:rsidR="00F452C2" w:rsidRDefault="00F452C2" w:rsidP="00F452C2">
      <w:proofErr w:type="spellStart"/>
      <w:r>
        <w:t>case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View</w:t>
      </w:r>
      <w:proofErr w:type="spellEnd"/>
      <w:r>
        <w:t>(</w:t>
      </w:r>
      <w:proofErr w:type="spellStart"/>
      <w:r>
        <w:t>cells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 {</w:t>
      </w:r>
    </w:p>
    <w:p w14:paraId="1C8B8D27" w14:textId="77777777" w:rsidR="00F452C2" w:rsidRDefault="00F452C2" w:rsidP="00F452C2"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cells.length</w:t>
      </w:r>
      <w:proofErr w:type="spellEnd"/>
      <w:r>
        <w:t>).</w:t>
      </w:r>
      <w:proofErr w:type="spellStart"/>
      <w:r>
        <w:t>toInt</w:t>
      </w:r>
      <w:proofErr w:type="spellEnd"/>
    </w:p>
    <w:p w14:paraId="30B2D9DA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= XY(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size</w:t>
      </w:r>
      <w:proofErr w:type="spellEnd"/>
      <w:r>
        <w:t xml:space="preserve"> / 2)</w:t>
      </w:r>
    </w:p>
    <w:p w14:paraId="585C3B03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 xml:space="preserve"> = </w:t>
      </w:r>
      <w:proofErr w:type="spellStart"/>
      <w:r>
        <w:t>cells.length</w:t>
      </w:r>
      <w:proofErr w:type="spellEnd"/>
    </w:p>
    <w:p w14:paraId="6550D27B" w14:textId="77777777" w:rsidR="00F452C2" w:rsidRDefault="00F452C2" w:rsidP="00F452C2"/>
    <w:p w14:paraId="68A7A434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apply</w:t>
      </w:r>
      <w:proofErr w:type="spellEnd"/>
      <w:r>
        <w:t>(</w:t>
      </w:r>
      <w:proofErr w:type="spellStart"/>
      <w:r>
        <w:t>relPos</w:t>
      </w:r>
      <w:proofErr w:type="spellEnd"/>
      <w:r>
        <w:t xml:space="preserve">: XY) = </w:t>
      </w:r>
      <w:proofErr w:type="spellStart"/>
      <w:r>
        <w:t>cellAtRelPos</w:t>
      </w:r>
      <w:proofErr w:type="spellEnd"/>
      <w:r>
        <w:t>(</w:t>
      </w:r>
      <w:proofErr w:type="spellStart"/>
      <w:r>
        <w:t>relPos</w:t>
      </w:r>
      <w:proofErr w:type="spellEnd"/>
      <w:r>
        <w:t>)</w:t>
      </w:r>
    </w:p>
    <w:p w14:paraId="025351D6" w14:textId="77777777" w:rsidR="00F452C2" w:rsidRDefault="00F452C2" w:rsidP="00F452C2"/>
    <w:p w14:paraId="51772448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indexFromAbsPos</w:t>
      </w:r>
      <w:proofErr w:type="spellEnd"/>
      <w:r>
        <w:t>(</w:t>
      </w:r>
      <w:proofErr w:type="spellStart"/>
      <w:r>
        <w:t>absPos</w:t>
      </w:r>
      <w:proofErr w:type="spellEnd"/>
      <w:r>
        <w:t xml:space="preserve">: XY) = </w:t>
      </w:r>
      <w:proofErr w:type="spellStart"/>
      <w:r>
        <w:t>absPos.x</w:t>
      </w:r>
      <w:proofErr w:type="spellEnd"/>
      <w:r>
        <w:t xml:space="preserve"> + </w:t>
      </w:r>
      <w:proofErr w:type="spellStart"/>
      <w:r>
        <w:t>absPos.y</w:t>
      </w:r>
      <w:proofErr w:type="spellEnd"/>
      <w:r>
        <w:t xml:space="preserve"> * </w:t>
      </w:r>
      <w:proofErr w:type="spellStart"/>
      <w:r>
        <w:t>size</w:t>
      </w:r>
      <w:proofErr w:type="spellEnd"/>
    </w:p>
    <w:p w14:paraId="62B7B812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absPosFromIndex</w:t>
      </w:r>
      <w:proofErr w:type="spellEnd"/>
      <w:r>
        <w:t>(</w:t>
      </w:r>
      <w:proofErr w:type="spellStart"/>
      <w:r>
        <w:t>index</w:t>
      </w:r>
      <w:proofErr w:type="spellEnd"/>
      <w:r>
        <w:t xml:space="preserve">: </w:t>
      </w:r>
      <w:proofErr w:type="spellStart"/>
      <w:r>
        <w:t>Int</w:t>
      </w:r>
      <w:proofErr w:type="spellEnd"/>
      <w:r>
        <w:t>) = XY(</w:t>
      </w:r>
      <w:proofErr w:type="spellStart"/>
      <w:r>
        <w:t>index</w:t>
      </w:r>
      <w:proofErr w:type="spellEnd"/>
      <w:r>
        <w:t xml:space="preserve"> %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 / </w:t>
      </w:r>
      <w:proofErr w:type="spellStart"/>
      <w:r>
        <w:t>size</w:t>
      </w:r>
      <w:proofErr w:type="spellEnd"/>
      <w:r>
        <w:t>)</w:t>
      </w:r>
    </w:p>
    <w:p w14:paraId="3D1D7A2F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absPosFromRelPos</w:t>
      </w:r>
      <w:proofErr w:type="spellEnd"/>
      <w:r>
        <w:t>(</w:t>
      </w:r>
      <w:proofErr w:type="spellStart"/>
      <w:r>
        <w:t>relPos</w:t>
      </w:r>
      <w:proofErr w:type="spellEnd"/>
      <w:r>
        <w:t xml:space="preserve">: XY) = </w:t>
      </w:r>
      <w:proofErr w:type="spellStart"/>
      <w:r>
        <w:t>relPos</w:t>
      </w:r>
      <w:proofErr w:type="spellEnd"/>
      <w:r>
        <w:t xml:space="preserve"> + </w:t>
      </w:r>
      <w:proofErr w:type="spellStart"/>
      <w:r>
        <w:t>center</w:t>
      </w:r>
      <w:proofErr w:type="spellEnd"/>
    </w:p>
    <w:p w14:paraId="2EE52947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cellAtAbsPos</w:t>
      </w:r>
      <w:proofErr w:type="spellEnd"/>
      <w:r>
        <w:t>(</w:t>
      </w:r>
      <w:proofErr w:type="spellStart"/>
      <w:r>
        <w:t>absPos</w:t>
      </w:r>
      <w:proofErr w:type="spellEnd"/>
      <w:r>
        <w:t xml:space="preserve">: XY) = </w:t>
      </w:r>
      <w:proofErr w:type="spellStart"/>
      <w:r>
        <w:t>cells.charAt</w:t>
      </w:r>
      <w:proofErr w:type="spellEnd"/>
      <w:r>
        <w:t>(</w:t>
      </w:r>
      <w:proofErr w:type="spellStart"/>
      <w:r>
        <w:t>indexFromAbsPos</w:t>
      </w:r>
      <w:proofErr w:type="spellEnd"/>
      <w:r>
        <w:t>(</w:t>
      </w:r>
      <w:proofErr w:type="spellStart"/>
      <w:r>
        <w:t>absPos</w:t>
      </w:r>
      <w:proofErr w:type="spellEnd"/>
      <w:r>
        <w:t>))</w:t>
      </w:r>
    </w:p>
    <w:p w14:paraId="286D5838" w14:textId="77777777" w:rsidR="00F452C2" w:rsidRDefault="00F452C2" w:rsidP="00F452C2"/>
    <w:p w14:paraId="05DE2481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indexFromRelPos</w:t>
      </w:r>
      <w:proofErr w:type="spellEnd"/>
      <w:r>
        <w:t>(</w:t>
      </w:r>
      <w:proofErr w:type="spellStart"/>
      <w:r>
        <w:t>relPos</w:t>
      </w:r>
      <w:proofErr w:type="spellEnd"/>
      <w:r>
        <w:t xml:space="preserve">: XY) = </w:t>
      </w:r>
      <w:proofErr w:type="spellStart"/>
      <w:r>
        <w:t>indexFromAbsPos</w:t>
      </w:r>
      <w:proofErr w:type="spellEnd"/>
      <w:r>
        <w:t>(</w:t>
      </w:r>
      <w:proofErr w:type="spellStart"/>
      <w:r>
        <w:t>absPosFromRelPos</w:t>
      </w:r>
      <w:proofErr w:type="spellEnd"/>
      <w:r>
        <w:t>(</w:t>
      </w:r>
      <w:proofErr w:type="spellStart"/>
      <w:r>
        <w:t>relPos</w:t>
      </w:r>
      <w:proofErr w:type="spellEnd"/>
      <w:r>
        <w:t>))</w:t>
      </w:r>
    </w:p>
    <w:p w14:paraId="362B1945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relPosFromAbsPos</w:t>
      </w:r>
      <w:proofErr w:type="spellEnd"/>
      <w:r>
        <w:t>(</w:t>
      </w:r>
      <w:proofErr w:type="spellStart"/>
      <w:r>
        <w:t>absPos</w:t>
      </w:r>
      <w:proofErr w:type="spellEnd"/>
      <w:r>
        <w:t xml:space="preserve">: XY) = </w:t>
      </w:r>
      <w:proofErr w:type="spellStart"/>
      <w:r>
        <w:t>absPos</w:t>
      </w:r>
      <w:proofErr w:type="spellEnd"/>
      <w:r>
        <w:t xml:space="preserve"> - </w:t>
      </w:r>
      <w:proofErr w:type="spellStart"/>
      <w:r>
        <w:t>center</w:t>
      </w:r>
      <w:proofErr w:type="spellEnd"/>
    </w:p>
    <w:p w14:paraId="2E752C95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relPosFromIndex</w:t>
      </w:r>
      <w:proofErr w:type="spellEnd"/>
      <w:r>
        <w:t>(</w:t>
      </w:r>
      <w:proofErr w:type="spellStart"/>
      <w:r>
        <w:t>index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= </w:t>
      </w:r>
      <w:proofErr w:type="spellStart"/>
      <w:r>
        <w:t>relPosFromAbsPos</w:t>
      </w:r>
      <w:proofErr w:type="spellEnd"/>
      <w:r>
        <w:t>(</w:t>
      </w:r>
      <w:proofErr w:type="spellStart"/>
      <w:r>
        <w:t>absPosFromIndex</w:t>
      </w:r>
      <w:proofErr w:type="spellEnd"/>
      <w:r>
        <w:t>(</w:t>
      </w:r>
      <w:proofErr w:type="spellStart"/>
      <w:r>
        <w:t>index</w:t>
      </w:r>
      <w:proofErr w:type="spellEnd"/>
      <w:r>
        <w:t>))</w:t>
      </w:r>
    </w:p>
    <w:p w14:paraId="603C12AA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cellAtRelPos</w:t>
      </w:r>
      <w:proofErr w:type="spellEnd"/>
      <w:r>
        <w:t>(</w:t>
      </w:r>
      <w:proofErr w:type="spellStart"/>
      <w:r>
        <w:t>relPos</w:t>
      </w:r>
      <w:proofErr w:type="spellEnd"/>
      <w:r>
        <w:t xml:space="preserve">: XY) = </w:t>
      </w:r>
      <w:proofErr w:type="spellStart"/>
      <w:r>
        <w:t>cells.charAt</w:t>
      </w:r>
      <w:proofErr w:type="spellEnd"/>
      <w:r>
        <w:t>(</w:t>
      </w:r>
      <w:proofErr w:type="spellStart"/>
      <w:r>
        <w:t>indexFromRelPos</w:t>
      </w:r>
      <w:proofErr w:type="spellEnd"/>
      <w:r>
        <w:t>(</w:t>
      </w:r>
      <w:proofErr w:type="spellStart"/>
      <w:r>
        <w:t>relPos</w:t>
      </w:r>
      <w:proofErr w:type="spellEnd"/>
      <w:r>
        <w:t>))</w:t>
      </w:r>
    </w:p>
    <w:p w14:paraId="7BA4E8FC" w14:textId="77777777" w:rsidR="00F452C2" w:rsidRDefault="00F452C2" w:rsidP="00F452C2"/>
    <w:p w14:paraId="008AF49A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offsetToNearest</w:t>
      </w:r>
      <w:proofErr w:type="spellEnd"/>
      <w:r>
        <w:t xml:space="preserve">(c: </w:t>
      </w:r>
      <w:proofErr w:type="spellStart"/>
      <w:r>
        <w:t>Char</w:t>
      </w:r>
      <w:proofErr w:type="spellEnd"/>
      <w:r>
        <w:t>) = {</w:t>
      </w:r>
    </w:p>
    <w:p w14:paraId="6DD65E88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matchingXY</w:t>
      </w:r>
      <w:proofErr w:type="spellEnd"/>
      <w:r>
        <w:t xml:space="preserve"> = </w:t>
      </w:r>
      <w:proofErr w:type="spellStart"/>
      <w:r>
        <w:t>cells.view.zipWithIndex.filter</w:t>
      </w:r>
      <w:proofErr w:type="spellEnd"/>
      <w:r>
        <w:t>(_._1 == c)</w:t>
      </w:r>
    </w:p>
    <w:p w14:paraId="53F57627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 xml:space="preserve">( </w:t>
      </w:r>
      <w:proofErr w:type="spellStart"/>
      <w:r>
        <w:t>matchingXY.isEmpty</w:t>
      </w:r>
      <w:proofErr w:type="spellEnd"/>
      <w:r>
        <w:t xml:space="preserve"> )</w:t>
      </w:r>
    </w:p>
    <w:p w14:paraId="0AC28705" w14:textId="77777777" w:rsidR="00F452C2" w:rsidRDefault="00F452C2" w:rsidP="00F452C2">
      <w:r>
        <w:t xml:space="preserve">            </w:t>
      </w:r>
      <w:proofErr w:type="spellStart"/>
      <w:r>
        <w:t>None</w:t>
      </w:r>
      <w:proofErr w:type="spellEnd"/>
    </w:p>
    <w:p w14:paraId="63C27DEA" w14:textId="77777777" w:rsidR="00F452C2" w:rsidRDefault="00F452C2" w:rsidP="00F452C2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37657591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= </w:t>
      </w:r>
      <w:proofErr w:type="spellStart"/>
      <w:r>
        <w:t>matchingXY.map</w:t>
      </w:r>
      <w:proofErr w:type="spellEnd"/>
      <w:r>
        <w:t xml:space="preserve">(p =&gt; </w:t>
      </w:r>
      <w:proofErr w:type="spellStart"/>
      <w:r>
        <w:t>relPosFromIndex</w:t>
      </w:r>
      <w:proofErr w:type="spellEnd"/>
      <w:r>
        <w:t>(p._2)).</w:t>
      </w:r>
      <w:proofErr w:type="spellStart"/>
      <w:r>
        <w:t>minBy</w:t>
      </w:r>
      <w:proofErr w:type="spellEnd"/>
      <w:r>
        <w:t>(_.</w:t>
      </w:r>
      <w:proofErr w:type="spellStart"/>
      <w:r>
        <w:t>length</w:t>
      </w:r>
      <w:proofErr w:type="spellEnd"/>
      <w:r>
        <w:t>)</w:t>
      </w:r>
    </w:p>
    <w:p w14:paraId="4A5C034F" w14:textId="77777777" w:rsidR="00F452C2" w:rsidRDefault="00F452C2" w:rsidP="00F452C2">
      <w:r>
        <w:t xml:space="preserve">            </w:t>
      </w:r>
      <w:proofErr w:type="spellStart"/>
      <w:r>
        <w:t>Some</w:t>
      </w:r>
      <w:proofErr w:type="spellEnd"/>
      <w:r>
        <w:t>(</w:t>
      </w:r>
      <w:proofErr w:type="spellStart"/>
      <w:r>
        <w:t>nearest</w:t>
      </w:r>
      <w:proofErr w:type="spellEnd"/>
      <w:r>
        <w:t>)</w:t>
      </w:r>
    </w:p>
    <w:p w14:paraId="46F7BA0D" w14:textId="77777777" w:rsidR="00F452C2" w:rsidRDefault="00F452C2" w:rsidP="00F452C2">
      <w:r>
        <w:t xml:space="preserve">        }</w:t>
      </w:r>
    </w:p>
    <w:p w14:paraId="28A96216" w14:textId="77777777" w:rsidR="00F452C2" w:rsidRDefault="00F452C2" w:rsidP="00F452C2">
      <w:r>
        <w:t xml:space="preserve">    }</w:t>
      </w:r>
    </w:p>
    <w:p w14:paraId="0524A5E9" w14:textId="77777777" w:rsidR="00F452C2" w:rsidRDefault="00F452C2" w:rsidP="00F452C2">
      <w:r>
        <w:t xml:space="preserve">    </w:t>
      </w:r>
    </w:p>
    <w:p w14:paraId="69FD8CCC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outOfBoundsRel</w:t>
      </w:r>
      <w:proofErr w:type="spellEnd"/>
      <w:r>
        <w:t>(</w:t>
      </w:r>
      <w:proofErr w:type="spellStart"/>
      <w:r>
        <w:t>relPos</w:t>
      </w:r>
      <w:proofErr w:type="spellEnd"/>
      <w:r>
        <w:t>: XY) = {</w:t>
      </w:r>
    </w:p>
    <w:p w14:paraId="3F0F4DF1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math.abs</w:t>
      </w:r>
      <w:proofErr w:type="spellEnd"/>
      <w:r>
        <w:t>(</w:t>
      </w:r>
      <w:proofErr w:type="spellStart"/>
      <w:r>
        <w:t>relPos.x</w:t>
      </w:r>
      <w:proofErr w:type="spellEnd"/>
      <w:r>
        <w:t xml:space="preserve">) &gt; </w:t>
      </w:r>
      <w:proofErr w:type="spellStart"/>
      <w:r>
        <w:t>center.x</w:t>
      </w:r>
      <w:proofErr w:type="spellEnd"/>
      <w:r>
        <w:t xml:space="preserve"> || </w:t>
      </w:r>
      <w:proofErr w:type="spellStart"/>
      <w:r>
        <w:t>math.abs</w:t>
      </w:r>
      <w:proofErr w:type="spellEnd"/>
      <w:r>
        <w:t>(</w:t>
      </w:r>
      <w:proofErr w:type="spellStart"/>
      <w:r>
        <w:t>relPos.y</w:t>
      </w:r>
      <w:proofErr w:type="spellEnd"/>
      <w:r>
        <w:t xml:space="preserve">) &gt; </w:t>
      </w:r>
      <w:proofErr w:type="spellStart"/>
      <w:r>
        <w:t>center.y</w:t>
      </w:r>
      <w:proofErr w:type="spellEnd"/>
      <w:r>
        <w:t>){</w:t>
      </w:r>
    </w:p>
    <w:p w14:paraId="492DFC9A" w14:textId="77777777" w:rsidR="00F452C2" w:rsidRDefault="00F452C2" w:rsidP="00F452C2">
      <w:r>
        <w:t xml:space="preserve">            </w:t>
      </w:r>
      <w:proofErr w:type="spellStart"/>
      <w:r>
        <w:t>true</w:t>
      </w:r>
      <w:proofErr w:type="spellEnd"/>
    </w:p>
    <w:p w14:paraId="044088EC" w14:textId="77777777" w:rsidR="00F452C2" w:rsidRDefault="00F452C2" w:rsidP="00F452C2">
      <w:r>
        <w:t xml:space="preserve">        }</w:t>
      </w:r>
    </w:p>
    <w:p w14:paraId="3AD18B91" w14:textId="77777777" w:rsidR="00F452C2" w:rsidRDefault="00F452C2" w:rsidP="00F452C2">
      <w:r>
        <w:t xml:space="preserve">        </w:t>
      </w:r>
      <w:proofErr w:type="spellStart"/>
      <w:r>
        <w:t>else</w:t>
      </w:r>
      <w:proofErr w:type="spellEnd"/>
      <w:r>
        <w:t>{</w:t>
      </w:r>
    </w:p>
    <w:p w14:paraId="13E41E9B" w14:textId="77777777" w:rsidR="00F452C2" w:rsidRDefault="00F452C2" w:rsidP="00F452C2">
      <w:r>
        <w:t xml:space="preserve">            </w:t>
      </w:r>
      <w:proofErr w:type="spellStart"/>
      <w:r>
        <w:t>false</w:t>
      </w:r>
      <w:proofErr w:type="spellEnd"/>
    </w:p>
    <w:p w14:paraId="3176ED7C" w14:textId="77777777" w:rsidR="00F452C2" w:rsidRDefault="00F452C2" w:rsidP="00F452C2">
      <w:r>
        <w:t xml:space="preserve">        }</w:t>
      </w:r>
    </w:p>
    <w:p w14:paraId="3A818B55" w14:textId="77777777" w:rsidR="00F452C2" w:rsidRDefault="00F452C2" w:rsidP="00F452C2">
      <w:r>
        <w:t xml:space="preserve">    }</w:t>
      </w:r>
    </w:p>
    <w:p w14:paraId="16CB1B31" w14:textId="77777777" w:rsidR="00F452C2" w:rsidRDefault="00F452C2" w:rsidP="00F452C2">
      <w:r>
        <w:t xml:space="preserve">    </w:t>
      </w:r>
    </w:p>
    <w:p w14:paraId="08DEDC14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outOfBoundsAbs</w:t>
      </w:r>
      <w:proofErr w:type="spellEnd"/>
      <w:r>
        <w:t>(</w:t>
      </w:r>
      <w:proofErr w:type="spellStart"/>
      <w:r>
        <w:t>absPos</w:t>
      </w:r>
      <w:proofErr w:type="spellEnd"/>
      <w:r>
        <w:t>: XY) = {</w:t>
      </w:r>
    </w:p>
    <w:p w14:paraId="68ADA45C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absPos.x</w:t>
      </w:r>
      <w:proofErr w:type="spellEnd"/>
      <w:r>
        <w:t xml:space="preserve"> &lt; 0 || </w:t>
      </w:r>
      <w:proofErr w:type="spellStart"/>
      <w:r>
        <w:t>absPos.x</w:t>
      </w:r>
      <w:proofErr w:type="spellEnd"/>
      <w:r>
        <w:t xml:space="preserve"> &gt; (size-1) || </w:t>
      </w:r>
      <w:proofErr w:type="spellStart"/>
      <w:r>
        <w:t>absPos.y</w:t>
      </w:r>
      <w:proofErr w:type="spellEnd"/>
      <w:r>
        <w:t xml:space="preserve"> &lt; 0 || </w:t>
      </w:r>
      <w:proofErr w:type="spellStart"/>
      <w:r>
        <w:t>absPos.y</w:t>
      </w:r>
      <w:proofErr w:type="spellEnd"/>
      <w:r>
        <w:t xml:space="preserve"> &gt; (size-1)){</w:t>
      </w:r>
    </w:p>
    <w:p w14:paraId="688746FE" w14:textId="77777777" w:rsidR="00F452C2" w:rsidRDefault="00F452C2" w:rsidP="00F452C2">
      <w:r>
        <w:t xml:space="preserve">            </w:t>
      </w:r>
      <w:proofErr w:type="spellStart"/>
      <w:r>
        <w:t>true</w:t>
      </w:r>
      <w:proofErr w:type="spellEnd"/>
    </w:p>
    <w:p w14:paraId="28BB7BDB" w14:textId="77777777" w:rsidR="00F452C2" w:rsidRDefault="00F452C2" w:rsidP="00F452C2">
      <w:r>
        <w:t xml:space="preserve">        }</w:t>
      </w:r>
    </w:p>
    <w:p w14:paraId="3B8B4485" w14:textId="77777777" w:rsidR="00F452C2" w:rsidRDefault="00F452C2" w:rsidP="00F452C2">
      <w:r>
        <w:t xml:space="preserve">        </w:t>
      </w:r>
      <w:proofErr w:type="spellStart"/>
      <w:r>
        <w:t>else</w:t>
      </w:r>
      <w:proofErr w:type="spellEnd"/>
      <w:r>
        <w:t>{</w:t>
      </w:r>
    </w:p>
    <w:p w14:paraId="68D0727D" w14:textId="77777777" w:rsidR="00F452C2" w:rsidRDefault="00F452C2" w:rsidP="00F452C2">
      <w:r>
        <w:t xml:space="preserve">            </w:t>
      </w:r>
      <w:proofErr w:type="spellStart"/>
      <w:r>
        <w:t>false</w:t>
      </w:r>
      <w:proofErr w:type="spellEnd"/>
    </w:p>
    <w:p w14:paraId="1FC50CE3" w14:textId="77777777" w:rsidR="00F452C2" w:rsidRDefault="00F452C2" w:rsidP="00F452C2">
      <w:r>
        <w:t xml:space="preserve">        }</w:t>
      </w:r>
    </w:p>
    <w:p w14:paraId="658C3462" w14:textId="77777777" w:rsidR="00F452C2" w:rsidRDefault="00F452C2" w:rsidP="00F452C2">
      <w:r>
        <w:t xml:space="preserve">    }</w:t>
      </w:r>
    </w:p>
    <w:p w14:paraId="4EE61544" w14:textId="77777777" w:rsidR="00F452C2" w:rsidRDefault="00F452C2" w:rsidP="00F452C2">
      <w:r>
        <w:t>}</w:t>
      </w:r>
    </w:p>
    <w:p w14:paraId="18FF6C4A" w14:textId="04B7290D" w:rsidR="00E94186" w:rsidRDefault="00E94186" w:rsidP="00F452C2"/>
    <w:p w14:paraId="01AE9B76" w14:textId="77777777" w:rsidR="00E94186" w:rsidRDefault="00E94186">
      <w:pPr>
        <w:ind w:firstLine="0"/>
        <w:jc w:val="left"/>
      </w:pPr>
      <w:r>
        <w:br w:type="page"/>
      </w:r>
    </w:p>
    <w:p w14:paraId="3A5C5F0C" w14:textId="7B3E05FC" w:rsidR="00F452C2" w:rsidRDefault="00E94186" w:rsidP="00E94186">
      <w:pPr>
        <w:pStyle w:val="Heading2"/>
      </w:pPr>
      <w:proofErr w:type="spellStart"/>
      <w:r>
        <w:lastRenderedPageBreak/>
        <w:t>Pardiniai</w:t>
      </w:r>
      <w:proofErr w:type="spellEnd"/>
      <w:r>
        <w:t xml:space="preserve"> duomenys ir rezultatai</w:t>
      </w:r>
    </w:p>
    <w:p w14:paraId="43F7BC04" w14:textId="15CA67DB" w:rsidR="00E94186" w:rsidRPr="00E94186" w:rsidRDefault="00EC6486" w:rsidP="00EC6486">
      <w:pPr>
        <w:ind w:firstLine="0"/>
        <w:jc w:val="left"/>
      </w:pPr>
      <w:r w:rsidRPr="00EC6486">
        <w:drawing>
          <wp:inline distT="0" distB="0" distL="0" distR="0" wp14:anchorId="3BE39F89" wp14:editId="3C55CA75">
            <wp:extent cx="3083127" cy="23850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008" cy="24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486">
        <w:rPr>
          <w:noProof/>
        </w:rPr>
        <w:t xml:space="preserve"> </w:t>
      </w:r>
      <w:bookmarkStart w:id="4" w:name="_GoBack"/>
      <w:r w:rsidRPr="00EC6486">
        <w:drawing>
          <wp:inline distT="0" distB="0" distL="0" distR="0" wp14:anchorId="3F2110D7" wp14:editId="2DA5EF03">
            <wp:extent cx="3083145" cy="2438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170" cy="246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E94186" w:rsidRPr="00E94186" w:rsidSect="00322B4F">
      <w:footerReference w:type="first" r:id="rId15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9A3FA" w14:textId="77777777" w:rsidR="00461D7F" w:rsidRDefault="00461D7F">
      <w:r>
        <w:separator/>
      </w:r>
    </w:p>
  </w:endnote>
  <w:endnote w:type="continuationSeparator" w:id="0">
    <w:p w14:paraId="01561846" w14:textId="77777777" w:rsidR="00461D7F" w:rsidRDefault="0046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7C43C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1D7017ED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DDCED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3D2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F04B2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2B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D2025" w14:textId="77777777" w:rsidR="00461D7F" w:rsidRDefault="00461D7F">
      <w:r>
        <w:separator/>
      </w:r>
    </w:p>
  </w:footnote>
  <w:footnote w:type="continuationSeparator" w:id="0">
    <w:p w14:paraId="4AEC36DC" w14:textId="77777777" w:rsidR="00461D7F" w:rsidRDefault="00461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93C29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076560"/>
    <w:multiLevelType w:val="hybridMultilevel"/>
    <w:tmpl w:val="568A4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2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40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1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2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2"/>
  </w:num>
  <w:num w:numId="34">
    <w:abstractNumId w:val="37"/>
  </w:num>
  <w:num w:numId="3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339E"/>
    <w:rsid w:val="00052178"/>
    <w:rsid w:val="000D7125"/>
    <w:rsid w:val="000F7F7F"/>
    <w:rsid w:val="00100F55"/>
    <w:rsid w:val="0015714D"/>
    <w:rsid w:val="0016215D"/>
    <w:rsid w:val="001E733B"/>
    <w:rsid w:val="001F0046"/>
    <w:rsid w:val="00223B27"/>
    <w:rsid w:val="00260F87"/>
    <w:rsid w:val="0026528E"/>
    <w:rsid w:val="00291C8F"/>
    <w:rsid w:val="002949A3"/>
    <w:rsid w:val="002C56BD"/>
    <w:rsid w:val="002E3EF8"/>
    <w:rsid w:val="00322B4F"/>
    <w:rsid w:val="003F1D21"/>
    <w:rsid w:val="00404E84"/>
    <w:rsid w:val="00415D80"/>
    <w:rsid w:val="00421252"/>
    <w:rsid w:val="00461D7F"/>
    <w:rsid w:val="004771C9"/>
    <w:rsid w:val="004965DE"/>
    <w:rsid w:val="004A6A01"/>
    <w:rsid w:val="004C3D88"/>
    <w:rsid w:val="004E181F"/>
    <w:rsid w:val="0052026C"/>
    <w:rsid w:val="00531F74"/>
    <w:rsid w:val="00557604"/>
    <w:rsid w:val="005B13B5"/>
    <w:rsid w:val="005C73ED"/>
    <w:rsid w:val="005F283E"/>
    <w:rsid w:val="00601228"/>
    <w:rsid w:val="006061EB"/>
    <w:rsid w:val="0069318E"/>
    <w:rsid w:val="006C34D6"/>
    <w:rsid w:val="006F141F"/>
    <w:rsid w:val="007016E8"/>
    <w:rsid w:val="007E6559"/>
    <w:rsid w:val="007F39F5"/>
    <w:rsid w:val="007F3AFD"/>
    <w:rsid w:val="00803DB6"/>
    <w:rsid w:val="00816B92"/>
    <w:rsid w:val="00844988"/>
    <w:rsid w:val="008478D8"/>
    <w:rsid w:val="00855B48"/>
    <w:rsid w:val="009103C4"/>
    <w:rsid w:val="00932992"/>
    <w:rsid w:val="00953893"/>
    <w:rsid w:val="00965287"/>
    <w:rsid w:val="00990D35"/>
    <w:rsid w:val="009C0211"/>
    <w:rsid w:val="009E21A5"/>
    <w:rsid w:val="00A049DD"/>
    <w:rsid w:val="00A06810"/>
    <w:rsid w:val="00A25923"/>
    <w:rsid w:val="00A6795E"/>
    <w:rsid w:val="00AB26BB"/>
    <w:rsid w:val="00AB7416"/>
    <w:rsid w:val="00AE0E37"/>
    <w:rsid w:val="00AE7C8B"/>
    <w:rsid w:val="00AF73C7"/>
    <w:rsid w:val="00B4162B"/>
    <w:rsid w:val="00B47EC5"/>
    <w:rsid w:val="00B93D28"/>
    <w:rsid w:val="00BA4DB8"/>
    <w:rsid w:val="00BC6F03"/>
    <w:rsid w:val="00BE7267"/>
    <w:rsid w:val="00C1743D"/>
    <w:rsid w:val="00C25271"/>
    <w:rsid w:val="00C61C1C"/>
    <w:rsid w:val="00C87140"/>
    <w:rsid w:val="00CA347D"/>
    <w:rsid w:val="00CD083D"/>
    <w:rsid w:val="00CD58DB"/>
    <w:rsid w:val="00CF0A33"/>
    <w:rsid w:val="00D0359C"/>
    <w:rsid w:val="00D10218"/>
    <w:rsid w:val="00D253F8"/>
    <w:rsid w:val="00D52156"/>
    <w:rsid w:val="00D560C9"/>
    <w:rsid w:val="00DB6F2C"/>
    <w:rsid w:val="00E03A86"/>
    <w:rsid w:val="00E51130"/>
    <w:rsid w:val="00E55394"/>
    <w:rsid w:val="00E768B1"/>
    <w:rsid w:val="00E94186"/>
    <w:rsid w:val="00EA7E22"/>
    <w:rsid w:val="00EB5168"/>
    <w:rsid w:val="00EC6486"/>
    <w:rsid w:val="00F16C66"/>
    <w:rsid w:val="00F32903"/>
    <w:rsid w:val="00F452C2"/>
    <w:rsid w:val="00F45991"/>
    <w:rsid w:val="00F7101F"/>
    <w:rsid w:val="00FA1EE1"/>
    <w:rsid w:val="00FF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797678"/>
  <w15:docId w15:val="{E09E91A3-2641-4E68-91A1-72352C8F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EE1"/>
    <w:pPr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A06810"/>
    <w:pPr>
      <w:keepNext/>
      <w:numPr>
        <w:numId w:val="33"/>
      </w:numPr>
      <w:spacing w:before="240" w:after="60"/>
      <w:ind w:left="425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1EE1"/>
    <w:pPr>
      <w:keepNext/>
      <w:numPr>
        <w:ilvl w:val="1"/>
        <w:numId w:val="33"/>
      </w:numPr>
      <w:spacing w:before="240" w:after="60"/>
      <w:ind w:left="562" w:hanging="562"/>
      <w:jc w:val="left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FA1EE1"/>
    <w:rPr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068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locked/>
    <w:rsid w:val="00FA1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locked/>
    <w:rsid w:val="0069318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693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18E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AF7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judge.org/index.php?option=com_onlinejudge&amp;Itemid=8&amp;category=3&amp;page=show_problem&amp;problem=7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7579D-FECB-42DD-AB11-5FCCDB11C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73</TotalTime>
  <Pages>39</Pages>
  <Words>11233</Words>
  <Characters>64030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75113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Kiudys Eligijus</cp:lastModifiedBy>
  <cp:revision>13</cp:revision>
  <dcterms:created xsi:type="dcterms:W3CDTF">2019-02-17T18:09:00Z</dcterms:created>
  <dcterms:modified xsi:type="dcterms:W3CDTF">2020-04-02T10:22:00Z</dcterms:modified>
  <cp:contentStatus/>
</cp:coreProperties>
</file>